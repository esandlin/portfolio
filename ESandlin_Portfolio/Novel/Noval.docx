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6834"/>
      </w:tblGrid>
      <w:tr w:rsidR="004146CF" w:rsidRPr="009756AD" w14:paraId="0CAB3294" w14:textId="77777777" w:rsidTr="004340EA">
        <w:tc>
          <w:tcPr>
            <w:tcW w:w="2520" w:type="dxa"/>
          </w:tcPr>
          <w:p w14:paraId="03F0F4E8" w14:textId="77777777" w:rsidR="009C59EB" w:rsidRPr="009756AD" w:rsidRDefault="009C59EB" w:rsidP="00F462BE">
            <w:pPr>
              <w:pStyle w:val="Title"/>
            </w:pPr>
            <w:r w:rsidRPr="007200E1">
              <w:rPr>
                <w:noProof/>
                <w:lang w:eastAsia="en-AU"/>
              </w:rPr>
              <w:drawing>
                <wp:inline distT="0" distB="0" distL="0" distR="0" wp14:anchorId="42965DB2" wp14:editId="748EE10D">
                  <wp:extent cx="1463040" cy="12601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463040" cy="1260157"/>
                          </a:xfrm>
                          <a:prstGeom prst="rect">
                            <a:avLst/>
                          </a:prstGeom>
                        </pic:spPr>
                      </pic:pic>
                    </a:graphicData>
                  </a:graphic>
                </wp:inline>
              </w:drawing>
            </w:r>
          </w:p>
        </w:tc>
        <w:tc>
          <w:tcPr>
            <w:tcW w:w="6840" w:type="dxa"/>
          </w:tcPr>
          <w:p w14:paraId="4DF0098D" w14:textId="023AA0D3" w:rsidR="009C59EB" w:rsidRPr="009756AD" w:rsidRDefault="006C132D" w:rsidP="00884234">
            <w:pPr>
              <w:pStyle w:val="Title"/>
            </w:pPr>
            <w:r>
              <w:t>Wicked</w:t>
            </w:r>
            <w:r w:rsidR="007B3DA7">
              <w:t xml:space="preserve"> Healer</w:t>
            </w:r>
          </w:p>
        </w:tc>
      </w:tr>
      <w:tr w:rsidR="0045538D" w:rsidRPr="009756AD" w14:paraId="1B19976B" w14:textId="77777777" w:rsidTr="004340EA">
        <w:tc>
          <w:tcPr>
            <w:tcW w:w="2520" w:type="dxa"/>
            <w:shd w:val="clear" w:color="auto" w:fill="000000" w:themeFill="text1"/>
          </w:tcPr>
          <w:p w14:paraId="1EC00EC4" w14:textId="77777777" w:rsidR="0045538D" w:rsidRPr="009756AD" w:rsidRDefault="00000000" w:rsidP="00884234">
            <w:pPr>
              <w:pStyle w:val="Heading2"/>
            </w:pPr>
            <w:sdt>
              <w:sdtPr>
                <w:id w:val="1200352403"/>
                <w:placeholder>
                  <w:docPart w:val="C3AF9A8AE1A145EFA2160BD395406119"/>
                </w:placeholder>
                <w:temporary/>
                <w:showingPlcHdr/>
                <w15:appearance w15:val="hidden"/>
              </w:sdtPr>
              <w:sdtContent>
                <w:r w:rsidR="00884234" w:rsidRPr="009756AD">
                  <w:t>Project Name:</w:t>
                </w:r>
              </w:sdtContent>
            </w:sdt>
          </w:p>
        </w:tc>
        <w:tc>
          <w:tcPr>
            <w:tcW w:w="6840" w:type="dxa"/>
            <w:shd w:val="clear" w:color="auto" w:fill="000000" w:themeFill="text1"/>
          </w:tcPr>
          <w:p w14:paraId="4903351E" w14:textId="37D046EA" w:rsidR="0045538D" w:rsidRPr="009756AD" w:rsidRDefault="007B3DA7" w:rsidP="009756AD">
            <w:pPr>
              <w:pStyle w:val="Heading5"/>
            </w:pPr>
            <w:r>
              <w:t>The Evil Healer Project</w:t>
            </w:r>
          </w:p>
        </w:tc>
      </w:tr>
      <w:tr w:rsidR="0045538D" w:rsidRPr="009756AD" w14:paraId="0A522E02" w14:textId="77777777" w:rsidTr="004340EA">
        <w:tc>
          <w:tcPr>
            <w:tcW w:w="2520" w:type="dxa"/>
            <w:shd w:val="clear" w:color="auto" w:fill="000000" w:themeFill="text1"/>
          </w:tcPr>
          <w:p w14:paraId="3FD29D57" w14:textId="77777777" w:rsidR="0045538D" w:rsidRPr="009756AD" w:rsidRDefault="00000000" w:rsidP="00884234">
            <w:pPr>
              <w:pStyle w:val="Heading2"/>
            </w:pPr>
            <w:sdt>
              <w:sdtPr>
                <w:id w:val="-1697459604"/>
                <w:placeholder>
                  <w:docPart w:val="57AA9675EF4745EFAFD1AB7BCD31FC63"/>
                </w:placeholder>
                <w:temporary/>
                <w:showingPlcHdr/>
                <w15:appearance w15:val="hidden"/>
              </w:sdtPr>
              <w:sdtContent>
                <w:r w:rsidR="00884234" w:rsidRPr="009756AD">
                  <w:t>Due Date:</w:t>
                </w:r>
              </w:sdtContent>
            </w:sdt>
          </w:p>
        </w:tc>
        <w:tc>
          <w:tcPr>
            <w:tcW w:w="6840" w:type="dxa"/>
            <w:shd w:val="clear" w:color="auto" w:fill="000000" w:themeFill="text1"/>
          </w:tcPr>
          <w:p w14:paraId="0DEAF8A9" w14:textId="01A881A1" w:rsidR="0045538D" w:rsidRPr="009756AD" w:rsidRDefault="007B3DA7" w:rsidP="009756AD">
            <w:pPr>
              <w:pStyle w:val="Heading5"/>
            </w:pPr>
            <w:r>
              <w:t>No due date</w:t>
            </w:r>
          </w:p>
        </w:tc>
      </w:tr>
    </w:tbl>
    <w:p w14:paraId="0DBBC890" w14:textId="77777777" w:rsidR="00B30AE3" w:rsidRPr="009756AD" w:rsidRDefault="00000000" w:rsidP="00391ABD">
      <w:sdt>
        <w:sdtPr>
          <w:id w:val="-1006280259"/>
          <w:placeholder>
            <w:docPart w:val="7037278A15AE44E9A43D9BD59CAD5641"/>
          </w:placeholder>
          <w:temporary/>
          <w:showingPlcHdr/>
          <w15:appearance w15:val="hidden"/>
        </w:sdtPr>
        <w:sdtContent>
          <w:r w:rsidR="00884234" w:rsidRPr="009756AD">
            <w:t>This is the tracking document for our group writing project. We’ll use this document to share details, resources, and schedules for our project. Please keep this document up-to-date as we work.</w:t>
          </w:r>
        </w:sdtContent>
      </w:sdt>
    </w:p>
    <w:tbl>
      <w:tblPr>
        <w:tblStyle w:val="Calendar1"/>
        <w:tblW w:w="5000" w:type="pct"/>
        <w:tblLook w:val="0620" w:firstRow="1" w:lastRow="0" w:firstColumn="0" w:lastColumn="0" w:noHBand="1" w:noVBand="1"/>
      </w:tblPr>
      <w:tblGrid>
        <w:gridCol w:w="2790"/>
        <w:gridCol w:w="2610"/>
        <w:gridCol w:w="3960"/>
      </w:tblGrid>
      <w:tr w:rsidR="002C476C" w:rsidRPr="009756AD" w14:paraId="31EA56EA"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bottom w:val="dashed" w:sz="8" w:space="0" w:color="auto"/>
            </w:tcBorders>
          </w:tcPr>
          <w:p w14:paraId="7809FAE0" w14:textId="77777777" w:rsidR="002C476C" w:rsidRPr="000675BE" w:rsidRDefault="0063699B" w:rsidP="00884234">
            <w:pPr>
              <w:pStyle w:val="Heading1"/>
              <w:rPr>
                <w:b w:val="0"/>
              </w:rPr>
            </w:pPr>
            <w:r w:rsidRPr="00C43C78">
              <w:rPr>
                <w:noProof/>
                <w:lang w:eastAsia="en-AU"/>
              </w:rPr>
              <mc:AlternateContent>
                <mc:Choice Requires="wpg">
                  <w:drawing>
                    <wp:inline distT="0" distB="0" distL="0" distR="0" wp14:anchorId="06AD12CC" wp14:editId="38B6D14F">
                      <wp:extent cx="386715" cy="386715"/>
                      <wp:effectExtent l="0" t="0" r="0" b="0"/>
                      <wp:docPr id="1" name="Group 1" descr="participants icon"/>
                      <wp:cNvGraphicFramePr/>
                      <a:graphic xmlns:a="http://schemas.openxmlformats.org/drawingml/2006/main">
                        <a:graphicData uri="http://schemas.microsoft.com/office/word/2010/wordprocessingGroup">
                          <wpg:wgp>
                            <wpg:cNvGrpSpPr/>
                            <wpg:grpSpPr>
                              <a:xfrm>
                                <a:off x="0" y="0"/>
                                <a:ext cx="386715" cy="386715"/>
                                <a:chOff x="0" y="0"/>
                                <a:chExt cx="787401" cy="787401"/>
                              </a:xfrm>
                              <a:solidFill>
                                <a:schemeClr val="tx2"/>
                              </a:solidFill>
                            </wpg:grpSpPr>
                            <wps:wsp>
                              <wps:cNvPr id="2" name="Shape"/>
                              <wps:cNvSpPr/>
                              <wps:spPr>
                                <a:xfrm>
                                  <a:off x="0" y="0"/>
                                  <a:ext cx="787401" cy="787401"/>
                                </a:xfrm>
                                <a:custGeom>
                                  <a:avLst/>
                                  <a:gdLst/>
                                  <a:ahLst/>
                                  <a:cxnLst>
                                    <a:cxn ang="0">
                                      <a:pos x="wd2" y="hd2"/>
                                    </a:cxn>
                                    <a:cxn ang="5400000">
                                      <a:pos x="wd2" y="hd2"/>
                                    </a:cxn>
                                    <a:cxn ang="10800000">
                                      <a:pos x="wd2" y="hd2"/>
                                    </a:cxn>
                                    <a:cxn ang="16200000">
                                      <a:pos x="wd2" y="hd2"/>
                                    </a:cxn>
                                  </a:cxnLst>
                                  <a:rect l="0" t="0" r="r" b="b"/>
                                  <a:pathLst>
                                    <a:path w="21600" h="21600" extrusionOk="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grpFill/>
                                <a:ln w="12700">
                                  <a:miter lim="400000"/>
                                </a:ln>
                              </wps:spPr>
                              <wps:bodyPr lIns="38100" tIns="38100" rIns="38100" bIns="38100" anchor="ctr"/>
                            </wps:wsp>
                            <wps:wsp>
                              <wps:cNvPr id="4" name="Rectangle"/>
                              <wps:cNvSpPr/>
                              <wps:spPr>
                                <a:xfrm>
                                  <a:off x="533401" y="660401"/>
                                  <a:ext cx="50800" cy="25400"/>
                                </a:xfrm>
                                <a:prstGeom prst="rect">
                                  <a:avLst/>
                                </a:prstGeom>
                                <a:grpFill/>
                                <a:ln w="12700">
                                  <a:miter lim="400000"/>
                                </a:ln>
                              </wps:spPr>
                              <wps:bodyPr lIns="38100" tIns="38100" rIns="38100" bIns="38100" anchor="ctr"/>
                            </wps:wsp>
                            <wps:wsp>
                              <wps:cNvPr id="5" name="Rectangle"/>
                              <wps:cNvSpPr/>
                              <wps:spPr>
                                <a:xfrm>
                                  <a:off x="533401" y="711201"/>
                                  <a:ext cx="50800" cy="25400"/>
                                </a:xfrm>
                                <a:prstGeom prst="rect">
                                  <a:avLst/>
                                </a:prstGeom>
                                <a:grpFill/>
                                <a:ln w="12700">
                                  <a:miter lim="400000"/>
                                </a:ln>
                              </wps:spPr>
                              <wps:bodyPr lIns="38100" tIns="38100" rIns="38100" bIns="38100" anchor="ctr"/>
                            </wps:wsp>
                            <wps:wsp>
                              <wps:cNvPr id="6" name="Rectangle"/>
                              <wps:cNvSpPr/>
                              <wps:spPr>
                                <a:xfrm>
                                  <a:off x="203201" y="482601"/>
                                  <a:ext cx="50800" cy="25400"/>
                                </a:xfrm>
                                <a:prstGeom prst="rect">
                                  <a:avLst/>
                                </a:prstGeom>
                                <a:grpFill/>
                                <a:ln w="12700">
                                  <a:miter lim="400000"/>
                                </a:ln>
                              </wps:spPr>
                              <wps:bodyPr lIns="38100" tIns="38100" rIns="38100" bIns="38100" anchor="ctr"/>
                            </wps:wsp>
                            <wps:wsp>
                              <wps:cNvPr id="7" name="Rectangle"/>
                              <wps:cNvSpPr/>
                              <wps:spPr>
                                <a:xfrm>
                                  <a:off x="203201" y="533401"/>
                                  <a:ext cx="50800" cy="25400"/>
                                </a:xfrm>
                                <a:prstGeom prst="rect">
                                  <a:avLst/>
                                </a:prstGeom>
                                <a:grpFill/>
                                <a:ln w="12700">
                                  <a:miter lim="400000"/>
                                </a:ln>
                              </wps:spPr>
                              <wps:bodyPr lIns="38100" tIns="38100" rIns="38100" bIns="38100" anchor="ctr"/>
                            </wps:wsp>
                          </wpg:wgp>
                        </a:graphicData>
                      </a:graphic>
                    </wp:inline>
                  </w:drawing>
                </mc:Choice>
                <mc:Fallback>
                  <w:pict>
                    <v:group w14:anchorId="1D59EF9F" id="Group 1" o:spid="_x0000_s1026" alt="participants icon" style="width:30.45pt;height:30.45pt;mso-position-horizontal-relative:char;mso-position-vertical-relative:line"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">
                      <v:shape id="Shape" o:spid="_x0000_s1027" style="position:absolute;width:7874;height:78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" path="m21600,18208v,-1080,-725,-2043,-1763,-2343l17071,15067r,-701c17339,14150,17565,13886,17739,13587r29,c18728,13587,19510,12806,19510,11845r,-2787c19510,6753,17634,4877,15329,4877v-2298,,-4167,1864,-4180,4159c10700,8470,10452,7768,10452,7027r,-59l10452,4181c10452,1875,8576,,6271,,3966,,2090,1875,2090,4181r,2787l2090,7027v,1131,-602,2196,-1573,2778l204,9992r203,305c428,10328,764,10821,1328,11165,530,11577,,12410,,13331r,1998l4181,15329r,1394l8361,16723r,-1394l12542,15329r,-1777c12654,13575,12771,13587,12890,13587r29,c13092,13886,13319,14150,13587,14366r,701l10821,15865v-1038,299,-1763,1263,-1763,2343l9058,20206r4181,l13239,21600r4180,l17419,20206r4181,l21600,18208xm18034,12852v52,-212,82,-431,82,-658l18116,10864v405,144,697,528,697,981c18813,12329,18481,12733,18034,12852xm15329,5574v1921,,3484,1563,3484,3484l18813,10458v-227,-172,-494,-292,-788,-336l17983,9995v-187,-561,-709,-937,-1300,-937c16412,9058,16149,9138,15924,9288v-362,241,-828,241,-1190,c14509,9138,14246,9058,13975,9058v-591,,-1113,376,-1299,937l12633,10122v-293,44,-561,165,-787,336l11846,9058v-1,-1921,1562,-3484,3483,-3484xm11148,10025r,1107c11029,11075,10906,11024,10779,10987l8013,10190r,-702c8281,9273,8507,9009,8681,8710r29,c9188,8710,9622,8515,9938,8201v219,704,633,1335,1210,1824xm7316,10329l6271,11636,5226,10329r,-431c5549,10029,5901,10103,6271,10103v370,,722,-74,1045,-205l7316,10329xm4181,5923r,-349l4181,5206v814,-92,1572,-504,2090,-1145c6789,4702,7547,5114,8361,5206r,385l8361,5923r,1393c8361,8469,7424,9406,6271,9406,5118,9406,4181,8469,4181,7316r,-1393xm8976,7974v52,-211,82,-431,82,-658l9058,5987v405,144,697,527,697,981c9755,7451,9423,7855,8976,7974xm6271,697v1921,,3484,1563,3484,3484l9755,5583c9551,5429,9317,5314,9058,5261r,-732l8710,4529v-764,,-1493,-365,-1951,-976l6271,2903r-488,651c5325,4164,4596,4529,3832,4529r-348,l3484,5261v-259,53,-493,168,-697,322l2787,4181c2787,2260,4350,697,6271,697xm3484,5987r,1329c3484,7543,3514,7763,3566,7974,3119,7855,2787,7451,2787,6968v,-454,292,-837,697,-981xm2600,8198v316,316,751,512,1232,512l3861,8710v173,299,400,563,668,778l4529,10190r-2110,608c1890,10789,1457,10436,1210,10177,1873,9679,2354,8980,2600,8198xm2787,14632r,-1393l2090,13239r,1393l697,14632r,-1301c697,12559,1214,11871,1956,11657r2794,-806l5546,11845r-1365,l4181,14632r-1394,xm7665,16026r-2788,l4877,12542r2788,l7665,16026xm11845,13331r,1301l10452,14632r,-1393l9755,13239r,1393l8361,14632r,-2787l6996,11845r796,-994l10586,11657v207,60,402,159,573,290c11189,12467,11447,12924,11838,13223v2,36,7,71,7,108xm11845,11845v,-453,292,-837,697,-981l12542,12194v,227,30,446,82,658c12177,12733,11845,12329,11845,11845xm13239,12194r,-1686l13337,10215v91,-276,348,-460,638,-460c14108,9755,14237,9794,14348,9868v596,397,1366,397,1962,c16421,9794,16550,9755,16683,9755v290,,547,184,638,460l17419,10508r,1686c17419,13346,16482,14284,15329,14284v-1153,,-2090,-938,-2090,-2090xm15329,14981v370,,722,-74,1045,-206l16374,15207r-1045,1306l14284,15207r,-432c14607,14907,14959,14981,15329,14981xm11845,19510r,-1394l11148,18116r,1394l9755,19510r,-1302c9755,17437,10273,16749,11014,16534r2794,-806l14604,16723r-1365,l13239,19510r-1394,xm16723,20903r-2788,l13935,17419r2788,l16723,20903xm20903,19510r-1393,l19510,18116r-697,l18813,19510r-1394,l17419,16723r-1365,l16850,15728r2794,806c20386,16748,20903,17437,20903,18208r,1302xe" filled="f" stroked="f" strokeweight="1pt">
                        <v:stroke miterlimit="4" joinstyle="miter"/>
                        <v:path arrowok="t" o:extrusionok="f" o:connecttype="custom" o:connectlocs="393701,393701;393701,393701;393701,393701;393701,393701" o:connectangles="0,90,180,270"/>
                      </v:shape>
                      <v:rect id="Rectangle" o:spid="_x0000_s1028" style="position:absolute;left:5334;top:660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ghvwwAAANoAAAAPAAAAZHJzL2Rvd25yZXYueG1sRI9Bi8Iw&#10;FITvwv6H8Ba8aapI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D9YIb8MAAADaAAAADwAA&#10;AAAAAAAAAAAAAAAHAgAAZHJzL2Rvd25yZXYueG1sUEsFBgAAAAADAAMAtwAAAPcCAAAAAA==&#10;" filled="f" stroked="f" strokeweight="1pt">
                        <v:stroke miterlimit="4"/>
                        <v:textbox inset="3pt,3pt,3pt,3pt"/>
                      </v:rect>
                      <v:rect id="Rectangle" o:spid="_x0000_s1029" style="position:absolute;left:5334;top:7112;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30wwAAANoAAAAPAAAAZHJzL2Rvd25yZXYueG1sRI9Bi8Iw&#10;FITvwv6H8Ba8aapg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YJqt9MMAAADaAAAADwAA&#10;AAAAAAAAAAAAAAAHAgAAZHJzL2Rvd25yZXYueG1sUEsFBgAAAAADAAMAtwAAAPcCAAAAAA==&#10;" filled="f" stroked="f" strokeweight="1pt">
                        <v:stroke miterlimit="4"/>
                        <v:textbox inset="3pt,3pt,3pt,3pt"/>
                      </v:rect>
                      <v:rect id="Rectangle" o:spid="_x0000_s1030" style="position:absolute;left:2032;top:4826;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" filled="f" stroked="f" strokeweight="1pt">
                        <v:stroke miterlimit="4"/>
                        <v:textbox inset="3pt,3pt,3pt,3pt"/>
                      </v:rect>
                      <v:rect id="Rectangle" o:spid="_x0000_s1031" style="position:absolute;left:2032;top:533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" filled="f" stroked="f" strokeweight="1pt">
                        <v:stroke miterlimit="4"/>
                        <v:textbox inset="3pt,3pt,3pt,3pt"/>
                      </v:rect>
                      <w10:anchorlock/>
                    </v:group>
                  </w:pict>
                </mc:Fallback>
              </mc:AlternateContent>
            </w:r>
            <w:r w:rsidR="00937DCA">
              <w:t xml:space="preserve"> </w:t>
            </w:r>
            <w:sdt>
              <w:sdtPr>
                <w:id w:val="291024147"/>
                <w:placeholder>
                  <w:docPart w:val="4A32DE71F5404B51B1C042874A2DC75A"/>
                </w:placeholder>
                <w:temporary/>
                <w:showingPlcHdr/>
                <w15:appearance w15:val="hidden"/>
              </w:sdtPr>
              <w:sdtContent>
                <w:r w:rsidR="00884234" w:rsidRPr="005B14BE">
                  <w:t>Participants</w:t>
                </w:r>
              </w:sdtContent>
            </w:sdt>
          </w:p>
        </w:tc>
      </w:tr>
      <w:tr w:rsidR="002C5507" w:rsidRPr="009756AD" w14:paraId="71AA99A5" w14:textId="77777777" w:rsidTr="00884234">
        <w:tc>
          <w:tcPr>
            <w:tcW w:w="2790" w:type="dxa"/>
            <w:tcBorders>
              <w:top w:val="dashed" w:sz="8" w:space="0" w:color="auto"/>
              <w:bottom w:val="single" w:sz="4" w:space="0" w:color="808080" w:themeColor="background1" w:themeShade="80"/>
            </w:tcBorders>
          </w:tcPr>
          <w:p w14:paraId="06152C72" w14:textId="77777777" w:rsidR="002C5507" w:rsidRPr="00391ABD" w:rsidRDefault="00000000" w:rsidP="00884234">
            <w:pPr>
              <w:pStyle w:val="Heading4"/>
            </w:pPr>
            <w:sdt>
              <w:sdtPr>
                <w:id w:val="-1571186646"/>
                <w:placeholder>
                  <w:docPart w:val="2DB842C5D87B4F449E2A978167C951AB"/>
                </w:placeholder>
                <w:temporary/>
                <w:showingPlcHdr/>
                <w15:appearance w15:val="hidden"/>
              </w:sdtPr>
              <w:sdtContent>
                <w:r w:rsidR="00884234" w:rsidRPr="00391ABD">
                  <w:t>Name</w:t>
                </w:r>
              </w:sdtContent>
            </w:sdt>
          </w:p>
        </w:tc>
        <w:tc>
          <w:tcPr>
            <w:tcW w:w="2610" w:type="dxa"/>
            <w:tcBorders>
              <w:top w:val="dashed" w:sz="8" w:space="0" w:color="auto"/>
              <w:bottom w:val="single" w:sz="4" w:space="0" w:color="808080" w:themeColor="background1" w:themeShade="80"/>
            </w:tcBorders>
          </w:tcPr>
          <w:p w14:paraId="7556D84B" w14:textId="77777777" w:rsidR="002C5507" w:rsidRPr="009756AD" w:rsidRDefault="00000000" w:rsidP="00884234">
            <w:pPr>
              <w:pStyle w:val="Heading4"/>
            </w:pPr>
            <w:sdt>
              <w:sdtPr>
                <w:id w:val="1822233433"/>
                <w:placeholder>
                  <w:docPart w:val="9DEA6227CD7A425197880F4D8485613A"/>
                </w:placeholder>
                <w:temporary/>
                <w:showingPlcHdr/>
                <w15:appearance w15:val="hidden"/>
              </w:sdtPr>
              <w:sdtContent>
                <w:r w:rsidR="00884234" w:rsidRPr="009756AD">
                  <w:t>Role</w:t>
                </w:r>
              </w:sdtContent>
            </w:sdt>
          </w:p>
        </w:tc>
        <w:tc>
          <w:tcPr>
            <w:tcW w:w="3960" w:type="dxa"/>
            <w:tcBorders>
              <w:top w:val="dashed" w:sz="8" w:space="0" w:color="auto"/>
              <w:bottom w:val="single" w:sz="4" w:space="0" w:color="808080" w:themeColor="background1" w:themeShade="80"/>
            </w:tcBorders>
          </w:tcPr>
          <w:p w14:paraId="1FB4AF02" w14:textId="77777777" w:rsidR="002C5507" w:rsidRPr="009756AD" w:rsidRDefault="00000000" w:rsidP="00884234">
            <w:pPr>
              <w:pStyle w:val="Heading4"/>
            </w:pPr>
            <w:sdt>
              <w:sdtPr>
                <w:id w:val="-699625266"/>
                <w:placeholder>
                  <w:docPart w:val="D22559FC372141C9BA8FFEDAF8638E78"/>
                </w:placeholder>
                <w:temporary/>
                <w:showingPlcHdr/>
                <w15:appearance w15:val="hidden"/>
              </w:sdtPr>
              <w:sdtContent>
                <w:r w:rsidR="00884234" w:rsidRPr="009756AD">
                  <w:t>Contact information</w:t>
                </w:r>
              </w:sdtContent>
            </w:sdt>
          </w:p>
        </w:tc>
      </w:tr>
      <w:tr w:rsidR="000F3A87" w:rsidRPr="009756AD" w14:paraId="2858C1E3" w14:textId="77777777" w:rsidTr="00884234">
        <w:tc>
          <w:tcPr>
            <w:tcW w:w="2790" w:type="dxa"/>
            <w:tcBorders>
              <w:top w:val="single" w:sz="4" w:space="0" w:color="808080" w:themeColor="background1" w:themeShade="80"/>
              <w:bottom w:val="dotted" w:sz="4" w:space="0" w:color="808080" w:themeColor="background1" w:themeShade="80"/>
            </w:tcBorders>
          </w:tcPr>
          <w:p w14:paraId="38D53871" w14:textId="4BC76106" w:rsidR="002C5507" w:rsidRPr="009756AD" w:rsidRDefault="007B3DA7" w:rsidP="000323EE">
            <w:pPr>
              <w:pStyle w:val="TableText"/>
            </w:pPr>
            <w:r>
              <w:t>Eric Sandlin</w:t>
            </w:r>
          </w:p>
        </w:tc>
        <w:tc>
          <w:tcPr>
            <w:tcW w:w="2610" w:type="dxa"/>
            <w:tcBorders>
              <w:top w:val="single" w:sz="4" w:space="0" w:color="808080" w:themeColor="background1" w:themeShade="80"/>
              <w:bottom w:val="dotted" w:sz="4" w:space="0" w:color="808080" w:themeColor="background1" w:themeShade="80"/>
            </w:tcBorders>
          </w:tcPr>
          <w:p w14:paraId="66E3174C" w14:textId="77777777" w:rsidR="002C5507" w:rsidRPr="009756AD" w:rsidRDefault="00000000" w:rsidP="000323EE">
            <w:pPr>
              <w:pStyle w:val="TableText"/>
            </w:pPr>
            <w:sdt>
              <w:sdtPr>
                <w:alias w:val="Participant role"/>
                <w:tag w:val="Participant role"/>
                <w:id w:val="-121385113"/>
                <w:placeholder>
                  <w:docPart w:val="79B0D10C186F4AC2B90708B61EAC761B"/>
                </w:placeholder>
                <w:temporary/>
                <w:showingPlcHdr/>
                <w15:appearance w15:val="hidden"/>
              </w:sdtPr>
              <w:sdtContent>
                <w:r w:rsidR="00A84AF0" w:rsidRPr="009756AD">
                  <w:t>Author</w:t>
                </w:r>
              </w:sdtContent>
            </w:sdt>
          </w:p>
        </w:tc>
        <w:tc>
          <w:tcPr>
            <w:tcW w:w="3960" w:type="dxa"/>
            <w:tcBorders>
              <w:top w:val="single" w:sz="4" w:space="0" w:color="808080" w:themeColor="background1" w:themeShade="80"/>
              <w:bottom w:val="dotted" w:sz="4" w:space="0" w:color="808080" w:themeColor="background1" w:themeShade="80"/>
            </w:tcBorders>
          </w:tcPr>
          <w:p w14:paraId="3101AD0E" w14:textId="4FF29DF2" w:rsidR="002C5507" w:rsidRPr="009756AD" w:rsidRDefault="007B3DA7" w:rsidP="000323EE">
            <w:pPr>
              <w:pStyle w:val="TableText"/>
            </w:pPr>
            <w:r>
              <w:t>sandlin.eric@yahoo.com</w:t>
            </w:r>
          </w:p>
        </w:tc>
      </w:tr>
      <w:tr w:rsidR="000F3A87" w:rsidRPr="009756AD" w14:paraId="7ED14A9C" w14:textId="77777777" w:rsidTr="0007549F">
        <w:tc>
          <w:tcPr>
            <w:tcW w:w="2790" w:type="dxa"/>
            <w:tcBorders>
              <w:top w:val="dotted" w:sz="4" w:space="0" w:color="808080" w:themeColor="background1" w:themeShade="80"/>
              <w:bottom w:val="dotted" w:sz="4" w:space="0" w:color="808080" w:themeColor="background1" w:themeShade="80"/>
            </w:tcBorders>
          </w:tcPr>
          <w:p w14:paraId="7012E619" w14:textId="77777777" w:rsidR="002C5507" w:rsidRPr="009756AD" w:rsidRDefault="00000000" w:rsidP="000323EE">
            <w:pPr>
              <w:pStyle w:val="TableText"/>
            </w:pPr>
            <w:sdt>
              <w:sdtPr>
                <w:alias w:val="Participant name"/>
                <w:tag w:val="Participant name"/>
                <w:id w:val="-765305451"/>
                <w:placeholder>
                  <w:docPart w:val="E98641FD2F9246D6B7CD966704C7D9CF"/>
                </w:placeholder>
                <w:temporary/>
                <w:showingPlcHdr/>
                <w15:appearance w15:val="hidden"/>
              </w:sdtPr>
              <w:sdtContent>
                <w:r w:rsidR="00DD0228">
                  <w:t>Rory Seiler</w:t>
                </w:r>
              </w:sdtContent>
            </w:sdt>
          </w:p>
        </w:tc>
        <w:tc>
          <w:tcPr>
            <w:tcW w:w="2610" w:type="dxa"/>
            <w:tcBorders>
              <w:top w:val="dotted" w:sz="4" w:space="0" w:color="808080" w:themeColor="background1" w:themeShade="80"/>
              <w:bottom w:val="dotted" w:sz="4" w:space="0" w:color="808080" w:themeColor="background1" w:themeShade="80"/>
            </w:tcBorders>
          </w:tcPr>
          <w:p w14:paraId="2012359C" w14:textId="77777777" w:rsidR="002C5507" w:rsidRPr="009756AD" w:rsidRDefault="00000000" w:rsidP="000323EE">
            <w:pPr>
              <w:pStyle w:val="TableText"/>
            </w:pPr>
            <w:sdt>
              <w:sdtPr>
                <w:alias w:val="Participant role"/>
                <w:tag w:val="Participant role"/>
                <w:id w:val="950210545"/>
                <w:placeholder>
                  <w:docPart w:val="572F615A5BE6434FBA98DD5467E4E1FE"/>
                </w:placeholder>
                <w:temporary/>
                <w:showingPlcHdr/>
                <w15:appearance w15:val="hidden"/>
              </w:sdtPr>
              <w:sdtContent>
                <w:r w:rsidR="009545C1" w:rsidRPr="009756AD">
                  <w:t>Author</w:t>
                </w:r>
              </w:sdtContent>
            </w:sdt>
          </w:p>
        </w:tc>
        <w:tc>
          <w:tcPr>
            <w:tcW w:w="3960" w:type="dxa"/>
            <w:tcBorders>
              <w:top w:val="dotted" w:sz="4" w:space="0" w:color="808080" w:themeColor="background1" w:themeShade="80"/>
              <w:bottom w:val="dotted" w:sz="4" w:space="0" w:color="808080" w:themeColor="background1" w:themeShade="80"/>
            </w:tcBorders>
          </w:tcPr>
          <w:p w14:paraId="759F6421" w14:textId="77777777" w:rsidR="002C5507" w:rsidRPr="009756AD" w:rsidRDefault="00000000" w:rsidP="000323EE">
            <w:pPr>
              <w:pStyle w:val="TableText"/>
            </w:pPr>
            <w:sdt>
              <w:sdtPr>
                <w:alias w:val="Contact information"/>
                <w:tag w:val="Contact information"/>
                <w:id w:val="467712175"/>
                <w:placeholder>
                  <w:docPart w:val="874FB625CC13401C8AE00DE9138840C2"/>
                </w:placeholder>
                <w:temporary/>
                <w:showingPlcHdr/>
                <w15:appearance w15:val="hidden"/>
              </w:sdtPr>
              <w:sdtContent>
                <w:r w:rsidR="009C6E6A" w:rsidRPr="009756AD">
                  <w:t>Enter contact information</w:t>
                </w:r>
              </w:sdtContent>
            </w:sdt>
          </w:p>
        </w:tc>
      </w:tr>
      <w:tr w:rsidR="002C5507" w:rsidRPr="009756AD" w14:paraId="4EFD00C5" w14:textId="77777777" w:rsidTr="0007549F">
        <w:tc>
          <w:tcPr>
            <w:tcW w:w="2790" w:type="dxa"/>
            <w:tcBorders>
              <w:top w:val="dotted" w:sz="4" w:space="0" w:color="808080" w:themeColor="background1" w:themeShade="80"/>
              <w:bottom w:val="dotted" w:sz="4" w:space="0" w:color="808080" w:themeColor="background1" w:themeShade="80"/>
            </w:tcBorders>
          </w:tcPr>
          <w:p w14:paraId="3E282FFE" w14:textId="77777777" w:rsidR="002C5507" w:rsidRPr="009756AD" w:rsidRDefault="00000000" w:rsidP="000323EE">
            <w:pPr>
              <w:pStyle w:val="TableText"/>
            </w:pPr>
            <w:sdt>
              <w:sdtPr>
                <w:alias w:val="Participant name"/>
                <w:tag w:val="Participant name"/>
                <w:id w:val="1065455121"/>
                <w:placeholder>
                  <w:docPart w:val="7F5B9F31AC5C4D0BBABCF7ADD6BC5AF6"/>
                </w:placeholder>
                <w:temporary/>
                <w:showingPlcHdr/>
                <w15:appearance w15:val="hidden"/>
              </w:sdtPr>
              <w:sdtContent>
                <w:r w:rsidR="00153EAC" w:rsidRPr="009756AD">
                  <w:t>Juanita Blackwell</w:t>
                </w:r>
              </w:sdtContent>
            </w:sdt>
          </w:p>
        </w:tc>
        <w:tc>
          <w:tcPr>
            <w:tcW w:w="2610" w:type="dxa"/>
            <w:tcBorders>
              <w:top w:val="dotted" w:sz="4" w:space="0" w:color="808080" w:themeColor="background1" w:themeShade="80"/>
              <w:bottom w:val="dotted" w:sz="4" w:space="0" w:color="808080" w:themeColor="background1" w:themeShade="80"/>
            </w:tcBorders>
          </w:tcPr>
          <w:p w14:paraId="26C5FDB7" w14:textId="77777777" w:rsidR="002C5507" w:rsidRPr="009756AD" w:rsidRDefault="00000000" w:rsidP="000323EE">
            <w:pPr>
              <w:pStyle w:val="TableText"/>
            </w:pPr>
            <w:sdt>
              <w:sdtPr>
                <w:alias w:val="Participant role"/>
                <w:tag w:val="Participant role"/>
                <w:id w:val="-1286724326"/>
                <w:placeholder>
                  <w:docPart w:val="8CF1F73337CE4C1F96BEB6A56BD9F945"/>
                </w:placeholder>
                <w:temporary/>
                <w:showingPlcHdr/>
                <w15:appearance w15:val="hidden"/>
              </w:sdtPr>
              <w:sdtContent>
                <w:r w:rsidR="00EE0DF5" w:rsidRPr="009756AD">
                  <w:t>Editor</w:t>
                </w:r>
              </w:sdtContent>
            </w:sdt>
          </w:p>
        </w:tc>
        <w:tc>
          <w:tcPr>
            <w:tcW w:w="3960" w:type="dxa"/>
            <w:tcBorders>
              <w:top w:val="dotted" w:sz="4" w:space="0" w:color="808080" w:themeColor="background1" w:themeShade="80"/>
              <w:bottom w:val="dotted" w:sz="4" w:space="0" w:color="808080" w:themeColor="background1" w:themeShade="80"/>
            </w:tcBorders>
          </w:tcPr>
          <w:p w14:paraId="14A3122D" w14:textId="77777777" w:rsidR="002C5507" w:rsidRPr="009756AD" w:rsidRDefault="00000000" w:rsidP="000323EE">
            <w:pPr>
              <w:pStyle w:val="TableText"/>
            </w:pPr>
            <w:sdt>
              <w:sdtPr>
                <w:alias w:val="Contact information"/>
                <w:tag w:val="Contact information"/>
                <w:id w:val="1219085155"/>
                <w:placeholder>
                  <w:docPart w:val="C01AE2B8D48B48AFAE5EC19E2CEEFF88"/>
                </w:placeholder>
                <w:temporary/>
                <w:showingPlcHdr/>
                <w15:appearance w15:val="hidden"/>
              </w:sdtPr>
              <w:sdtContent>
                <w:r w:rsidR="009C6E6A" w:rsidRPr="009756AD">
                  <w:t>Enter contact information</w:t>
                </w:r>
              </w:sdtContent>
            </w:sdt>
          </w:p>
        </w:tc>
      </w:tr>
      <w:tr w:rsidR="007B1225" w:rsidRPr="009756AD" w14:paraId="47875150" w14:textId="77777777" w:rsidTr="0007549F">
        <w:tc>
          <w:tcPr>
            <w:tcW w:w="2790" w:type="dxa"/>
            <w:tcBorders>
              <w:top w:val="dotted" w:sz="4" w:space="0" w:color="808080" w:themeColor="background1" w:themeShade="80"/>
              <w:bottom w:val="dotted" w:sz="4" w:space="0" w:color="808080" w:themeColor="background1" w:themeShade="80"/>
            </w:tcBorders>
          </w:tcPr>
          <w:p w14:paraId="5B1356CA" w14:textId="77777777" w:rsidR="0045538D" w:rsidRPr="009756AD" w:rsidRDefault="00000000" w:rsidP="000323EE">
            <w:pPr>
              <w:pStyle w:val="TableText"/>
            </w:pPr>
            <w:sdt>
              <w:sdtPr>
                <w:alias w:val="Participant name"/>
                <w:tag w:val="Participant name"/>
                <w:id w:val="-1431200513"/>
                <w:placeholder>
                  <w:docPart w:val="E0669C02BE1343328A4AC6296F5DD23C"/>
                </w:placeholder>
                <w:temporary/>
                <w:showingPlcHdr/>
                <w15:appearance w15:val="hidden"/>
              </w:sdtPr>
              <w:sdtContent>
                <w:r w:rsidR="00832DA9">
                  <w:t>Tom Liddell</w:t>
                </w:r>
              </w:sdtContent>
            </w:sdt>
          </w:p>
        </w:tc>
        <w:tc>
          <w:tcPr>
            <w:tcW w:w="2610" w:type="dxa"/>
            <w:tcBorders>
              <w:top w:val="dotted" w:sz="4" w:space="0" w:color="808080" w:themeColor="background1" w:themeShade="80"/>
              <w:bottom w:val="dotted" w:sz="4" w:space="0" w:color="808080" w:themeColor="background1" w:themeShade="80"/>
            </w:tcBorders>
          </w:tcPr>
          <w:p w14:paraId="0FF55954" w14:textId="77777777" w:rsidR="0045538D" w:rsidRPr="009756AD" w:rsidRDefault="00000000" w:rsidP="000323EE">
            <w:pPr>
              <w:pStyle w:val="TableText"/>
            </w:pPr>
            <w:sdt>
              <w:sdtPr>
                <w:alias w:val="Participant role"/>
                <w:tag w:val="Participant role"/>
                <w:id w:val="1919057585"/>
                <w:placeholder>
                  <w:docPart w:val="2A3F221DFF31459D98414E424AC914F7"/>
                </w:placeholder>
                <w:temporary/>
                <w:showingPlcHdr/>
                <w15:appearance w15:val="hidden"/>
              </w:sdtPr>
              <w:sdtContent>
                <w:r w:rsidR="00EE0DF5" w:rsidRPr="009756AD">
                  <w:t>Proofreader</w:t>
                </w:r>
              </w:sdtContent>
            </w:sdt>
          </w:p>
        </w:tc>
        <w:tc>
          <w:tcPr>
            <w:tcW w:w="3960" w:type="dxa"/>
            <w:tcBorders>
              <w:top w:val="dotted" w:sz="4" w:space="0" w:color="808080" w:themeColor="background1" w:themeShade="80"/>
              <w:bottom w:val="dotted" w:sz="4" w:space="0" w:color="808080" w:themeColor="background1" w:themeShade="80"/>
            </w:tcBorders>
          </w:tcPr>
          <w:p w14:paraId="5270AC1A" w14:textId="77777777" w:rsidR="0045538D" w:rsidRPr="009756AD" w:rsidRDefault="00000000" w:rsidP="000323EE">
            <w:pPr>
              <w:pStyle w:val="TableText"/>
            </w:pPr>
            <w:sdt>
              <w:sdtPr>
                <w:alias w:val="Contact information"/>
                <w:tag w:val="Contact information"/>
                <w:id w:val="557982368"/>
                <w:placeholder>
                  <w:docPart w:val="3E126C02D0494DBDBA76A3640E97C36F"/>
                </w:placeholder>
                <w:temporary/>
                <w:showingPlcHdr/>
                <w15:appearance w15:val="hidden"/>
              </w:sdtPr>
              <w:sdtContent>
                <w:r w:rsidR="009C6E6A" w:rsidRPr="009756AD">
                  <w:t>Enter contact information</w:t>
                </w:r>
              </w:sdtContent>
            </w:sdt>
          </w:p>
        </w:tc>
      </w:tr>
      <w:tr w:rsidR="007B1225" w:rsidRPr="009756AD" w14:paraId="70ED6AC7" w14:textId="77777777" w:rsidTr="0007549F">
        <w:tc>
          <w:tcPr>
            <w:tcW w:w="2790" w:type="dxa"/>
            <w:tcBorders>
              <w:top w:val="dotted" w:sz="4" w:space="0" w:color="808080" w:themeColor="background1" w:themeShade="80"/>
              <w:bottom w:val="dotted" w:sz="4" w:space="0" w:color="808080" w:themeColor="background1" w:themeShade="80"/>
            </w:tcBorders>
          </w:tcPr>
          <w:p w14:paraId="2D474B2C" w14:textId="04885144" w:rsidR="0045538D" w:rsidRPr="009756AD" w:rsidRDefault="006C132D" w:rsidP="000323EE">
            <w:pPr>
              <w:pStyle w:val="TableText"/>
            </w:pPr>
            <w:r>
              <w:t>Trinity Sandlin</w:t>
            </w:r>
          </w:p>
        </w:tc>
        <w:tc>
          <w:tcPr>
            <w:tcW w:w="2610" w:type="dxa"/>
            <w:tcBorders>
              <w:top w:val="dotted" w:sz="4" w:space="0" w:color="808080" w:themeColor="background1" w:themeShade="80"/>
              <w:bottom w:val="dotted" w:sz="4" w:space="0" w:color="808080" w:themeColor="background1" w:themeShade="80"/>
            </w:tcBorders>
          </w:tcPr>
          <w:p w14:paraId="231B9A0C" w14:textId="77777777" w:rsidR="0045538D" w:rsidRPr="009756AD" w:rsidRDefault="00000000" w:rsidP="000323EE">
            <w:pPr>
              <w:pStyle w:val="TableText"/>
            </w:pPr>
            <w:sdt>
              <w:sdtPr>
                <w:alias w:val="Participant role"/>
                <w:tag w:val="Participant role"/>
                <w:id w:val="-716510275"/>
                <w:placeholder>
                  <w:docPart w:val="CB39C6E2978D4321B7F7AF0B91A5DFBB"/>
                </w:placeholder>
                <w:temporary/>
                <w:showingPlcHdr/>
                <w15:appearance w15:val="hidden"/>
              </w:sdtPr>
              <w:sdtContent>
                <w:r w:rsidR="00EE0DF5" w:rsidRPr="009756AD">
                  <w:t>Artwork</w:t>
                </w:r>
              </w:sdtContent>
            </w:sdt>
          </w:p>
        </w:tc>
        <w:tc>
          <w:tcPr>
            <w:tcW w:w="3960" w:type="dxa"/>
            <w:tcBorders>
              <w:top w:val="dotted" w:sz="4" w:space="0" w:color="808080" w:themeColor="background1" w:themeShade="80"/>
              <w:bottom w:val="dotted" w:sz="4" w:space="0" w:color="808080" w:themeColor="background1" w:themeShade="80"/>
            </w:tcBorders>
          </w:tcPr>
          <w:p w14:paraId="74F187A3" w14:textId="76744301" w:rsidR="0045538D" w:rsidRPr="009756AD" w:rsidRDefault="006C132D" w:rsidP="000323EE">
            <w:pPr>
              <w:pStyle w:val="TableText"/>
            </w:pPr>
            <w:r>
              <w:t>sandlin.trinity@gmail.com</w:t>
            </w:r>
          </w:p>
        </w:tc>
      </w:tr>
      <w:tr w:rsidR="0063425A" w:rsidRPr="009756AD" w14:paraId="63C047FD" w14:textId="77777777" w:rsidTr="0007549F">
        <w:tc>
          <w:tcPr>
            <w:tcW w:w="2790" w:type="dxa"/>
            <w:tcBorders>
              <w:top w:val="dotted" w:sz="4" w:space="0" w:color="808080" w:themeColor="background1" w:themeShade="80"/>
              <w:bottom w:val="dotted" w:sz="4" w:space="0" w:color="808080" w:themeColor="background1" w:themeShade="80"/>
            </w:tcBorders>
          </w:tcPr>
          <w:p w14:paraId="5F264A27" w14:textId="77777777" w:rsidR="0063425A" w:rsidRPr="009756AD" w:rsidRDefault="00000000" w:rsidP="000323EE">
            <w:pPr>
              <w:pStyle w:val="TableText"/>
            </w:pPr>
            <w:sdt>
              <w:sdtPr>
                <w:alias w:val="Participant name"/>
                <w:tag w:val="Participant name"/>
                <w:id w:val="-1056158016"/>
                <w:placeholder>
                  <w:docPart w:val="A07556C01B384482A5B0AD4DB5C1E078"/>
                </w:placeholder>
                <w:temporary/>
                <w:showingPlcHdr/>
                <w15:appearance w15:val="hidden"/>
              </w:sdtPr>
              <w:sdtContent>
                <w:r w:rsidR="0063425A" w:rsidRPr="009756AD">
                  <w:t>Mia Hess</w:t>
                </w:r>
              </w:sdtContent>
            </w:sdt>
          </w:p>
        </w:tc>
        <w:tc>
          <w:tcPr>
            <w:tcW w:w="2610" w:type="dxa"/>
            <w:tcBorders>
              <w:top w:val="dotted" w:sz="4" w:space="0" w:color="808080" w:themeColor="background1" w:themeShade="80"/>
              <w:bottom w:val="dotted" w:sz="4" w:space="0" w:color="808080" w:themeColor="background1" w:themeShade="80"/>
            </w:tcBorders>
          </w:tcPr>
          <w:p w14:paraId="5AF7AFBB" w14:textId="77777777" w:rsidR="0063425A" w:rsidRPr="009756AD" w:rsidRDefault="00000000" w:rsidP="000323EE">
            <w:pPr>
              <w:pStyle w:val="TableText"/>
            </w:pPr>
            <w:sdt>
              <w:sdtPr>
                <w:alias w:val="Participant role"/>
                <w:tag w:val="Participant role"/>
                <w:id w:val="1793091952"/>
                <w:placeholder>
                  <w:docPart w:val="858DA201A9B24A8A8F05A01AF21171D9"/>
                </w:placeholder>
                <w:temporary/>
                <w:showingPlcHdr/>
                <w15:appearance w15:val="hidden"/>
              </w:sdtPr>
              <w:sdtContent>
                <w:r w:rsidR="0063425A" w:rsidRPr="009756AD">
                  <w:t>Researcher</w:t>
                </w:r>
              </w:sdtContent>
            </w:sdt>
          </w:p>
        </w:tc>
        <w:tc>
          <w:tcPr>
            <w:tcW w:w="3960" w:type="dxa"/>
            <w:tcBorders>
              <w:top w:val="dotted" w:sz="4" w:space="0" w:color="808080" w:themeColor="background1" w:themeShade="80"/>
              <w:bottom w:val="dotted" w:sz="4" w:space="0" w:color="808080" w:themeColor="background1" w:themeShade="80"/>
            </w:tcBorders>
          </w:tcPr>
          <w:p w14:paraId="6B1D728C" w14:textId="77777777" w:rsidR="0063425A" w:rsidRPr="009756AD" w:rsidRDefault="00000000" w:rsidP="000323EE">
            <w:pPr>
              <w:pStyle w:val="TableText"/>
            </w:pPr>
            <w:sdt>
              <w:sdtPr>
                <w:alias w:val="Contact information"/>
                <w:tag w:val="Contact information"/>
                <w:id w:val="188887783"/>
                <w:placeholder>
                  <w:docPart w:val="1468FD69E846401DA4CB55C716417807"/>
                </w:placeholder>
                <w:temporary/>
                <w:showingPlcHdr/>
                <w15:appearance w15:val="hidden"/>
              </w:sdtPr>
              <w:sdtContent>
                <w:r w:rsidR="0063425A" w:rsidRPr="009756AD">
                  <w:t>Enter contact information</w:t>
                </w:r>
              </w:sdtContent>
            </w:sdt>
          </w:p>
        </w:tc>
      </w:tr>
      <w:tr w:rsidR="009C5CBB" w:rsidRPr="009756AD" w14:paraId="1A9625CC" w14:textId="77777777" w:rsidTr="0007549F">
        <w:tc>
          <w:tcPr>
            <w:tcW w:w="2790" w:type="dxa"/>
            <w:tcBorders>
              <w:top w:val="dotted" w:sz="4" w:space="0" w:color="808080" w:themeColor="background1" w:themeShade="80"/>
              <w:bottom w:val="dotted" w:sz="4" w:space="0" w:color="808080" w:themeColor="background1" w:themeShade="80"/>
            </w:tcBorders>
          </w:tcPr>
          <w:p w14:paraId="62969ABC" w14:textId="77777777" w:rsidR="009C5CBB" w:rsidRPr="009756AD" w:rsidRDefault="00000000" w:rsidP="000323EE">
            <w:pPr>
              <w:pStyle w:val="TableText"/>
            </w:pPr>
            <w:sdt>
              <w:sdtPr>
                <w:alias w:val="Participant name"/>
                <w:tag w:val="Participant name"/>
                <w:id w:val="987667172"/>
                <w:placeholder>
                  <w:docPart w:val="E84DCCE97EA2468B886752868D567984"/>
                </w:placeholder>
                <w:temporary/>
                <w:showingPlcHdr/>
                <w15:appearance w15:val="hidden"/>
              </w:sdtPr>
              <w:sdtContent>
                <w:r w:rsidR="001C5646" w:rsidRPr="009756AD">
                  <w:t>Enter participant name</w:t>
                </w:r>
              </w:sdtContent>
            </w:sdt>
          </w:p>
        </w:tc>
        <w:tc>
          <w:tcPr>
            <w:tcW w:w="2610" w:type="dxa"/>
            <w:tcBorders>
              <w:top w:val="dotted" w:sz="4" w:space="0" w:color="808080" w:themeColor="background1" w:themeShade="80"/>
              <w:bottom w:val="dotted" w:sz="4" w:space="0" w:color="808080" w:themeColor="background1" w:themeShade="80"/>
            </w:tcBorders>
          </w:tcPr>
          <w:p w14:paraId="46BB18BB" w14:textId="77777777" w:rsidR="009C5CBB" w:rsidRPr="009756AD" w:rsidRDefault="00000000" w:rsidP="000323EE">
            <w:pPr>
              <w:pStyle w:val="TableText"/>
            </w:pPr>
            <w:sdt>
              <w:sdtPr>
                <w:alias w:val="Participant role"/>
                <w:tag w:val="Participant role"/>
                <w:id w:val="-782266831"/>
                <w:placeholder>
                  <w:docPart w:val="B686BEC3F294482CA46F813B264045E4"/>
                </w:placeholder>
                <w:temporary/>
                <w:showingPlcHdr/>
                <w15:appearance w15:val="hidden"/>
              </w:sdtPr>
              <w:sdtContent>
                <w:r w:rsidR="00EE0DF5" w:rsidRPr="009756AD">
                  <w:t>Enter participant role</w:t>
                </w:r>
              </w:sdtContent>
            </w:sdt>
          </w:p>
        </w:tc>
        <w:tc>
          <w:tcPr>
            <w:tcW w:w="3960" w:type="dxa"/>
            <w:tcBorders>
              <w:top w:val="dotted" w:sz="4" w:space="0" w:color="808080" w:themeColor="background1" w:themeShade="80"/>
              <w:bottom w:val="dotted" w:sz="4" w:space="0" w:color="808080" w:themeColor="background1" w:themeShade="80"/>
            </w:tcBorders>
          </w:tcPr>
          <w:p w14:paraId="12B09022" w14:textId="77777777" w:rsidR="009C5CBB" w:rsidRPr="009756AD" w:rsidRDefault="00000000" w:rsidP="000323EE">
            <w:pPr>
              <w:pStyle w:val="TableText"/>
            </w:pPr>
            <w:sdt>
              <w:sdtPr>
                <w:alias w:val="Contact information"/>
                <w:tag w:val="Contact information"/>
                <w:id w:val="-1405062338"/>
                <w:placeholder>
                  <w:docPart w:val="58BB22A712714F329593445E8CE63F89"/>
                </w:placeholder>
                <w:temporary/>
                <w:showingPlcHdr/>
                <w15:appearance w15:val="hidden"/>
              </w:sdtPr>
              <w:sdtContent>
                <w:r w:rsidR="00154431" w:rsidRPr="009756AD">
                  <w:t>Enter contact information</w:t>
                </w:r>
              </w:sdtContent>
            </w:sdt>
          </w:p>
        </w:tc>
      </w:tr>
    </w:tbl>
    <w:p w14:paraId="0D34B47E" w14:textId="77777777" w:rsidR="00B30AE3" w:rsidRPr="009756AD" w:rsidRDefault="00B30AE3" w:rsidP="00C4665B">
      <w:pPr>
        <w:spacing w:before="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5400"/>
        <w:gridCol w:w="2340"/>
        <w:gridCol w:w="1620"/>
      </w:tblGrid>
      <w:tr w:rsidR="002C476C" w:rsidRPr="009756AD" w14:paraId="373B11B6"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top w:val="nil"/>
              <w:bottom w:val="dashed" w:sz="8" w:space="0" w:color="auto"/>
            </w:tcBorders>
          </w:tcPr>
          <w:p w14:paraId="39FCEDC9" w14:textId="77777777" w:rsidR="002C476C" w:rsidRPr="002C476C" w:rsidRDefault="00937DCA" w:rsidP="00884234">
            <w:pPr>
              <w:pStyle w:val="Heading1"/>
              <w:rPr>
                <w:b w:val="0"/>
              </w:rPr>
            </w:pPr>
            <w:r w:rsidRPr="00C43C78">
              <w:rPr>
                <w:noProof/>
                <w:lang w:eastAsia="en-AU"/>
              </w:rPr>
              <mc:AlternateContent>
                <mc:Choice Requires="wps">
                  <w:drawing>
                    <wp:inline distT="0" distB="0" distL="0" distR="0" wp14:anchorId="58889C30" wp14:editId="0BDCCB23">
                      <wp:extent cx="194310" cy="252730"/>
                      <wp:effectExtent l="0" t="0" r="0" b="0"/>
                      <wp:docPr id="23" name="Shape" descr="check mark box icon"/>
                      <wp:cNvGraphicFramePr/>
                      <a:graphic xmlns:a="http://schemas.openxmlformats.org/drawingml/2006/main">
                        <a:graphicData uri="http://schemas.microsoft.com/office/word/2010/wordprocessingShape">
                          <wps:wsp>
                            <wps:cNvSpPr/>
                            <wps:spPr>
                              <a:xfrm>
                                <a:off x="0" y="0"/>
                                <a:ext cx="194310" cy="252730"/>
                              </a:xfrm>
                              <a:custGeom>
                                <a:avLst/>
                                <a:gdLst/>
                                <a:ahLst/>
                                <a:cxnLst>
                                  <a:cxn ang="0">
                                    <a:pos x="wd2" y="hd2"/>
                                  </a:cxn>
                                  <a:cxn ang="5400000">
                                    <a:pos x="wd2" y="hd2"/>
                                  </a:cxn>
                                  <a:cxn ang="10800000">
                                    <a:pos x="wd2" y="hd2"/>
                                  </a:cxn>
                                  <a:cxn ang="16200000">
                                    <a:pos x="wd2" y="hd2"/>
                                  </a:cxn>
                                </a:cxnLst>
                                <a:rect l="0" t="0" r="r" b="b"/>
                                <a:pathLst>
                                  <a:path w="21537" h="21600" extrusionOk="0">
                                    <a:moveTo>
                                      <a:pt x="21351" y="10262"/>
                                    </a:moveTo>
                                    <a:lnTo>
                                      <a:pt x="17460" y="5765"/>
                                    </a:lnTo>
                                    <a:lnTo>
                                      <a:pt x="21351" y="1268"/>
                                    </a:lnTo>
                                    <a:cubicBezTo>
                                      <a:pt x="21550" y="999"/>
                                      <a:pt x="21600" y="692"/>
                                      <a:pt x="21400" y="423"/>
                                    </a:cubicBezTo>
                                    <a:cubicBezTo>
                                      <a:pt x="21201" y="154"/>
                                      <a:pt x="20852" y="0"/>
                                      <a:pt x="20453" y="0"/>
                                    </a:cubicBezTo>
                                    <a:lnTo>
                                      <a:pt x="1097" y="0"/>
                                    </a:lnTo>
                                    <a:cubicBezTo>
                                      <a:pt x="499" y="0"/>
                                      <a:pt x="0" y="384"/>
                                      <a:pt x="0" y="846"/>
                                    </a:cubicBezTo>
                                    <a:lnTo>
                                      <a:pt x="0" y="20754"/>
                                    </a:lnTo>
                                    <a:cubicBezTo>
                                      <a:pt x="0" y="21216"/>
                                      <a:pt x="499" y="21600"/>
                                      <a:pt x="1097" y="21600"/>
                                    </a:cubicBezTo>
                                    <a:cubicBezTo>
                                      <a:pt x="1696" y="21600"/>
                                      <a:pt x="2195" y="21216"/>
                                      <a:pt x="2195" y="20754"/>
                                    </a:cubicBezTo>
                                    <a:lnTo>
                                      <a:pt x="2195" y="11569"/>
                                    </a:lnTo>
                                    <a:lnTo>
                                      <a:pt x="20503" y="11569"/>
                                    </a:lnTo>
                                    <a:cubicBezTo>
                                      <a:pt x="20902" y="11569"/>
                                      <a:pt x="21251" y="11415"/>
                                      <a:pt x="21450" y="11146"/>
                                    </a:cubicBezTo>
                                    <a:cubicBezTo>
                                      <a:pt x="21600" y="10838"/>
                                      <a:pt x="21550" y="10531"/>
                                      <a:pt x="21351" y="10262"/>
                                    </a:cubicBezTo>
                                    <a:close/>
                                    <a:moveTo>
                                      <a:pt x="2195" y="9878"/>
                                    </a:moveTo>
                                    <a:lnTo>
                                      <a:pt x="2195" y="1614"/>
                                    </a:lnTo>
                                    <a:lnTo>
                                      <a:pt x="18457" y="1614"/>
                                    </a:lnTo>
                                    <a:lnTo>
                                      <a:pt x="15265" y="5304"/>
                                    </a:lnTo>
                                    <a:cubicBezTo>
                                      <a:pt x="15015" y="5573"/>
                                      <a:pt x="15015" y="5957"/>
                                      <a:pt x="15265" y="6226"/>
                                    </a:cubicBezTo>
                                    <a:lnTo>
                                      <a:pt x="18457" y="9916"/>
                                    </a:lnTo>
                                    <a:lnTo>
                                      <a:pt x="2195" y="9916"/>
                                    </a:lnTo>
                                    <a:close/>
                                    <a:moveTo>
                                      <a:pt x="12321" y="2537"/>
                                    </a:moveTo>
                                    <a:cubicBezTo>
                                      <a:pt x="11773" y="2344"/>
                                      <a:pt x="11124" y="2498"/>
                                      <a:pt x="10875" y="2921"/>
                                    </a:cubicBezTo>
                                    <a:lnTo>
                                      <a:pt x="8331" y="6880"/>
                                    </a:lnTo>
                                    <a:lnTo>
                                      <a:pt x="7233" y="6034"/>
                                    </a:lnTo>
                                    <a:cubicBezTo>
                                      <a:pt x="6834" y="5727"/>
                                      <a:pt x="6136" y="5727"/>
                                      <a:pt x="5737" y="6034"/>
                                    </a:cubicBezTo>
                                    <a:cubicBezTo>
                                      <a:pt x="5338" y="6342"/>
                                      <a:pt x="5338" y="6880"/>
                                      <a:pt x="5737" y="7187"/>
                                    </a:cubicBezTo>
                                    <a:lnTo>
                                      <a:pt x="7882" y="8840"/>
                                    </a:lnTo>
                                    <a:cubicBezTo>
                                      <a:pt x="8081" y="8994"/>
                                      <a:pt x="8381" y="9070"/>
                                      <a:pt x="8630" y="9070"/>
                                    </a:cubicBezTo>
                                    <a:cubicBezTo>
                                      <a:pt x="8680" y="9070"/>
                                      <a:pt x="8730" y="9070"/>
                                      <a:pt x="8780" y="9070"/>
                                    </a:cubicBezTo>
                                    <a:cubicBezTo>
                                      <a:pt x="9129" y="9032"/>
                                      <a:pt x="9428" y="8878"/>
                                      <a:pt x="9578" y="8609"/>
                                    </a:cubicBezTo>
                                    <a:lnTo>
                                      <a:pt x="12820" y="3651"/>
                                    </a:lnTo>
                                    <a:cubicBezTo>
                                      <a:pt x="13070" y="3228"/>
                                      <a:pt x="12870" y="2729"/>
                                      <a:pt x="12321" y="2537"/>
                                    </a:cubicBezTo>
                                    <a:close/>
                                  </a:path>
                                </a:pathLst>
                              </a:custGeom>
                              <a:solidFill>
                                <a:schemeClr val="tx2"/>
                              </a:solidFill>
                              <a:ln w="12700">
                                <a:miter lim="400000"/>
                              </a:ln>
                            </wps:spPr>
                            <wps:bodyPr lIns="38100" tIns="38100" rIns="38100" bIns="38100" anchor="ctr"/>
                          </wps:wsp>
                        </a:graphicData>
                      </a:graphic>
                    </wp:inline>
                  </w:drawing>
                </mc:Choice>
                <mc:Fallback>
                  <w:pict>
                    <v:shape w14:anchorId="0A7C90E2" id="Shape" o:spid="_x0000_s1026" alt="check mark box icon" style="width:15.3pt;height:19.9pt;visibility:visible;mso-wrap-style:square;mso-left-percent:-10001;mso-top-percent:-10001;mso-position-horizontal:absolute;mso-position-horizontal-relative:char;mso-position-vertical:absolute;mso-position-vertical-relative:line;mso-left-percent:-10001;mso-top-percent:-10001;v-text-anchor:middle" coordsize="2153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" path="m21351,10262l17460,5765,21351,1268v199,-269,249,-576,49,-845c21201,154,20852,,20453,l1097,c499,,,384,,846l,20754v,462,499,846,1097,846c1696,21600,2195,21216,2195,20754r,-9185l20503,11569v399,,748,-154,947,-423c21600,10838,21550,10531,21351,10262xm2195,9878r,-8264l18457,1614,15265,5304v-250,269,-250,653,,922l18457,9916r-16262,l2195,9878xm12321,2537v-548,-193,-1197,-39,-1446,384l8331,6880,7233,6034v-399,-307,-1097,-307,-1496,c5338,6342,5338,6880,5737,7187l7882,8840v199,154,499,230,748,230c8680,9070,8730,9070,8780,9070v349,-38,648,-192,798,-461l12820,3651v250,-423,50,-922,-499,-1114xe" fillcolor="#212745 [3215]" stroked="f" strokeweight="1pt">
                      <v:stroke miterlimit="4" joinstyle="miter"/>
                      <v:path arrowok="t" o:extrusionok="f" o:connecttype="custom" o:connectlocs="97155,126365;97155,126365;97155,126365;97155,126365" o:connectangles="0,90,180,270"/>
                      <w10:anchorlock/>
                    </v:shape>
                  </w:pict>
                </mc:Fallback>
              </mc:AlternateContent>
            </w:r>
            <w:r w:rsidRPr="00C4665B">
              <w:t xml:space="preserve"> </w:t>
            </w:r>
            <w:sdt>
              <w:sdtPr>
                <w:id w:val="37402836"/>
                <w:placeholder>
                  <w:docPart w:val="57D93E4C344847F0A5AE541FBBDD955E"/>
                </w:placeholder>
                <w:temporary/>
                <w:showingPlcHdr/>
                <w15:appearance w15:val="hidden"/>
              </w:sdtPr>
              <w:sdtContent>
                <w:r w:rsidR="00884234" w:rsidRPr="00C4665B">
                  <w:t>Milestones</w:t>
                </w:r>
              </w:sdtContent>
            </w:sdt>
          </w:p>
        </w:tc>
      </w:tr>
      <w:tr w:rsidR="000F3A87" w:rsidRPr="009756AD" w14:paraId="37FE9871" w14:textId="77777777" w:rsidTr="00884234">
        <w:tc>
          <w:tcPr>
            <w:tcW w:w="5400" w:type="dxa"/>
            <w:tcBorders>
              <w:top w:val="dashed" w:sz="8" w:space="0" w:color="auto"/>
              <w:bottom w:val="single" w:sz="4" w:space="0" w:color="808080" w:themeColor="background1" w:themeShade="80"/>
            </w:tcBorders>
          </w:tcPr>
          <w:p w14:paraId="702336DA" w14:textId="77777777" w:rsidR="00DB66DE" w:rsidRPr="00391ABD" w:rsidRDefault="00000000" w:rsidP="00884234">
            <w:pPr>
              <w:pStyle w:val="Heading4"/>
            </w:pPr>
            <w:sdt>
              <w:sdtPr>
                <w:id w:val="1028149152"/>
                <w:placeholder>
                  <w:docPart w:val="0444673F8A6D4AECB1708E17A3002CF0"/>
                </w:placeholder>
                <w:temporary/>
                <w:showingPlcHdr/>
                <w15:appearance w15:val="hidden"/>
              </w:sdtPr>
              <w:sdtContent>
                <w:r w:rsidR="00884234" w:rsidRPr="00391ABD">
                  <w:t>Milestone name</w:t>
                </w:r>
              </w:sdtContent>
            </w:sdt>
          </w:p>
        </w:tc>
        <w:tc>
          <w:tcPr>
            <w:tcW w:w="2340" w:type="dxa"/>
            <w:tcBorders>
              <w:top w:val="dashed" w:sz="8" w:space="0" w:color="auto"/>
              <w:bottom w:val="single" w:sz="4" w:space="0" w:color="808080" w:themeColor="background1" w:themeShade="80"/>
            </w:tcBorders>
          </w:tcPr>
          <w:p w14:paraId="11FC2AD4" w14:textId="77777777" w:rsidR="00DB66DE" w:rsidRPr="009756AD" w:rsidRDefault="00000000" w:rsidP="00884234">
            <w:pPr>
              <w:pStyle w:val="Heading4"/>
            </w:pPr>
            <w:sdt>
              <w:sdtPr>
                <w:id w:val="-1598931803"/>
                <w:placeholder>
                  <w:docPart w:val="768D8743F82E4CD9A724EED47656C13D"/>
                </w:placeholder>
                <w:temporary/>
                <w:showingPlcHdr/>
                <w15:appearance w15:val="hidden"/>
              </w:sdtPr>
              <w:sdtContent>
                <w:r w:rsidR="00884234" w:rsidRPr="009756AD">
                  <w:t>Target date</w:t>
                </w:r>
              </w:sdtContent>
            </w:sdt>
          </w:p>
        </w:tc>
        <w:tc>
          <w:tcPr>
            <w:tcW w:w="1620" w:type="dxa"/>
            <w:tcBorders>
              <w:top w:val="dashed" w:sz="8" w:space="0" w:color="auto"/>
              <w:bottom w:val="single" w:sz="4" w:space="0" w:color="808080" w:themeColor="background1" w:themeShade="80"/>
            </w:tcBorders>
          </w:tcPr>
          <w:p w14:paraId="1203D492" w14:textId="77777777" w:rsidR="00DB66DE" w:rsidRPr="009756AD" w:rsidRDefault="00000000" w:rsidP="00884234">
            <w:pPr>
              <w:pStyle w:val="Heading4"/>
            </w:pPr>
            <w:sdt>
              <w:sdtPr>
                <w:id w:val="480885956"/>
                <w:placeholder>
                  <w:docPart w:val="6CAB7C6222E545369DD6FBF6CB5EF40F"/>
                </w:placeholder>
                <w:temporary/>
                <w:showingPlcHdr/>
                <w15:appearance w15:val="hidden"/>
              </w:sdtPr>
              <w:sdtContent>
                <w:r w:rsidR="00884234" w:rsidRPr="009756AD">
                  <w:t>Status</w:t>
                </w:r>
              </w:sdtContent>
            </w:sdt>
          </w:p>
        </w:tc>
      </w:tr>
      <w:tr w:rsidR="000F3A87" w:rsidRPr="009756AD" w14:paraId="726B1717" w14:textId="77777777" w:rsidTr="00884234">
        <w:trPr>
          <w:trHeight w:val="288"/>
        </w:trPr>
        <w:tc>
          <w:tcPr>
            <w:tcW w:w="5400" w:type="dxa"/>
            <w:tcBorders>
              <w:top w:val="single" w:sz="4" w:space="0" w:color="808080" w:themeColor="background1" w:themeShade="80"/>
              <w:bottom w:val="dotted" w:sz="4" w:space="0" w:color="808080" w:themeColor="background1" w:themeShade="80"/>
            </w:tcBorders>
          </w:tcPr>
          <w:p w14:paraId="3D2AF1C1" w14:textId="77777777" w:rsidR="00DB66DE" w:rsidRPr="009756AD" w:rsidRDefault="00000000" w:rsidP="000323EE">
            <w:pPr>
              <w:pStyle w:val="TableText"/>
            </w:pPr>
            <w:sdt>
              <w:sdtPr>
                <w:alias w:val="Milestone Name"/>
                <w:id w:val="-1008438920"/>
                <w:placeholder>
                  <w:docPart w:val="3EA7A9BCFABB481AB4E774DEC73589FA"/>
                </w:placeholder>
                <w:temporary/>
                <w:showingPlcHdr/>
                <w15:appearance w15:val="hidden"/>
              </w:sdtPr>
              <w:sdtContent>
                <w:r w:rsidR="006E57A7" w:rsidRPr="009756AD">
                  <w:t>Outline/Plotting completed</w:t>
                </w:r>
              </w:sdtContent>
            </w:sdt>
          </w:p>
        </w:tc>
        <w:tc>
          <w:tcPr>
            <w:tcW w:w="2340" w:type="dxa"/>
            <w:tcBorders>
              <w:top w:val="single" w:sz="4" w:space="0" w:color="808080" w:themeColor="background1" w:themeShade="80"/>
              <w:bottom w:val="dotted" w:sz="4" w:space="0" w:color="808080" w:themeColor="background1" w:themeShade="80"/>
            </w:tcBorders>
          </w:tcPr>
          <w:p w14:paraId="338956A0" w14:textId="33A151B7" w:rsidR="00DB66DE" w:rsidRPr="009756AD" w:rsidRDefault="007B3DA7" w:rsidP="000323EE">
            <w:pPr>
              <w:pStyle w:val="TableText"/>
            </w:pPr>
            <w:r>
              <w:t>soon</w:t>
            </w:r>
          </w:p>
        </w:tc>
        <w:tc>
          <w:tcPr>
            <w:tcW w:w="1620" w:type="dxa"/>
            <w:tcBorders>
              <w:top w:val="single" w:sz="4" w:space="0" w:color="808080" w:themeColor="background1" w:themeShade="80"/>
              <w:bottom w:val="dotted" w:sz="4" w:space="0" w:color="808080" w:themeColor="background1" w:themeShade="80"/>
            </w:tcBorders>
          </w:tcPr>
          <w:p w14:paraId="36CD05FA" w14:textId="10A24FF8" w:rsidR="00DB66DE" w:rsidRPr="009756AD" w:rsidRDefault="007B3DA7" w:rsidP="000323EE">
            <w:pPr>
              <w:pStyle w:val="TableText"/>
            </w:pPr>
            <w:r>
              <w:t>current</w:t>
            </w:r>
          </w:p>
        </w:tc>
      </w:tr>
      <w:tr w:rsidR="000F3A87" w:rsidRPr="009756AD" w14:paraId="4DA59388"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1161D44E" w14:textId="77777777" w:rsidR="00DB66DE" w:rsidRPr="009756AD" w:rsidRDefault="00000000" w:rsidP="000323EE">
            <w:pPr>
              <w:pStyle w:val="TableText"/>
            </w:pPr>
            <w:sdt>
              <w:sdtPr>
                <w:alias w:val="Milestone Name"/>
                <w:id w:val="-1782487922"/>
                <w:placeholder>
                  <w:docPart w:val="E91A08685ADF453494A659B882E1E4ED"/>
                </w:placeholder>
                <w:temporary/>
                <w:showingPlcHdr/>
                <w15:appearance w15:val="hidden"/>
              </w:sdtPr>
              <w:sdtContent>
                <w:r w:rsidR="000323EE" w:rsidRPr="009756AD">
                  <w:t>Writing completed</w:t>
                </w:r>
              </w:sdtContent>
            </w:sdt>
          </w:p>
        </w:tc>
        <w:tc>
          <w:tcPr>
            <w:tcW w:w="2340" w:type="dxa"/>
            <w:tcBorders>
              <w:top w:val="dotted" w:sz="4" w:space="0" w:color="808080" w:themeColor="background1" w:themeShade="80"/>
              <w:bottom w:val="dotted" w:sz="4" w:space="0" w:color="808080" w:themeColor="background1" w:themeShade="80"/>
            </w:tcBorders>
          </w:tcPr>
          <w:p w14:paraId="711A6D0E" w14:textId="77777777" w:rsidR="00DB66DE" w:rsidRPr="009756AD" w:rsidRDefault="00000000" w:rsidP="000323EE">
            <w:pPr>
              <w:pStyle w:val="TableText"/>
            </w:pPr>
            <w:sdt>
              <w:sdtPr>
                <w:alias w:val="Target date"/>
                <w:tag w:val="Target date"/>
                <w:id w:val="-1276935997"/>
                <w:placeholder>
                  <w:docPart w:val="661D6F8286D14B09B4F1825C11DF6E0F"/>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1DD69F2F" w14:textId="77777777" w:rsidR="00DB66DE" w:rsidRPr="009756AD" w:rsidRDefault="00000000" w:rsidP="000323EE">
            <w:pPr>
              <w:pStyle w:val="TableText"/>
            </w:pPr>
            <w:sdt>
              <w:sdtPr>
                <w:alias w:val="Status"/>
                <w:tag w:val="Status"/>
                <w:id w:val="1273590157"/>
                <w:placeholder>
                  <w:docPart w:val="B0E0C932F8EF4632BF73FB25FD4CAD03"/>
                </w:placeholder>
                <w:temporary/>
                <w:showingPlcHdr/>
                <w15:appearance w15:val="hidden"/>
              </w:sdtPr>
              <w:sdtContent>
                <w:r w:rsidR="000401A2" w:rsidRPr="009756AD">
                  <w:t>Enter status</w:t>
                </w:r>
              </w:sdtContent>
            </w:sdt>
          </w:p>
        </w:tc>
      </w:tr>
      <w:tr w:rsidR="000F3A87" w:rsidRPr="009756AD" w14:paraId="027CB660"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6419B0DB" w14:textId="77777777" w:rsidR="00DB66DE" w:rsidRPr="009756AD" w:rsidRDefault="00000000" w:rsidP="000323EE">
            <w:pPr>
              <w:pStyle w:val="TableText"/>
            </w:pPr>
            <w:sdt>
              <w:sdtPr>
                <w:alias w:val="Milestone Name"/>
                <w:id w:val="-1392657610"/>
                <w:placeholder>
                  <w:docPart w:val="AA7FCC4829094160A101D61099A97A94"/>
                </w:placeholder>
                <w:temporary/>
                <w:showingPlcHdr/>
                <w15:appearance w15:val="hidden"/>
              </w:sdtPr>
              <w:sdtContent>
                <w:r w:rsidR="000323EE" w:rsidRPr="009756AD">
                  <w:t>Project to editor/reviews</w:t>
                </w:r>
              </w:sdtContent>
            </w:sdt>
          </w:p>
        </w:tc>
        <w:tc>
          <w:tcPr>
            <w:tcW w:w="2340" w:type="dxa"/>
            <w:tcBorders>
              <w:top w:val="dotted" w:sz="4" w:space="0" w:color="808080" w:themeColor="background1" w:themeShade="80"/>
              <w:bottom w:val="dotted" w:sz="4" w:space="0" w:color="808080" w:themeColor="background1" w:themeShade="80"/>
            </w:tcBorders>
          </w:tcPr>
          <w:p w14:paraId="48A2A357" w14:textId="77777777" w:rsidR="00DB66DE" w:rsidRPr="009756AD" w:rsidRDefault="00000000" w:rsidP="000323EE">
            <w:pPr>
              <w:pStyle w:val="TableText"/>
            </w:pPr>
            <w:sdt>
              <w:sdtPr>
                <w:alias w:val="Target date"/>
                <w:tag w:val="Target date"/>
                <w:id w:val="573697532"/>
                <w:placeholder>
                  <w:docPart w:val="FAC3F7B64B254F7AA4AD5E49D1DB91AC"/>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22611C05" w14:textId="77777777" w:rsidR="00DB66DE" w:rsidRPr="009756AD" w:rsidRDefault="00000000" w:rsidP="000323EE">
            <w:pPr>
              <w:pStyle w:val="TableText"/>
            </w:pPr>
            <w:sdt>
              <w:sdtPr>
                <w:alias w:val="Status"/>
                <w:tag w:val="Status"/>
                <w:id w:val="-1369603141"/>
                <w:placeholder>
                  <w:docPart w:val="AAA4BEF34B2C4A4281C500BF835EAF80"/>
                </w:placeholder>
                <w:temporary/>
                <w:showingPlcHdr/>
                <w15:appearance w15:val="hidden"/>
              </w:sdtPr>
              <w:sdtContent>
                <w:r w:rsidR="000401A2" w:rsidRPr="009756AD">
                  <w:t>Enter status</w:t>
                </w:r>
              </w:sdtContent>
            </w:sdt>
          </w:p>
        </w:tc>
      </w:tr>
      <w:tr w:rsidR="000F3A87" w:rsidRPr="009756AD" w14:paraId="5FFEC1DD"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056D2A17" w14:textId="77777777" w:rsidR="00DB66DE" w:rsidRPr="009756AD" w:rsidRDefault="00000000" w:rsidP="000323EE">
            <w:pPr>
              <w:pStyle w:val="TableText"/>
            </w:pPr>
            <w:sdt>
              <w:sdtPr>
                <w:alias w:val="Milestone Name"/>
                <w:id w:val="-57471513"/>
                <w:placeholder>
                  <w:docPart w:val="008CC0F44724482E8A71CCC689C69D63"/>
                </w:placeholder>
                <w:temporary/>
                <w:showingPlcHdr/>
                <w15:appearance w15:val="hidden"/>
              </w:sdtPr>
              <w:sdtContent>
                <w:r w:rsidR="000323EE" w:rsidRPr="009756AD">
                  <w:t>Project back from editor/reviewers</w:t>
                </w:r>
              </w:sdtContent>
            </w:sdt>
          </w:p>
        </w:tc>
        <w:tc>
          <w:tcPr>
            <w:tcW w:w="2340" w:type="dxa"/>
            <w:tcBorders>
              <w:top w:val="dotted" w:sz="4" w:space="0" w:color="808080" w:themeColor="background1" w:themeShade="80"/>
              <w:bottom w:val="dotted" w:sz="4" w:space="0" w:color="808080" w:themeColor="background1" w:themeShade="80"/>
            </w:tcBorders>
          </w:tcPr>
          <w:p w14:paraId="47F46416" w14:textId="77777777" w:rsidR="00DB66DE" w:rsidRPr="009756AD" w:rsidRDefault="00000000" w:rsidP="000323EE">
            <w:pPr>
              <w:pStyle w:val="TableText"/>
            </w:pPr>
            <w:sdt>
              <w:sdtPr>
                <w:alias w:val="Target date"/>
                <w:tag w:val="Target date"/>
                <w:id w:val="359320081"/>
                <w:placeholder>
                  <w:docPart w:val="10DF5D05D207453C81499F28B0F3224C"/>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05B08584" w14:textId="77777777" w:rsidR="00DB66DE" w:rsidRPr="009756AD" w:rsidRDefault="00000000" w:rsidP="000323EE">
            <w:pPr>
              <w:pStyle w:val="TableText"/>
            </w:pPr>
            <w:sdt>
              <w:sdtPr>
                <w:alias w:val="Status"/>
                <w:tag w:val="Status"/>
                <w:id w:val="888455205"/>
                <w:placeholder>
                  <w:docPart w:val="1D710B75841E4E9EA8B4955C1839A609"/>
                </w:placeholder>
                <w:temporary/>
                <w:showingPlcHdr/>
                <w15:appearance w15:val="hidden"/>
              </w:sdtPr>
              <w:sdtContent>
                <w:r w:rsidR="000401A2" w:rsidRPr="009756AD">
                  <w:t>Enter status</w:t>
                </w:r>
              </w:sdtContent>
            </w:sdt>
          </w:p>
        </w:tc>
      </w:tr>
      <w:tr w:rsidR="000F3A87" w:rsidRPr="009756AD" w14:paraId="71C2D779"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4B601BDE" w14:textId="77777777" w:rsidR="00DB66DE" w:rsidRPr="009756AD" w:rsidRDefault="00000000" w:rsidP="000323EE">
            <w:pPr>
              <w:pStyle w:val="TableText"/>
            </w:pPr>
            <w:sdt>
              <w:sdtPr>
                <w:alias w:val="Milestone Name"/>
                <w:id w:val="-620219939"/>
                <w:placeholder>
                  <w:docPart w:val="9678B1D9E0BB4B3498C195F6A604E96E"/>
                </w:placeholder>
                <w:temporary/>
                <w:showingPlcHdr/>
                <w15:appearance w15:val="hidden"/>
              </w:sdtPr>
              <w:sdtContent>
                <w:r w:rsidR="000323EE" w:rsidRPr="009756AD">
                  <w:t>Editor/reviewer notes incorporated</w:t>
                </w:r>
              </w:sdtContent>
            </w:sdt>
          </w:p>
        </w:tc>
        <w:tc>
          <w:tcPr>
            <w:tcW w:w="2340" w:type="dxa"/>
            <w:tcBorders>
              <w:top w:val="dotted" w:sz="4" w:space="0" w:color="808080" w:themeColor="background1" w:themeShade="80"/>
              <w:bottom w:val="dotted" w:sz="4" w:space="0" w:color="808080" w:themeColor="background1" w:themeShade="80"/>
            </w:tcBorders>
          </w:tcPr>
          <w:p w14:paraId="4119F2A8" w14:textId="77777777" w:rsidR="00DB66DE" w:rsidRPr="009756AD" w:rsidRDefault="00000000" w:rsidP="000323EE">
            <w:pPr>
              <w:pStyle w:val="TableText"/>
            </w:pPr>
            <w:sdt>
              <w:sdtPr>
                <w:alias w:val="Target date"/>
                <w:tag w:val="Target date"/>
                <w:id w:val="707152194"/>
                <w:placeholder>
                  <w:docPart w:val="9963BF222AC641BDACFE8C03EAE1DC26"/>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1B7EFD29" w14:textId="77777777" w:rsidR="00DB66DE" w:rsidRPr="009756AD" w:rsidRDefault="00000000" w:rsidP="000323EE">
            <w:pPr>
              <w:pStyle w:val="TableText"/>
            </w:pPr>
            <w:sdt>
              <w:sdtPr>
                <w:alias w:val="Status"/>
                <w:tag w:val="Status"/>
                <w:id w:val="787935440"/>
                <w:placeholder>
                  <w:docPart w:val="71FBDFBA2591468AB281BC4D34ED6E01"/>
                </w:placeholder>
                <w:temporary/>
                <w:showingPlcHdr/>
                <w15:appearance w15:val="hidden"/>
              </w:sdtPr>
              <w:sdtContent>
                <w:r w:rsidR="000401A2" w:rsidRPr="009756AD">
                  <w:t>Enter status</w:t>
                </w:r>
              </w:sdtContent>
            </w:sdt>
          </w:p>
        </w:tc>
      </w:tr>
      <w:tr w:rsidR="000F3A87" w:rsidRPr="009756AD" w14:paraId="311FFE01"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5AD12508" w14:textId="77777777" w:rsidR="00DB66DE" w:rsidRPr="009756AD" w:rsidRDefault="00000000" w:rsidP="007F427C">
            <w:pPr>
              <w:pStyle w:val="TableText"/>
            </w:pPr>
            <w:sdt>
              <w:sdtPr>
                <w:alias w:val="Milestone Name"/>
                <w:id w:val="1398246566"/>
                <w:placeholder>
                  <w:docPart w:val="F2BCC7C688564C63A94EE1D5BD1584C4"/>
                </w:placeholder>
                <w:temporary/>
                <w:showingPlcHdr/>
                <w15:appearance w15:val="hidden"/>
              </w:sdtPr>
              <w:sdtContent>
                <w:r w:rsidR="007F427C" w:rsidRPr="009756AD">
                  <w:t>Project to proofreader</w:t>
                </w:r>
              </w:sdtContent>
            </w:sdt>
          </w:p>
        </w:tc>
        <w:tc>
          <w:tcPr>
            <w:tcW w:w="2340" w:type="dxa"/>
            <w:tcBorders>
              <w:top w:val="dotted" w:sz="4" w:space="0" w:color="808080" w:themeColor="background1" w:themeShade="80"/>
              <w:bottom w:val="dotted" w:sz="4" w:space="0" w:color="808080" w:themeColor="background1" w:themeShade="80"/>
            </w:tcBorders>
          </w:tcPr>
          <w:p w14:paraId="24868949" w14:textId="77777777" w:rsidR="00DB66DE" w:rsidRPr="009756AD" w:rsidRDefault="00000000" w:rsidP="000323EE">
            <w:pPr>
              <w:pStyle w:val="TableText"/>
            </w:pPr>
            <w:sdt>
              <w:sdtPr>
                <w:alias w:val="Target date"/>
                <w:tag w:val="Target date"/>
                <w:id w:val="1184089563"/>
                <w:placeholder>
                  <w:docPart w:val="C06905A76143489CBA599EA6325FADB4"/>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584D8624" w14:textId="77777777" w:rsidR="00DB66DE" w:rsidRPr="009756AD" w:rsidRDefault="00000000" w:rsidP="000323EE">
            <w:pPr>
              <w:pStyle w:val="TableText"/>
            </w:pPr>
            <w:sdt>
              <w:sdtPr>
                <w:alias w:val="Status"/>
                <w:tag w:val="Status"/>
                <w:id w:val="291866840"/>
                <w:placeholder>
                  <w:docPart w:val="A6BD8B761D974369BE9F6A72FD1ED3E1"/>
                </w:placeholder>
                <w:temporary/>
                <w:showingPlcHdr/>
                <w15:appearance w15:val="hidden"/>
              </w:sdtPr>
              <w:sdtContent>
                <w:r w:rsidR="000401A2" w:rsidRPr="009756AD">
                  <w:t>Enter status</w:t>
                </w:r>
              </w:sdtContent>
            </w:sdt>
          </w:p>
        </w:tc>
      </w:tr>
      <w:tr w:rsidR="000F3A87" w:rsidRPr="009756AD" w14:paraId="15D717B0"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3360278F" w14:textId="77777777" w:rsidR="00DB66DE" w:rsidRPr="009756AD" w:rsidRDefault="00000000" w:rsidP="007F427C">
            <w:pPr>
              <w:pStyle w:val="TableText"/>
            </w:pPr>
            <w:sdt>
              <w:sdtPr>
                <w:alias w:val="Milestone Name"/>
                <w:id w:val="-1748187417"/>
                <w:placeholder>
                  <w:docPart w:val="5CE4BEEC3BFA470799DBD6E562421660"/>
                </w:placeholder>
                <w:temporary/>
                <w:showingPlcHdr/>
                <w15:appearance w15:val="hidden"/>
              </w:sdtPr>
              <w:sdtContent>
                <w:r w:rsidR="007F427C" w:rsidRPr="009756AD">
                  <w:t>Cover design</w:t>
                </w:r>
              </w:sdtContent>
            </w:sdt>
          </w:p>
        </w:tc>
        <w:tc>
          <w:tcPr>
            <w:tcW w:w="2340" w:type="dxa"/>
            <w:tcBorders>
              <w:top w:val="dotted" w:sz="4" w:space="0" w:color="808080" w:themeColor="background1" w:themeShade="80"/>
              <w:bottom w:val="dotted" w:sz="4" w:space="0" w:color="808080" w:themeColor="background1" w:themeShade="80"/>
            </w:tcBorders>
          </w:tcPr>
          <w:p w14:paraId="0ADA5F76" w14:textId="77777777" w:rsidR="00DB66DE" w:rsidRPr="009756AD" w:rsidRDefault="00000000" w:rsidP="000323EE">
            <w:pPr>
              <w:pStyle w:val="TableText"/>
            </w:pPr>
            <w:sdt>
              <w:sdtPr>
                <w:alias w:val="Target date"/>
                <w:tag w:val="Target date"/>
                <w:id w:val="-855969690"/>
                <w:placeholder>
                  <w:docPart w:val="2305C8D46EEB4EF5878CF486A8795427"/>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768CE26B" w14:textId="77777777" w:rsidR="00DB66DE" w:rsidRPr="009756AD" w:rsidRDefault="00000000" w:rsidP="000323EE">
            <w:pPr>
              <w:pStyle w:val="TableText"/>
            </w:pPr>
            <w:sdt>
              <w:sdtPr>
                <w:alias w:val="Status"/>
                <w:tag w:val="Status"/>
                <w:id w:val="1090428579"/>
                <w:placeholder>
                  <w:docPart w:val="A63FC1B21E934237991C1F4627D95E06"/>
                </w:placeholder>
                <w:temporary/>
                <w:showingPlcHdr/>
                <w15:appearance w15:val="hidden"/>
              </w:sdtPr>
              <w:sdtContent>
                <w:r w:rsidR="000401A2" w:rsidRPr="009756AD">
                  <w:t>Enter status</w:t>
                </w:r>
              </w:sdtContent>
            </w:sdt>
          </w:p>
        </w:tc>
      </w:tr>
      <w:tr w:rsidR="000F3A87" w:rsidRPr="009756AD" w14:paraId="4BC6C611"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77B4754E" w14:textId="77777777" w:rsidR="00DB66DE" w:rsidRPr="009756AD" w:rsidRDefault="00000000" w:rsidP="007F427C">
            <w:pPr>
              <w:pStyle w:val="TableText"/>
            </w:pPr>
            <w:sdt>
              <w:sdtPr>
                <w:alias w:val="Milestone Name"/>
                <w:id w:val="-809635125"/>
                <w:placeholder>
                  <w:docPart w:val="6F5FDB1C86584652AE9C60A91D815D2F"/>
                </w:placeholder>
                <w:temporary/>
                <w:showingPlcHdr/>
                <w15:appearance w15:val="hidden"/>
              </w:sdtPr>
              <w:sdtContent>
                <w:r w:rsidR="007F427C" w:rsidRPr="009756AD">
                  <w:t>Project to formatter</w:t>
                </w:r>
              </w:sdtContent>
            </w:sdt>
          </w:p>
        </w:tc>
        <w:tc>
          <w:tcPr>
            <w:tcW w:w="2340" w:type="dxa"/>
            <w:tcBorders>
              <w:top w:val="dotted" w:sz="4" w:space="0" w:color="808080" w:themeColor="background1" w:themeShade="80"/>
              <w:bottom w:val="dotted" w:sz="4" w:space="0" w:color="808080" w:themeColor="background1" w:themeShade="80"/>
            </w:tcBorders>
          </w:tcPr>
          <w:p w14:paraId="61051E48" w14:textId="77777777" w:rsidR="00DB66DE" w:rsidRPr="009756AD" w:rsidRDefault="00000000" w:rsidP="000323EE">
            <w:pPr>
              <w:pStyle w:val="TableText"/>
            </w:pPr>
            <w:sdt>
              <w:sdtPr>
                <w:alias w:val="Target date"/>
                <w:tag w:val="Target date"/>
                <w:id w:val="297727311"/>
                <w:placeholder>
                  <w:docPart w:val="E81667ECE2A74D9C8CE51797A483A70C"/>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1C678E32" w14:textId="77777777" w:rsidR="00DB66DE" w:rsidRPr="009756AD" w:rsidRDefault="00000000" w:rsidP="000323EE">
            <w:pPr>
              <w:pStyle w:val="TableText"/>
            </w:pPr>
            <w:sdt>
              <w:sdtPr>
                <w:alias w:val="Status"/>
                <w:tag w:val="Status"/>
                <w:id w:val="-651065221"/>
                <w:placeholder>
                  <w:docPart w:val="FDA56D7823D44C1A99349CE63832047A"/>
                </w:placeholder>
                <w:temporary/>
                <w:showingPlcHdr/>
                <w15:appearance w15:val="hidden"/>
              </w:sdtPr>
              <w:sdtContent>
                <w:r w:rsidR="000401A2" w:rsidRPr="009756AD">
                  <w:t>Enter status</w:t>
                </w:r>
              </w:sdtContent>
            </w:sdt>
          </w:p>
        </w:tc>
      </w:tr>
      <w:tr w:rsidR="000F3A87" w:rsidRPr="009756AD" w14:paraId="133E9CD8"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23A952F8" w14:textId="77777777" w:rsidR="00DB66DE" w:rsidRPr="009756AD" w:rsidRDefault="00000000" w:rsidP="007F427C">
            <w:pPr>
              <w:pStyle w:val="TableText"/>
            </w:pPr>
            <w:sdt>
              <w:sdtPr>
                <w:alias w:val="Milestone Name"/>
                <w:id w:val="1086190723"/>
                <w:placeholder>
                  <w:docPart w:val="527557B7DEE14EA0A818BDD42900C4DE"/>
                </w:placeholder>
                <w:temporary/>
                <w:showingPlcHdr/>
                <w15:appearance w15:val="hidden"/>
              </w:sdtPr>
              <w:sdtContent>
                <w:r w:rsidR="007F427C" w:rsidRPr="009756AD">
                  <w:t>Project ready for distribution</w:t>
                </w:r>
              </w:sdtContent>
            </w:sdt>
          </w:p>
        </w:tc>
        <w:tc>
          <w:tcPr>
            <w:tcW w:w="2340" w:type="dxa"/>
            <w:tcBorders>
              <w:top w:val="dotted" w:sz="4" w:space="0" w:color="808080" w:themeColor="background1" w:themeShade="80"/>
              <w:bottom w:val="dotted" w:sz="4" w:space="0" w:color="808080" w:themeColor="background1" w:themeShade="80"/>
            </w:tcBorders>
          </w:tcPr>
          <w:p w14:paraId="31E0B0F0" w14:textId="77777777" w:rsidR="00DB66DE" w:rsidRPr="009756AD" w:rsidRDefault="00000000" w:rsidP="000323EE">
            <w:pPr>
              <w:pStyle w:val="TableText"/>
            </w:pPr>
            <w:sdt>
              <w:sdtPr>
                <w:alias w:val="Target date"/>
                <w:tag w:val="Target date"/>
                <w:id w:val="786935686"/>
                <w:placeholder>
                  <w:docPart w:val="5B6A178FDFA3457880FE848A2FE9E0D9"/>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dotted" w:sz="4" w:space="0" w:color="808080" w:themeColor="background1" w:themeShade="80"/>
            </w:tcBorders>
          </w:tcPr>
          <w:p w14:paraId="13F0AD8C" w14:textId="77777777" w:rsidR="00DB66DE" w:rsidRPr="009756AD" w:rsidRDefault="00000000" w:rsidP="000323EE">
            <w:pPr>
              <w:pStyle w:val="TableText"/>
            </w:pPr>
            <w:sdt>
              <w:sdtPr>
                <w:alias w:val="Status"/>
                <w:tag w:val="Status"/>
                <w:id w:val="761720456"/>
                <w:placeholder>
                  <w:docPart w:val="0B080AC7176C45FC8AA86BC24ED31E59"/>
                </w:placeholder>
                <w:temporary/>
                <w:showingPlcHdr/>
                <w15:appearance w15:val="hidden"/>
              </w:sdtPr>
              <w:sdtContent>
                <w:r w:rsidR="000401A2" w:rsidRPr="009756AD">
                  <w:t>Enter status</w:t>
                </w:r>
              </w:sdtContent>
            </w:sdt>
          </w:p>
        </w:tc>
      </w:tr>
      <w:tr w:rsidR="00885BD5" w:rsidRPr="009756AD" w14:paraId="12E5D8D0" w14:textId="77777777" w:rsidTr="000323EE">
        <w:trPr>
          <w:trHeight w:val="288"/>
        </w:trPr>
        <w:tc>
          <w:tcPr>
            <w:tcW w:w="5400" w:type="dxa"/>
            <w:tcBorders>
              <w:top w:val="dotted" w:sz="4" w:space="0" w:color="808080" w:themeColor="background1" w:themeShade="80"/>
              <w:bottom w:val="nil"/>
            </w:tcBorders>
          </w:tcPr>
          <w:p w14:paraId="6413BACC" w14:textId="77777777" w:rsidR="00885BD5" w:rsidRPr="009756AD" w:rsidRDefault="00000000" w:rsidP="007F427C">
            <w:pPr>
              <w:pStyle w:val="TableText"/>
            </w:pPr>
            <w:sdt>
              <w:sdtPr>
                <w:alias w:val="Milestone Name"/>
                <w:id w:val="181784245"/>
                <w:placeholder>
                  <w:docPart w:val="7EAA5AAB3F4742E8929B13696435B152"/>
                </w:placeholder>
                <w:temporary/>
                <w:showingPlcHdr/>
                <w15:appearance w15:val="hidden"/>
              </w:sdtPr>
              <w:sdtContent>
                <w:r w:rsidR="007F427C" w:rsidRPr="009756AD">
                  <w:t>Milestone name</w:t>
                </w:r>
              </w:sdtContent>
            </w:sdt>
          </w:p>
        </w:tc>
        <w:tc>
          <w:tcPr>
            <w:tcW w:w="2340" w:type="dxa"/>
            <w:tcBorders>
              <w:top w:val="dotted" w:sz="4" w:space="0" w:color="808080" w:themeColor="background1" w:themeShade="80"/>
              <w:bottom w:val="nil"/>
            </w:tcBorders>
          </w:tcPr>
          <w:p w14:paraId="63F20404" w14:textId="77777777" w:rsidR="00885BD5" w:rsidRPr="009756AD" w:rsidRDefault="00000000" w:rsidP="000323EE">
            <w:pPr>
              <w:pStyle w:val="TableText"/>
            </w:pPr>
            <w:sdt>
              <w:sdtPr>
                <w:alias w:val="Target date"/>
                <w:tag w:val="Target date"/>
                <w:id w:val="878743777"/>
                <w:placeholder>
                  <w:docPart w:val="335E1BFD0D424E8E9F040C88A65FACBB"/>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nil"/>
            </w:tcBorders>
          </w:tcPr>
          <w:p w14:paraId="5690FA79" w14:textId="77777777" w:rsidR="00885BD5" w:rsidRPr="009756AD" w:rsidRDefault="00000000" w:rsidP="000323EE">
            <w:pPr>
              <w:pStyle w:val="TableText"/>
            </w:pPr>
            <w:sdt>
              <w:sdtPr>
                <w:alias w:val="Status"/>
                <w:tag w:val="Status"/>
                <w:id w:val="1305201627"/>
                <w:placeholder>
                  <w:docPart w:val="13B3CFB59D9546F282FB3ED0B367AC36"/>
                </w:placeholder>
                <w:temporary/>
                <w:showingPlcHdr/>
                <w15:appearance w15:val="hidden"/>
              </w:sdtPr>
              <w:sdtContent>
                <w:r w:rsidR="000401A2" w:rsidRPr="009756AD">
                  <w:t>Enter status</w:t>
                </w:r>
              </w:sdtContent>
            </w:sdt>
          </w:p>
        </w:tc>
      </w:tr>
    </w:tbl>
    <w:p w14:paraId="16BB69C6" w14:textId="77777777" w:rsidR="00C4665B" w:rsidRDefault="00C4665B" w:rsidP="00C4665B">
      <w:pPr>
        <w:spacing w:before="0"/>
      </w:pPr>
    </w:p>
    <w:p w14:paraId="4789F60B" w14:textId="77777777" w:rsidR="00DC2B77" w:rsidRPr="002C476C" w:rsidRDefault="00DC2B77" w:rsidP="00C4665B">
      <w:pPr>
        <w:spacing w:before="0" w:after="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9360"/>
      </w:tblGrid>
      <w:tr w:rsidR="00F462BE" w:rsidRPr="009756AD" w14:paraId="25DC50AF"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tcBorders>
              <w:top w:val="nil"/>
              <w:bottom w:val="dashed" w:sz="8" w:space="0" w:color="auto"/>
            </w:tcBorders>
          </w:tcPr>
          <w:p w14:paraId="12B0DB5E" w14:textId="07DF6F2A" w:rsidR="00F462BE" w:rsidRPr="000323EE" w:rsidRDefault="00937DCA" w:rsidP="00884234">
            <w:pPr>
              <w:pStyle w:val="Heading1"/>
              <w:rPr>
                <w:b w:val="0"/>
              </w:rPr>
            </w:pPr>
            <w:r w:rsidRPr="00C43C78">
              <w:rPr>
                <w:noProof/>
                <w:lang w:eastAsia="en-AU"/>
              </w:rPr>
              <w:lastRenderedPageBreak/>
              <mc:AlternateContent>
                <mc:Choice Requires="wps">
                  <w:drawing>
                    <wp:inline distT="0" distB="0" distL="0" distR="0" wp14:anchorId="4E304DB8" wp14:editId="2E227173">
                      <wp:extent cx="231775" cy="231775"/>
                      <wp:effectExtent l="0" t="0" r="0" b="0"/>
                      <wp:docPr id="25" name="Shape" descr="calendar icon"/>
                      <wp:cNvGraphicFramePr/>
                      <a:graphic xmlns:a="http://schemas.openxmlformats.org/drawingml/2006/main">
                        <a:graphicData uri="http://schemas.microsoft.com/office/word/2010/wordprocessingShape">
                          <wps:wsp>
                            <wps:cNvSpPr/>
                            <wps:spPr>
                              <a:xfrm>
                                <a:off x="0" y="0"/>
                                <a:ext cx="231775" cy="231775"/>
                              </a:xfrm>
                              <a:custGeom>
                                <a:avLst/>
                                <a:gdLst/>
                                <a:ahLst/>
                                <a:cxnLst>
                                  <a:cxn ang="0">
                                    <a:pos x="wd2" y="hd2"/>
                                  </a:cxn>
                                  <a:cxn ang="5400000">
                                    <a:pos x="wd2" y="hd2"/>
                                  </a:cxn>
                                  <a:cxn ang="10800000">
                                    <a:pos x="wd2" y="hd2"/>
                                  </a:cxn>
                                  <a:cxn ang="16200000">
                                    <a:pos x="wd2" y="hd2"/>
                                  </a:cxn>
                                </a:cxnLst>
                                <a:rect l="0" t="0" r="r" b="b"/>
                                <a:pathLst>
                                  <a:path w="21600" h="21600" extrusionOk="0">
                                    <a:moveTo>
                                      <a:pt x="13500" y="15300"/>
                                    </a:moveTo>
                                    <a:lnTo>
                                      <a:pt x="11700" y="15300"/>
                                    </a:lnTo>
                                    <a:lnTo>
                                      <a:pt x="11700" y="17100"/>
                                    </a:lnTo>
                                    <a:lnTo>
                                      <a:pt x="13500" y="17100"/>
                                    </a:lnTo>
                                    <a:lnTo>
                                      <a:pt x="13500" y="15300"/>
                                    </a:lnTo>
                                    <a:close/>
                                    <a:moveTo>
                                      <a:pt x="13500" y="11700"/>
                                    </a:moveTo>
                                    <a:lnTo>
                                      <a:pt x="11700" y="11700"/>
                                    </a:lnTo>
                                    <a:lnTo>
                                      <a:pt x="11700" y="13500"/>
                                    </a:lnTo>
                                    <a:lnTo>
                                      <a:pt x="13500" y="13500"/>
                                    </a:lnTo>
                                    <a:lnTo>
                                      <a:pt x="13500" y="11700"/>
                                    </a:lnTo>
                                    <a:close/>
                                    <a:moveTo>
                                      <a:pt x="13500" y="8100"/>
                                    </a:moveTo>
                                    <a:lnTo>
                                      <a:pt x="11700" y="8100"/>
                                    </a:lnTo>
                                    <a:lnTo>
                                      <a:pt x="11700" y="9900"/>
                                    </a:lnTo>
                                    <a:lnTo>
                                      <a:pt x="13500" y="9900"/>
                                    </a:lnTo>
                                    <a:lnTo>
                                      <a:pt x="13500" y="8100"/>
                                    </a:lnTo>
                                    <a:close/>
                                    <a:moveTo>
                                      <a:pt x="17100" y="11700"/>
                                    </a:moveTo>
                                    <a:lnTo>
                                      <a:pt x="15300" y="11700"/>
                                    </a:lnTo>
                                    <a:lnTo>
                                      <a:pt x="15300" y="13500"/>
                                    </a:lnTo>
                                    <a:lnTo>
                                      <a:pt x="17100" y="13500"/>
                                    </a:lnTo>
                                    <a:lnTo>
                                      <a:pt x="17100" y="11700"/>
                                    </a:lnTo>
                                    <a:close/>
                                    <a:moveTo>
                                      <a:pt x="17100" y="8100"/>
                                    </a:moveTo>
                                    <a:lnTo>
                                      <a:pt x="15300" y="8100"/>
                                    </a:lnTo>
                                    <a:lnTo>
                                      <a:pt x="15300" y="9900"/>
                                    </a:lnTo>
                                    <a:lnTo>
                                      <a:pt x="17100" y="9900"/>
                                    </a:lnTo>
                                    <a:lnTo>
                                      <a:pt x="17100" y="8100"/>
                                    </a:lnTo>
                                    <a:close/>
                                    <a:moveTo>
                                      <a:pt x="6300" y="8100"/>
                                    </a:moveTo>
                                    <a:lnTo>
                                      <a:pt x="4500" y="8100"/>
                                    </a:lnTo>
                                    <a:lnTo>
                                      <a:pt x="4500" y="9900"/>
                                    </a:lnTo>
                                    <a:lnTo>
                                      <a:pt x="6300" y="9900"/>
                                    </a:lnTo>
                                    <a:lnTo>
                                      <a:pt x="6300" y="8100"/>
                                    </a:lnTo>
                                    <a:close/>
                                    <a:moveTo>
                                      <a:pt x="9900" y="8100"/>
                                    </a:moveTo>
                                    <a:lnTo>
                                      <a:pt x="8100" y="8100"/>
                                    </a:lnTo>
                                    <a:lnTo>
                                      <a:pt x="8100" y="9900"/>
                                    </a:lnTo>
                                    <a:lnTo>
                                      <a:pt x="9900" y="9900"/>
                                    </a:lnTo>
                                    <a:lnTo>
                                      <a:pt x="9900" y="8100"/>
                                    </a:lnTo>
                                    <a:close/>
                                    <a:moveTo>
                                      <a:pt x="6300" y="11700"/>
                                    </a:moveTo>
                                    <a:lnTo>
                                      <a:pt x="4500" y="11700"/>
                                    </a:lnTo>
                                    <a:lnTo>
                                      <a:pt x="4500" y="13500"/>
                                    </a:lnTo>
                                    <a:lnTo>
                                      <a:pt x="6300" y="13500"/>
                                    </a:lnTo>
                                    <a:lnTo>
                                      <a:pt x="6300" y="11700"/>
                                    </a:lnTo>
                                    <a:close/>
                                    <a:moveTo>
                                      <a:pt x="19800" y="0"/>
                                    </a:moveTo>
                                    <a:lnTo>
                                      <a:pt x="1800" y="0"/>
                                    </a:lnTo>
                                    <a:cubicBezTo>
                                      <a:pt x="822" y="0"/>
                                      <a:pt x="0" y="822"/>
                                      <a:pt x="0" y="1800"/>
                                    </a:cubicBezTo>
                                    <a:lnTo>
                                      <a:pt x="0" y="19800"/>
                                    </a:lnTo>
                                    <a:cubicBezTo>
                                      <a:pt x="0" y="20778"/>
                                      <a:pt x="822" y="21600"/>
                                      <a:pt x="1800" y="21600"/>
                                    </a:cubicBezTo>
                                    <a:lnTo>
                                      <a:pt x="19800" y="21600"/>
                                    </a:lnTo>
                                    <a:cubicBezTo>
                                      <a:pt x="20778" y="21600"/>
                                      <a:pt x="21600" y="20778"/>
                                      <a:pt x="21600" y="19800"/>
                                    </a:cubicBezTo>
                                    <a:lnTo>
                                      <a:pt x="21600" y="1800"/>
                                    </a:lnTo>
                                    <a:cubicBezTo>
                                      <a:pt x="21600" y="822"/>
                                      <a:pt x="20778" y="0"/>
                                      <a:pt x="19800" y="0"/>
                                    </a:cubicBezTo>
                                    <a:close/>
                                    <a:moveTo>
                                      <a:pt x="1800" y="1800"/>
                                    </a:moveTo>
                                    <a:lnTo>
                                      <a:pt x="19800" y="1800"/>
                                    </a:lnTo>
                                    <a:lnTo>
                                      <a:pt x="19800" y="3600"/>
                                    </a:lnTo>
                                    <a:lnTo>
                                      <a:pt x="1800" y="3600"/>
                                    </a:lnTo>
                                    <a:lnTo>
                                      <a:pt x="1800" y="1800"/>
                                    </a:lnTo>
                                    <a:close/>
                                    <a:moveTo>
                                      <a:pt x="19800" y="19800"/>
                                    </a:moveTo>
                                    <a:lnTo>
                                      <a:pt x="1800" y="19800"/>
                                    </a:lnTo>
                                    <a:lnTo>
                                      <a:pt x="1800" y="5400"/>
                                    </a:lnTo>
                                    <a:lnTo>
                                      <a:pt x="19800" y="5400"/>
                                    </a:lnTo>
                                    <a:lnTo>
                                      <a:pt x="19800" y="19800"/>
                                    </a:lnTo>
                                    <a:close/>
                                    <a:moveTo>
                                      <a:pt x="6300" y="15300"/>
                                    </a:moveTo>
                                    <a:lnTo>
                                      <a:pt x="4500" y="15300"/>
                                    </a:lnTo>
                                    <a:lnTo>
                                      <a:pt x="4500" y="17100"/>
                                    </a:lnTo>
                                    <a:lnTo>
                                      <a:pt x="6300" y="17100"/>
                                    </a:lnTo>
                                    <a:lnTo>
                                      <a:pt x="6300" y="15300"/>
                                    </a:lnTo>
                                    <a:close/>
                                    <a:moveTo>
                                      <a:pt x="9900" y="15300"/>
                                    </a:moveTo>
                                    <a:lnTo>
                                      <a:pt x="8100" y="15300"/>
                                    </a:lnTo>
                                    <a:lnTo>
                                      <a:pt x="8100" y="17100"/>
                                    </a:lnTo>
                                    <a:lnTo>
                                      <a:pt x="9900" y="17100"/>
                                    </a:lnTo>
                                    <a:lnTo>
                                      <a:pt x="9900" y="15300"/>
                                    </a:lnTo>
                                    <a:close/>
                                    <a:moveTo>
                                      <a:pt x="9900" y="11700"/>
                                    </a:moveTo>
                                    <a:lnTo>
                                      <a:pt x="8100" y="11700"/>
                                    </a:lnTo>
                                    <a:lnTo>
                                      <a:pt x="8100" y="13500"/>
                                    </a:lnTo>
                                    <a:lnTo>
                                      <a:pt x="9900" y="13500"/>
                                    </a:lnTo>
                                    <a:lnTo>
                                      <a:pt x="9900" y="11700"/>
                                    </a:lnTo>
                                    <a:close/>
                                  </a:path>
                                </a:pathLst>
                              </a:custGeom>
                              <a:solidFill>
                                <a:schemeClr val="tx2"/>
                              </a:solidFill>
                              <a:ln w="12700">
                                <a:miter lim="400000"/>
                              </a:ln>
                            </wps:spPr>
                            <wps:bodyPr lIns="38100" tIns="38100" rIns="38100" bIns="38100" anchor="ctr"/>
                          </wps:wsp>
                        </a:graphicData>
                      </a:graphic>
                    </wp:inline>
                  </w:drawing>
                </mc:Choice>
                <mc:Fallback>
                  <w:pict>
                    <v:shape w14:anchorId="5F698D69" id="Shape" o:spid="_x0000_s1026" alt="calendar icon" style="width:18.25pt;height:18.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" path="m13500,15300r-1800,l11700,17100r1800,l13500,15300xm13500,11700r-1800,l11700,13500r1800,l13500,11700xm13500,8100r-1800,l11700,9900r1800,l13500,8100xm17100,11700r-1800,l15300,13500r1800,l17100,11700xm17100,8100r-1800,l15300,9900r1800,l17100,8100xm6300,8100r-1800,l4500,9900r1800,l6300,8100xm9900,8100r-1800,l8100,9900r1800,l9900,8100xm6300,11700r-1800,l4500,13500r1800,l6300,11700xm19800,l1800,c822,,,822,,1800l,19800v,978,822,1800,1800,1800l19800,21600v978,,1800,-822,1800,-1800l21600,1800c21600,822,20778,,19800,xm1800,1800r18000,l19800,3600r-18000,l1800,1800xm19800,19800r-18000,l1800,5400r18000,l19800,19800xm6300,15300r-1800,l4500,17100r1800,l6300,15300xm9900,15300r-1800,l8100,17100r1800,l9900,15300xm9900,11700r-1800,l8100,13500r1800,l9900,11700xe" fillcolor="#212745 [3215]" stroked="f" strokeweight="1pt">
                      <v:stroke miterlimit="4" joinstyle="miter"/>
                      <v:path arrowok="t" o:extrusionok="f" o:connecttype="custom" o:connectlocs="115888,115888;115888,115888;115888,115888;115888,115888" o:connectangles="0,90,180,270"/>
                      <w10:anchorlock/>
                    </v:shape>
                  </w:pict>
                </mc:Fallback>
              </mc:AlternateContent>
            </w:r>
            <w:r>
              <w:t xml:space="preserve"> </w:t>
            </w:r>
            <w:r w:rsidR="00CB504F">
              <w:t>Outline:</w:t>
            </w:r>
          </w:p>
        </w:tc>
      </w:tr>
    </w:tbl>
    <w:p w14:paraId="165E7479"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I. Introduction</w:t>
      </w:r>
    </w:p>
    <w:p w14:paraId="40A70486"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Introduce Ren, a gifted healer with the ability to mend wounds and cure ailments.</w:t>
      </w:r>
    </w:p>
    <w:p w14:paraId="626555DB"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Set the scene of a medieval fantasy world where magic is both revered and feared.</w:t>
      </w:r>
    </w:p>
    <w:p w14:paraId="3EEA30C7" w14:textId="7CC2DA89"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Establish Ren's moral ambiguity by showcasing her tendency to use her powers for self-gain rather than altruistic purposes.</w:t>
      </w:r>
    </w:p>
    <w:p w14:paraId="395E1DEE"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II. Ren's Background</w:t>
      </w:r>
    </w:p>
    <w:p w14:paraId="6AAF12EB"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Explore Ren's early life and the discovery of her healing abilities.</w:t>
      </w:r>
    </w:p>
    <w:p w14:paraId="5975AAF2"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Describe Ren's upbringing and the influences that shaped her morally gray worldview.</w:t>
      </w:r>
    </w:p>
    <w:p w14:paraId="37CF2550" w14:textId="5A46A896"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Highlight Ren's struggle with societal expectations and her desire for independence.</w:t>
      </w:r>
    </w:p>
    <w:p w14:paraId="20D73E3D"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III. The Art of Manipulation</w:t>
      </w:r>
    </w:p>
    <w:p w14:paraId="7C7B6B45"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Illustrate Ren's cunning and manipulation as she uses her healing powers to gain wealth and influence.</w:t>
      </w:r>
    </w:p>
    <w:p w14:paraId="25CF305A"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Show Ren exploiting her abilities to curry favor with nobles and secure lucrative contracts.</w:t>
      </w:r>
    </w:p>
    <w:p w14:paraId="4F576CB0" w14:textId="63BE7535"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Introduce a rival healer who challenges Ren's dominance and forces her to confront her own morality.</w:t>
      </w:r>
    </w:p>
    <w:p w14:paraId="67F172ED"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IV. Consequences of Greed</w:t>
      </w:r>
    </w:p>
    <w:p w14:paraId="34D2E9E1"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Describe Ren's growing arrogance and the rifts it creates among her peers.</w:t>
      </w:r>
    </w:p>
    <w:p w14:paraId="1A633947"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Show the toll that Ren's selfish actions take on the community, as people suffer due to her neglect or exploitation.</w:t>
      </w:r>
    </w:p>
    <w:p w14:paraId="6B588F23" w14:textId="1CA34F9E"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Explore Ren's internal conflict as she begins to question the ethics of her choices.</w:t>
      </w:r>
    </w:p>
    <w:p w14:paraId="3F7833DE"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V. Redemption or Ruin</w:t>
      </w:r>
    </w:p>
    <w:p w14:paraId="016A92C2"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Introduce a crisis that threatens Ren's carefully constructed world, forcing her to confront the consequences of her actions.</w:t>
      </w:r>
    </w:p>
    <w:p w14:paraId="708CDE69"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Show Ren grappling with guilt and regret as she faces the fallout of her selfishness.</w:t>
      </w:r>
    </w:p>
    <w:p w14:paraId="380CD7F7" w14:textId="40322050"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Explore Ren's journey towards redemption as she seeks to atone for her past misdeeds and use her powers for the greater good.</w:t>
      </w:r>
    </w:p>
    <w:p w14:paraId="5FC5EE74"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VI. Conclusion</w:t>
      </w:r>
    </w:p>
    <w:p w14:paraId="4759BC2B"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A. Conclude Ren's story with her making a choice between continuing down the path of selfishness or embracing a new, more altruistic way of life.</w:t>
      </w:r>
    </w:p>
    <w:p w14:paraId="5894AA44" w14:textId="77777777" w:rsidR="008E54D5"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B. Leave the ending open-ended, suggesting that while Ren may have the capacity for change, the consequences of her actions will continue to shape her future.</w:t>
      </w:r>
    </w:p>
    <w:p w14:paraId="162041C0" w14:textId="5A54DB14" w:rsidR="00C4665B" w:rsidRPr="00CB504F" w:rsidRDefault="008E54D5" w:rsidP="008E54D5">
      <w:pPr>
        <w:spacing w:before="0" w:after="120"/>
        <w:rPr>
          <w:rFonts w:ascii="Times New Roman" w:hAnsi="Times New Roman" w:cs="Times New Roman"/>
          <w:sz w:val="24"/>
          <w:szCs w:val="24"/>
        </w:rPr>
      </w:pPr>
      <w:r w:rsidRPr="00CB504F">
        <w:rPr>
          <w:rFonts w:ascii="Times New Roman" w:hAnsi="Times New Roman" w:cs="Times New Roman"/>
          <w:sz w:val="24"/>
          <w:szCs w:val="24"/>
        </w:rPr>
        <w:t xml:space="preserve">   C. Reflect on the broader themes of power, morality, and redemption in a world where even the most gifted individuals must wrestle with their own darkness.</w:t>
      </w:r>
    </w:p>
    <w:p w14:paraId="417D03CD" w14:textId="77777777" w:rsidR="008E54D5" w:rsidRPr="00CB504F" w:rsidRDefault="008E54D5" w:rsidP="008E54D5">
      <w:pPr>
        <w:spacing w:before="0" w:after="120"/>
        <w:rPr>
          <w:rFonts w:ascii="Times New Roman" w:hAnsi="Times New Roman" w:cs="Times New Roman"/>
          <w:sz w:val="20"/>
          <w:szCs w:val="20"/>
        </w:rPr>
      </w:pPr>
    </w:p>
    <w:tbl>
      <w:tblPr>
        <w:tblStyle w:val="Calendar1"/>
        <w:tblW w:w="5000" w:type="pct"/>
        <w:tblLook w:val="0620" w:firstRow="1" w:lastRow="0" w:firstColumn="0" w:lastColumn="0" w:noHBand="1" w:noVBand="1"/>
      </w:tblPr>
      <w:tblGrid>
        <w:gridCol w:w="3182"/>
        <w:gridCol w:w="6178"/>
      </w:tblGrid>
      <w:tr w:rsidR="000323EE" w:rsidRPr="00C4665B" w14:paraId="52874CFC"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gridSpan w:val="2"/>
            <w:tcBorders>
              <w:bottom w:val="dashed" w:sz="8" w:space="0" w:color="auto"/>
            </w:tcBorders>
          </w:tcPr>
          <w:p w14:paraId="6E872AF1" w14:textId="77777777" w:rsidR="000323EE" w:rsidRPr="00C4665B" w:rsidRDefault="00937DCA" w:rsidP="00C4665B">
            <w:pPr>
              <w:pStyle w:val="Heading1"/>
            </w:pPr>
            <w:r w:rsidRPr="00C4665B">
              <w:rPr>
                <w:noProof/>
              </w:rPr>
              <w:lastRenderedPageBreak/>
              <mc:AlternateContent>
                <mc:Choice Requires="wps">
                  <w:drawing>
                    <wp:inline distT="0" distB="0" distL="0" distR="0" wp14:anchorId="7A6707F0" wp14:editId="5DA8871C">
                      <wp:extent cx="243840" cy="235585"/>
                      <wp:effectExtent l="0" t="0" r="3810" b="0"/>
                      <wp:docPr id="20" name="Shape" descr="refresh status icon"/>
                      <wp:cNvGraphicFramePr/>
                      <a:graphic xmlns:a="http://schemas.openxmlformats.org/drawingml/2006/main">
                        <a:graphicData uri="http://schemas.microsoft.com/office/word/2010/wordprocessingShape">
                          <wps:wsp>
                            <wps:cNvSpPr/>
                            <wps:spPr>
                              <a:xfrm>
                                <a:off x="0" y="0"/>
                                <a:ext cx="243840" cy="235585"/>
                              </a:xfrm>
                              <a:custGeom>
                                <a:avLst/>
                                <a:gdLst/>
                                <a:ahLst/>
                                <a:cxnLst>
                                  <a:cxn ang="0">
                                    <a:pos x="wd2" y="hd2"/>
                                  </a:cxn>
                                  <a:cxn ang="5400000">
                                    <a:pos x="wd2" y="hd2"/>
                                  </a:cxn>
                                  <a:cxn ang="10800000">
                                    <a:pos x="wd2" y="hd2"/>
                                  </a:cxn>
                                  <a:cxn ang="16200000">
                                    <a:pos x="wd2" y="hd2"/>
                                  </a:cxn>
                                </a:cxnLst>
                                <a:rect l="0" t="0" r="r" b="b"/>
                                <a:pathLst>
                                  <a:path w="21600" h="21600" extrusionOk="0">
                                    <a:moveTo>
                                      <a:pt x="1152" y="8741"/>
                                    </a:moveTo>
                                    <a:lnTo>
                                      <a:pt x="6336" y="8741"/>
                                    </a:lnTo>
                                    <a:cubicBezTo>
                                      <a:pt x="6948" y="8741"/>
                                      <a:pt x="7488" y="8235"/>
                                      <a:pt x="7488" y="7585"/>
                                    </a:cubicBezTo>
                                    <a:cubicBezTo>
                                      <a:pt x="7488" y="6935"/>
                                      <a:pt x="6984" y="6429"/>
                                      <a:pt x="6336" y="6429"/>
                                    </a:cubicBezTo>
                                    <a:lnTo>
                                      <a:pt x="3492" y="6429"/>
                                    </a:lnTo>
                                    <a:cubicBezTo>
                                      <a:pt x="5040" y="3901"/>
                                      <a:pt x="7812" y="2276"/>
                                      <a:pt x="10800" y="2276"/>
                                    </a:cubicBezTo>
                                    <a:cubicBezTo>
                                      <a:pt x="15012" y="2276"/>
                                      <a:pt x="18612" y="5418"/>
                                      <a:pt x="19224" y="9572"/>
                                    </a:cubicBezTo>
                                    <a:lnTo>
                                      <a:pt x="19260" y="10005"/>
                                    </a:lnTo>
                                    <a:lnTo>
                                      <a:pt x="21528" y="10005"/>
                                    </a:lnTo>
                                    <a:lnTo>
                                      <a:pt x="21456" y="9464"/>
                                    </a:lnTo>
                                    <a:cubicBezTo>
                                      <a:pt x="20808" y="4045"/>
                                      <a:pt x="16200" y="0"/>
                                      <a:pt x="10800" y="0"/>
                                    </a:cubicBezTo>
                                    <a:cubicBezTo>
                                      <a:pt x="7452" y="0"/>
                                      <a:pt x="4320" y="1553"/>
                                      <a:pt x="2304" y="4154"/>
                                    </a:cubicBezTo>
                                    <a:lnTo>
                                      <a:pt x="2304" y="2384"/>
                                    </a:lnTo>
                                    <a:cubicBezTo>
                                      <a:pt x="2304" y="1770"/>
                                      <a:pt x="1800" y="1228"/>
                                      <a:pt x="1152" y="1228"/>
                                    </a:cubicBezTo>
                                    <a:cubicBezTo>
                                      <a:pt x="540" y="1228"/>
                                      <a:pt x="0" y="1734"/>
                                      <a:pt x="0" y="2384"/>
                                    </a:cubicBezTo>
                                    <a:lnTo>
                                      <a:pt x="0" y="7585"/>
                                    </a:lnTo>
                                    <a:cubicBezTo>
                                      <a:pt x="36" y="8416"/>
                                      <a:pt x="684" y="8705"/>
                                      <a:pt x="1152" y="8741"/>
                                    </a:cubicBezTo>
                                    <a:close/>
                                    <a:moveTo>
                                      <a:pt x="20448" y="12859"/>
                                    </a:moveTo>
                                    <a:lnTo>
                                      <a:pt x="15264" y="12859"/>
                                    </a:lnTo>
                                    <a:cubicBezTo>
                                      <a:pt x="14652" y="12859"/>
                                      <a:pt x="14112" y="13365"/>
                                      <a:pt x="14112" y="14015"/>
                                    </a:cubicBezTo>
                                    <a:cubicBezTo>
                                      <a:pt x="14112" y="14665"/>
                                      <a:pt x="14616" y="15171"/>
                                      <a:pt x="15264" y="15171"/>
                                    </a:cubicBezTo>
                                    <a:lnTo>
                                      <a:pt x="18108" y="15171"/>
                                    </a:lnTo>
                                    <a:cubicBezTo>
                                      <a:pt x="16560" y="17699"/>
                                      <a:pt x="13788" y="19324"/>
                                      <a:pt x="10800" y="19324"/>
                                    </a:cubicBezTo>
                                    <a:cubicBezTo>
                                      <a:pt x="6588" y="19324"/>
                                      <a:pt x="2988" y="16182"/>
                                      <a:pt x="2376" y="12028"/>
                                    </a:cubicBezTo>
                                    <a:lnTo>
                                      <a:pt x="2340" y="11595"/>
                                    </a:lnTo>
                                    <a:lnTo>
                                      <a:pt x="72" y="11595"/>
                                    </a:lnTo>
                                    <a:lnTo>
                                      <a:pt x="144" y="12136"/>
                                    </a:lnTo>
                                    <a:cubicBezTo>
                                      <a:pt x="792" y="17555"/>
                                      <a:pt x="5400" y="21600"/>
                                      <a:pt x="10800" y="21600"/>
                                    </a:cubicBezTo>
                                    <a:cubicBezTo>
                                      <a:pt x="14148" y="21600"/>
                                      <a:pt x="17280" y="20047"/>
                                      <a:pt x="19296" y="17446"/>
                                    </a:cubicBezTo>
                                    <a:lnTo>
                                      <a:pt x="19296" y="19216"/>
                                    </a:lnTo>
                                    <a:cubicBezTo>
                                      <a:pt x="19296" y="19830"/>
                                      <a:pt x="19800" y="20372"/>
                                      <a:pt x="20448" y="20372"/>
                                    </a:cubicBezTo>
                                    <a:cubicBezTo>
                                      <a:pt x="21060" y="20372"/>
                                      <a:pt x="21600" y="19866"/>
                                      <a:pt x="21600" y="19216"/>
                                    </a:cubicBezTo>
                                    <a:lnTo>
                                      <a:pt x="21600" y="14015"/>
                                    </a:lnTo>
                                    <a:cubicBezTo>
                                      <a:pt x="21564" y="13220"/>
                                      <a:pt x="21024" y="12859"/>
                                      <a:pt x="20448" y="12859"/>
                                    </a:cubicBezTo>
                                    <a:close/>
                                  </a:path>
                                </a:pathLst>
                              </a:custGeom>
                              <a:solidFill>
                                <a:schemeClr val="tx2"/>
                              </a:solidFill>
                              <a:ln w="12700">
                                <a:miter lim="400000"/>
                              </a:ln>
                            </wps:spPr>
                            <wps:bodyPr lIns="38100" tIns="38100" rIns="38100" bIns="38100" anchor="ctr"/>
                          </wps:wsp>
                        </a:graphicData>
                      </a:graphic>
                    </wp:inline>
                  </w:drawing>
                </mc:Choice>
                <mc:Fallback>
                  <w:pict>
                    <v:shape w14:anchorId="1DC80898" id="Shape" o:spid="_x0000_s1026" alt="refresh status icon" style="width:19.2pt;height:18.5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" path="m1152,8741r5184,c6948,8741,7488,8235,7488,7585v,-650,-504,-1156,-1152,-1156l3492,6429c5040,3901,7812,2276,10800,2276v4212,,7812,3142,8424,7296l19260,10005r2268,l21456,9464c20808,4045,16200,,10800,,7452,,4320,1553,2304,4154r,-1770c2304,1770,1800,1228,1152,1228,540,1228,,1734,,2384l,7585v36,831,684,1120,1152,1156xm20448,12859r-5184,c14652,12859,14112,13365,14112,14015v,650,504,1156,1152,1156l18108,15171v-1548,2528,-4320,4153,-7308,4153c6588,19324,2988,16182,2376,12028r-36,-433l72,11595r72,541c792,17555,5400,21600,10800,21600v3348,,6480,-1553,8496,-4154l19296,19216v,614,504,1156,1152,1156c21060,20372,21600,19866,21600,19216r,-5201c21564,13220,21024,12859,20448,12859xe" fillcolor="#212745 [3215]" stroked="f" strokeweight="1pt">
                      <v:stroke miterlimit="4" joinstyle="miter"/>
                      <v:path arrowok="t" o:extrusionok="f" o:connecttype="custom" o:connectlocs="121920,117793;121920,117793;121920,117793;121920,117793" o:connectangles="0,90,180,270"/>
                      <w10:anchorlock/>
                    </v:shape>
                  </w:pict>
                </mc:Fallback>
              </mc:AlternateContent>
            </w:r>
            <w:r w:rsidRPr="00C4665B">
              <w:t xml:space="preserve"> </w:t>
            </w:r>
            <w:sdt>
              <w:sdtPr>
                <w:id w:val="-271935838"/>
                <w:placeholder>
                  <w:docPart w:val="9AE43CB626A446E1B8B00D13BEC52CF1"/>
                </w:placeholder>
                <w:temporary/>
                <w:showingPlcHdr/>
                <w15:appearance w15:val="hidden"/>
              </w:sdtPr>
              <w:sdtContent>
                <w:r w:rsidR="00884234" w:rsidRPr="00C4665B">
                  <w:t>Current status updates</w:t>
                </w:r>
              </w:sdtContent>
            </w:sdt>
          </w:p>
        </w:tc>
      </w:tr>
      <w:tr w:rsidR="000323EE" w:rsidRPr="009756AD" w14:paraId="58F10669" w14:textId="77777777" w:rsidTr="00C4665B">
        <w:tc>
          <w:tcPr>
            <w:tcW w:w="3182" w:type="dxa"/>
            <w:tcBorders>
              <w:top w:val="dashed" w:sz="8" w:space="0" w:color="auto"/>
            </w:tcBorders>
          </w:tcPr>
          <w:p w14:paraId="2BA1314C" w14:textId="6EEB933F" w:rsidR="000323EE" w:rsidRPr="009756AD" w:rsidRDefault="007B3DA7" w:rsidP="00002221">
            <w:pPr>
              <w:pStyle w:val="Heading4"/>
            </w:pPr>
            <w:r>
              <w:t>Eric Sandlin</w:t>
            </w:r>
          </w:p>
        </w:tc>
        <w:tc>
          <w:tcPr>
            <w:tcW w:w="6178" w:type="dxa"/>
            <w:tcBorders>
              <w:top w:val="dashed" w:sz="8" w:space="0" w:color="auto"/>
            </w:tcBorders>
          </w:tcPr>
          <w:p w14:paraId="61ECEA9A" w14:textId="77777777" w:rsidR="000323EE" w:rsidRPr="009756AD" w:rsidRDefault="000323EE" w:rsidP="00002221">
            <w:pPr>
              <w:pStyle w:val="Heading4"/>
            </w:pPr>
          </w:p>
        </w:tc>
      </w:tr>
      <w:tr w:rsidR="000323EE" w:rsidRPr="009756AD" w14:paraId="40E88FC3" w14:textId="77777777" w:rsidTr="00C4665B">
        <w:tc>
          <w:tcPr>
            <w:tcW w:w="3182" w:type="dxa"/>
            <w:tcBorders>
              <w:bottom w:val="dotted" w:sz="4" w:space="0" w:color="808080" w:themeColor="background1" w:themeShade="80"/>
            </w:tcBorders>
          </w:tcPr>
          <w:p w14:paraId="318FDCA3" w14:textId="77777777" w:rsidR="000323EE" w:rsidRPr="009756AD" w:rsidRDefault="00000000" w:rsidP="00884234">
            <w:pPr>
              <w:pStyle w:val="TableText"/>
            </w:pPr>
            <w:sdt>
              <w:sdtPr>
                <w:id w:val="-245734041"/>
                <w:placeholder>
                  <w:docPart w:val="604B58E7F28B4D2C8477C6E0B7D026E4"/>
                </w:placeholder>
                <w:temporary/>
                <w:showingPlcHdr/>
                <w15:appearance w15:val="hidden"/>
              </w:sdtPr>
              <w:sdtContent>
                <w:r w:rsidR="00884234" w:rsidRPr="009756AD">
                  <w:t>Role:</w:t>
                </w:r>
              </w:sdtContent>
            </w:sdt>
          </w:p>
        </w:tc>
        <w:tc>
          <w:tcPr>
            <w:tcW w:w="6178" w:type="dxa"/>
            <w:tcBorders>
              <w:bottom w:val="dotted" w:sz="4" w:space="0" w:color="808080" w:themeColor="background1" w:themeShade="80"/>
            </w:tcBorders>
          </w:tcPr>
          <w:p w14:paraId="771021AB" w14:textId="77777777" w:rsidR="000323EE" w:rsidRPr="009756AD" w:rsidRDefault="00000000" w:rsidP="00002221">
            <w:pPr>
              <w:pStyle w:val="TableText"/>
            </w:pPr>
            <w:sdt>
              <w:sdtPr>
                <w:alias w:val="Participant role"/>
                <w:tag w:val="Participant role"/>
                <w:id w:val="-109891192"/>
                <w:placeholder>
                  <w:docPart w:val="7EB03548235A47F8AB285FBE32E29EE2"/>
                </w:placeholder>
                <w:temporary/>
                <w:showingPlcHdr/>
                <w15:appearance w15:val="hidden"/>
              </w:sdtPr>
              <w:sdtContent>
                <w:r w:rsidR="000323EE" w:rsidRPr="009756AD">
                  <w:t>Author</w:t>
                </w:r>
              </w:sdtContent>
            </w:sdt>
          </w:p>
        </w:tc>
      </w:tr>
      <w:tr w:rsidR="000323EE" w:rsidRPr="009756AD" w14:paraId="6CA2454D" w14:textId="77777777" w:rsidTr="00C4665B">
        <w:tc>
          <w:tcPr>
            <w:tcW w:w="3182" w:type="dxa"/>
            <w:tcBorders>
              <w:top w:val="dotted" w:sz="4" w:space="0" w:color="808080" w:themeColor="background1" w:themeShade="80"/>
              <w:bottom w:val="dotted" w:sz="4" w:space="0" w:color="808080" w:themeColor="background1" w:themeShade="80"/>
            </w:tcBorders>
          </w:tcPr>
          <w:p w14:paraId="34E00262" w14:textId="77777777" w:rsidR="000323EE" w:rsidRPr="009756AD" w:rsidRDefault="00000000" w:rsidP="00B07F65">
            <w:pPr>
              <w:pStyle w:val="TableText"/>
            </w:pPr>
            <w:sdt>
              <w:sdtPr>
                <w:id w:val="2099896591"/>
                <w:placeholder>
                  <w:docPart w:val="9EF1445C53994F94A1C0E8F3FF91592B"/>
                </w:placeholder>
                <w:temporary/>
                <w:showingPlcHdr/>
                <w15:appearance w15:val="hidden"/>
              </w:sdtPr>
              <w:sdtContent>
                <w:r w:rsidR="00B07F65" w:rsidRPr="009756AD">
                  <w:t>Primary responsibility:</w:t>
                </w:r>
              </w:sdtContent>
            </w:sdt>
          </w:p>
        </w:tc>
        <w:tc>
          <w:tcPr>
            <w:tcW w:w="6178" w:type="dxa"/>
            <w:tcBorders>
              <w:top w:val="dotted" w:sz="4" w:space="0" w:color="808080" w:themeColor="background1" w:themeShade="80"/>
              <w:bottom w:val="dotted" w:sz="4" w:space="0" w:color="808080" w:themeColor="background1" w:themeShade="80"/>
            </w:tcBorders>
          </w:tcPr>
          <w:p w14:paraId="10C83B94" w14:textId="0AE09477" w:rsidR="000323EE" w:rsidRPr="009756AD" w:rsidRDefault="008E54D5" w:rsidP="00002221">
            <w:pPr>
              <w:pStyle w:val="TableText"/>
            </w:pPr>
            <w:r>
              <w:t>Story</w:t>
            </w:r>
          </w:p>
        </w:tc>
      </w:tr>
      <w:tr w:rsidR="000323EE" w:rsidRPr="009756AD" w14:paraId="6D9D7F34" w14:textId="77777777" w:rsidTr="00C4665B">
        <w:tc>
          <w:tcPr>
            <w:tcW w:w="3182" w:type="dxa"/>
            <w:tcBorders>
              <w:top w:val="dotted" w:sz="4" w:space="0" w:color="808080" w:themeColor="background1" w:themeShade="80"/>
              <w:bottom w:val="dotted" w:sz="4" w:space="0" w:color="808080" w:themeColor="background1" w:themeShade="80"/>
            </w:tcBorders>
          </w:tcPr>
          <w:p w14:paraId="28497F14" w14:textId="77777777" w:rsidR="000323EE" w:rsidRPr="009756AD" w:rsidRDefault="00000000" w:rsidP="00B07F65">
            <w:pPr>
              <w:pStyle w:val="TableText"/>
            </w:pPr>
            <w:sdt>
              <w:sdtPr>
                <w:id w:val="1702436324"/>
                <w:placeholder>
                  <w:docPart w:val="0EC36DAF83DF438BB9D1CDCC2A324EAC"/>
                </w:placeholder>
                <w:temporary/>
                <w:showingPlcHdr/>
                <w15:appearance w15:val="hidden"/>
              </w:sdtPr>
              <w:sdtContent>
                <w:r w:rsidR="00B07F65" w:rsidRPr="009756AD">
                  <w:t>Percentage complete:</w:t>
                </w:r>
              </w:sdtContent>
            </w:sdt>
          </w:p>
        </w:tc>
        <w:tc>
          <w:tcPr>
            <w:tcW w:w="6178" w:type="dxa"/>
            <w:tcBorders>
              <w:top w:val="dotted" w:sz="4" w:space="0" w:color="808080" w:themeColor="background1" w:themeShade="80"/>
              <w:bottom w:val="dotted" w:sz="4" w:space="0" w:color="808080" w:themeColor="background1" w:themeShade="80"/>
            </w:tcBorders>
          </w:tcPr>
          <w:p w14:paraId="269CEF85" w14:textId="77777777" w:rsidR="000323EE" w:rsidRPr="009756AD" w:rsidRDefault="00000000" w:rsidP="00002221">
            <w:pPr>
              <w:pStyle w:val="TableText"/>
            </w:pPr>
            <w:sdt>
              <w:sdtPr>
                <w:alias w:val="Approximate percentage"/>
                <w:tag w:val="Approximate percentage"/>
                <w:id w:val="-1319117418"/>
                <w:placeholder>
                  <w:docPart w:val="04249FF7A2E2406EA11F64965BB65489"/>
                </w:placeholder>
                <w:temporary/>
                <w:showingPlcHdr/>
                <w15:appearance w15:val="hidden"/>
              </w:sdtPr>
              <w:sdtContent>
                <w:r w:rsidR="000323EE" w:rsidRPr="009756AD">
                  <w:t>40%</w:t>
                </w:r>
              </w:sdtContent>
            </w:sdt>
          </w:p>
        </w:tc>
      </w:tr>
      <w:tr w:rsidR="000323EE" w:rsidRPr="009756AD" w14:paraId="0F4287A0" w14:textId="77777777" w:rsidTr="00C4665B">
        <w:tc>
          <w:tcPr>
            <w:tcW w:w="3182" w:type="dxa"/>
            <w:tcBorders>
              <w:top w:val="dotted" w:sz="4" w:space="0" w:color="808080" w:themeColor="background1" w:themeShade="80"/>
              <w:bottom w:val="dotted" w:sz="4" w:space="0" w:color="808080" w:themeColor="background1" w:themeShade="80"/>
            </w:tcBorders>
          </w:tcPr>
          <w:p w14:paraId="4E25EF71" w14:textId="77777777" w:rsidR="000323EE" w:rsidRPr="009756AD" w:rsidRDefault="00000000" w:rsidP="00B07F65">
            <w:pPr>
              <w:pStyle w:val="TableText"/>
            </w:pPr>
            <w:sdt>
              <w:sdtPr>
                <w:id w:val="165686888"/>
                <w:placeholder>
                  <w:docPart w:val="049CBF24ACE24C3697BC72C003DD1436"/>
                </w:placeholder>
                <w:temporary/>
                <w:showingPlcHdr/>
                <w15:appearance w15:val="hidden"/>
              </w:sdtPr>
              <w:sdtContent>
                <w:r w:rsidR="00B07F65" w:rsidRPr="009756AD">
                  <w:t>Current status:</w:t>
                </w:r>
              </w:sdtContent>
            </w:sdt>
          </w:p>
        </w:tc>
        <w:tc>
          <w:tcPr>
            <w:tcW w:w="6178" w:type="dxa"/>
            <w:tcBorders>
              <w:top w:val="dotted" w:sz="4" w:space="0" w:color="808080" w:themeColor="background1" w:themeShade="80"/>
              <w:bottom w:val="dotted" w:sz="4" w:space="0" w:color="808080" w:themeColor="background1" w:themeShade="80"/>
            </w:tcBorders>
          </w:tcPr>
          <w:p w14:paraId="205F9E24" w14:textId="26B1DFEE" w:rsidR="000323EE" w:rsidRPr="009756AD" w:rsidRDefault="008E54D5" w:rsidP="00002221">
            <w:pPr>
              <w:pStyle w:val="TableText"/>
            </w:pPr>
            <w:sdt>
              <w:sdtPr>
                <w:alias w:val="Current status"/>
                <w:tag w:val="Current status"/>
                <w:id w:val="-58790428"/>
                <w:placeholder>
                  <w:docPart w:val="DF29D8424044452A948D7BA725E1E7A2"/>
                </w:placeholder>
                <w:temporary/>
                <w:showingPlcHdr/>
                <w15:appearance w15:val="hidden"/>
              </w:sdtPr>
              <w:sdtContent>
                <w:r>
                  <w:t>Writing in progress</w:t>
                </w:r>
              </w:sdtContent>
            </w:sdt>
          </w:p>
        </w:tc>
      </w:tr>
    </w:tbl>
    <w:p w14:paraId="0659AF9D" w14:textId="77777777" w:rsidR="002A78F8" w:rsidRPr="009756AD" w:rsidRDefault="002A78F8"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614E8E46"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39B2CD23" w14:textId="50D6E4DA" w:rsidR="007C2076" w:rsidRPr="0049126D" w:rsidRDefault="008E54D5" w:rsidP="009756AD">
            <w:pPr>
              <w:pStyle w:val="Heading4"/>
            </w:pPr>
            <w:r>
              <w:t>Trinity Sandlin</w:t>
            </w:r>
          </w:p>
        </w:tc>
        <w:tc>
          <w:tcPr>
            <w:tcW w:w="6115" w:type="dxa"/>
          </w:tcPr>
          <w:p w14:paraId="1B748CE9" w14:textId="77777777" w:rsidR="007C2076" w:rsidRPr="0049126D" w:rsidRDefault="007C2076" w:rsidP="009756AD">
            <w:pPr>
              <w:pStyle w:val="Heading4"/>
            </w:pPr>
          </w:p>
        </w:tc>
      </w:tr>
      <w:tr w:rsidR="007B1225" w:rsidRPr="009756AD" w14:paraId="1EDB1CC1" w14:textId="77777777" w:rsidTr="00DE79B4">
        <w:tc>
          <w:tcPr>
            <w:tcW w:w="3150" w:type="dxa"/>
            <w:tcBorders>
              <w:bottom w:val="dotted" w:sz="4" w:space="0" w:color="808080" w:themeColor="background1" w:themeShade="80"/>
            </w:tcBorders>
          </w:tcPr>
          <w:p w14:paraId="1DB50626" w14:textId="77777777" w:rsidR="007B1225" w:rsidRPr="009756AD" w:rsidRDefault="00000000" w:rsidP="000323EE">
            <w:pPr>
              <w:pStyle w:val="TableText"/>
            </w:pPr>
            <w:sdt>
              <w:sdtPr>
                <w:id w:val="-272628439"/>
                <w:placeholder>
                  <w:docPart w:val="A4FF0E2346C44B2BA08D5B8454385FD0"/>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44B996CD" w14:textId="08EBDE69" w:rsidR="007B1225" w:rsidRPr="009756AD" w:rsidRDefault="008E54D5" w:rsidP="000323EE">
            <w:pPr>
              <w:pStyle w:val="TableText"/>
            </w:pPr>
            <w:r>
              <w:t>Artist</w:t>
            </w:r>
          </w:p>
        </w:tc>
      </w:tr>
      <w:tr w:rsidR="007B1225" w:rsidRPr="009756AD" w14:paraId="6A9F0ED2" w14:textId="77777777" w:rsidTr="00DE79B4">
        <w:tc>
          <w:tcPr>
            <w:tcW w:w="3150" w:type="dxa"/>
            <w:tcBorders>
              <w:top w:val="dotted" w:sz="4" w:space="0" w:color="808080" w:themeColor="background1" w:themeShade="80"/>
              <w:bottom w:val="dotted" w:sz="4" w:space="0" w:color="808080" w:themeColor="background1" w:themeShade="80"/>
            </w:tcBorders>
          </w:tcPr>
          <w:p w14:paraId="56EAC944" w14:textId="77777777" w:rsidR="007B1225" w:rsidRPr="009756AD" w:rsidRDefault="00000000" w:rsidP="000323EE">
            <w:pPr>
              <w:pStyle w:val="TableText"/>
            </w:pPr>
            <w:sdt>
              <w:sdtPr>
                <w:id w:val="-1449235355"/>
                <w:placeholder>
                  <w:docPart w:val="5FDEB6F0B1E84947BB3E80CC53150696"/>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0838158A" w14:textId="3C62FF09" w:rsidR="007B1225" w:rsidRPr="009756AD" w:rsidRDefault="008E54D5" w:rsidP="000323EE">
            <w:pPr>
              <w:pStyle w:val="TableText"/>
            </w:pPr>
            <w:r>
              <w:t>Artwork</w:t>
            </w:r>
          </w:p>
        </w:tc>
      </w:tr>
      <w:tr w:rsidR="007B1225" w:rsidRPr="009756AD" w14:paraId="357D39B3" w14:textId="77777777" w:rsidTr="00DE79B4">
        <w:tc>
          <w:tcPr>
            <w:tcW w:w="3150" w:type="dxa"/>
            <w:tcBorders>
              <w:top w:val="dotted" w:sz="4" w:space="0" w:color="808080" w:themeColor="background1" w:themeShade="80"/>
              <w:bottom w:val="dotted" w:sz="4" w:space="0" w:color="808080" w:themeColor="background1" w:themeShade="80"/>
            </w:tcBorders>
          </w:tcPr>
          <w:p w14:paraId="73087743" w14:textId="77777777" w:rsidR="007B1225" w:rsidRPr="009756AD" w:rsidRDefault="00000000" w:rsidP="000323EE">
            <w:pPr>
              <w:pStyle w:val="TableText"/>
            </w:pPr>
            <w:sdt>
              <w:sdtPr>
                <w:id w:val="45873654"/>
                <w:placeholder>
                  <w:docPart w:val="F20C1E3E76AE43B88FDDE2522841CFF8"/>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26D4318A" w14:textId="77777777" w:rsidR="007B1225" w:rsidRPr="009756AD" w:rsidRDefault="00000000" w:rsidP="000323EE">
            <w:pPr>
              <w:pStyle w:val="TableText"/>
            </w:pPr>
            <w:sdt>
              <w:sdtPr>
                <w:alias w:val="Approximate percentage"/>
                <w:tag w:val="Approximate percentage"/>
                <w:id w:val="1889147896"/>
                <w:placeholder>
                  <w:docPart w:val="EFE61D2287324F56950C13BC8927B5BD"/>
                </w:placeholder>
                <w:temporary/>
                <w:showingPlcHdr/>
                <w15:appearance w15:val="hidden"/>
              </w:sdtPr>
              <w:sdtContent>
                <w:r w:rsidR="00876407" w:rsidRPr="009756AD">
                  <w:t>40%</w:t>
                </w:r>
              </w:sdtContent>
            </w:sdt>
          </w:p>
        </w:tc>
      </w:tr>
      <w:tr w:rsidR="007B1225" w:rsidRPr="009756AD" w14:paraId="50BB62A8" w14:textId="77777777" w:rsidTr="00DE79B4">
        <w:tc>
          <w:tcPr>
            <w:tcW w:w="3150" w:type="dxa"/>
            <w:tcBorders>
              <w:top w:val="dotted" w:sz="4" w:space="0" w:color="808080" w:themeColor="background1" w:themeShade="80"/>
              <w:bottom w:val="dotted" w:sz="4" w:space="0" w:color="808080" w:themeColor="background1" w:themeShade="80"/>
            </w:tcBorders>
          </w:tcPr>
          <w:p w14:paraId="201B5535" w14:textId="77777777" w:rsidR="007B1225" w:rsidRPr="009756AD" w:rsidRDefault="00000000" w:rsidP="000323EE">
            <w:pPr>
              <w:pStyle w:val="TableText"/>
            </w:pPr>
            <w:sdt>
              <w:sdtPr>
                <w:id w:val="916292014"/>
                <w:placeholder>
                  <w:docPart w:val="12297FA9E4124B98B438BFB2DD8D42AC"/>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53A0892D" w14:textId="2B2CD99C" w:rsidR="007B1225" w:rsidRPr="009756AD" w:rsidRDefault="008E54D5" w:rsidP="00876407">
            <w:pPr>
              <w:pStyle w:val="TableText"/>
            </w:pPr>
            <w:r>
              <w:t>Drawing in progress</w:t>
            </w:r>
          </w:p>
        </w:tc>
      </w:tr>
    </w:tbl>
    <w:p w14:paraId="3FC4A2AB" w14:textId="77777777" w:rsidR="007B1225" w:rsidRPr="009756AD" w:rsidRDefault="007B1225"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0DA71CE6"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75A15994" w14:textId="77777777" w:rsidR="007C2076" w:rsidRPr="0049126D" w:rsidRDefault="00000000" w:rsidP="009756AD">
            <w:pPr>
              <w:pStyle w:val="Heading4"/>
            </w:pPr>
            <w:sdt>
              <w:sdtPr>
                <w:alias w:val="Participant name"/>
                <w:tag w:val="Participant name"/>
                <w:id w:val="367494550"/>
                <w:placeholder>
                  <w:docPart w:val="1783C848BDA74B058050EDE670805A59"/>
                </w:placeholder>
                <w:temporary/>
                <w:showingPlcHdr/>
                <w15:appearance w15:val="hidden"/>
              </w:sdtPr>
              <w:sdtContent>
                <w:r w:rsidR="007C2076" w:rsidRPr="005B14BE">
                  <w:t>Participant name</w:t>
                </w:r>
              </w:sdtContent>
            </w:sdt>
          </w:p>
        </w:tc>
        <w:tc>
          <w:tcPr>
            <w:tcW w:w="6115" w:type="dxa"/>
          </w:tcPr>
          <w:p w14:paraId="49F66C57" w14:textId="77777777" w:rsidR="007C2076" w:rsidRPr="0049126D" w:rsidRDefault="007C2076" w:rsidP="009756AD">
            <w:pPr>
              <w:pStyle w:val="Heading4"/>
            </w:pPr>
          </w:p>
        </w:tc>
      </w:tr>
      <w:tr w:rsidR="007B1225" w:rsidRPr="009756AD" w14:paraId="7DD541EE" w14:textId="77777777" w:rsidTr="00DE79B4">
        <w:tc>
          <w:tcPr>
            <w:tcW w:w="3150" w:type="dxa"/>
            <w:tcBorders>
              <w:bottom w:val="dotted" w:sz="4" w:space="0" w:color="808080" w:themeColor="background1" w:themeShade="80"/>
            </w:tcBorders>
          </w:tcPr>
          <w:p w14:paraId="5F0C6E7B" w14:textId="77777777" w:rsidR="007B1225" w:rsidRPr="009756AD" w:rsidRDefault="00000000" w:rsidP="000323EE">
            <w:pPr>
              <w:pStyle w:val="TableText"/>
            </w:pPr>
            <w:sdt>
              <w:sdtPr>
                <w:id w:val="-949238909"/>
                <w:placeholder>
                  <w:docPart w:val="B8E158F477844341972842347C3E4D7C"/>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7AF75719" w14:textId="77777777" w:rsidR="007B1225" w:rsidRPr="009756AD" w:rsidRDefault="00000000" w:rsidP="000323EE">
            <w:pPr>
              <w:pStyle w:val="TableText"/>
            </w:pPr>
            <w:sdt>
              <w:sdtPr>
                <w:alias w:val="Participant role"/>
                <w:tag w:val="Participant role"/>
                <w:id w:val="-1920852526"/>
                <w:placeholder>
                  <w:docPart w:val="F4F368AD5E6C42FA9F93F778148C1BE7"/>
                </w:placeholder>
                <w:temporary/>
                <w:showingPlcHdr/>
                <w15:appearance w15:val="hidden"/>
              </w:sdtPr>
              <w:sdtContent>
                <w:r w:rsidR="00CB102F" w:rsidRPr="009756AD">
                  <w:t>Enter participant role</w:t>
                </w:r>
              </w:sdtContent>
            </w:sdt>
          </w:p>
        </w:tc>
      </w:tr>
      <w:tr w:rsidR="007B1225" w:rsidRPr="009756AD" w14:paraId="7CB9E8DA" w14:textId="77777777" w:rsidTr="00DE79B4">
        <w:tc>
          <w:tcPr>
            <w:tcW w:w="3150" w:type="dxa"/>
            <w:tcBorders>
              <w:top w:val="dotted" w:sz="4" w:space="0" w:color="808080" w:themeColor="background1" w:themeShade="80"/>
              <w:bottom w:val="dotted" w:sz="4" w:space="0" w:color="808080" w:themeColor="background1" w:themeShade="80"/>
            </w:tcBorders>
          </w:tcPr>
          <w:p w14:paraId="794F3E5E" w14:textId="77777777" w:rsidR="007B1225" w:rsidRPr="009756AD" w:rsidRDefault="00000000" w:rsidP="000323EE">
            <w:pPr>
              <w:pStyle w:val="TableText"/>
            </w:pPr>
            <w:sdt>
              <w:sdtPr>
                <w:id w:val="1555272959"/>
                <w:placeholder>
                  <w:docPart w:val="6F90C0933D30472B9DCC51D49748ED15"/>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7018A68A" w14:textId="77777777" w:rsidR="007B1225" w:rsidRPr="009756AD" w:rsidRDefault="00000000" w:rsidP="000323EE">
            <w:pPr>
              <w:pStyle w:val="TableText"/>
            </w:pPr>
            <w:sdt>
              <w:sdtPr>
                <w:alias w:val="Primary responsibility"/>
                <w:tag w:val="Primary responsibility"/>
                <w:id w:val="855764048"/>
                <w:placeholder>
                  <w:docPart w:val="E39604830B8849009C5C68ACC8937A63"/>
                </w:placeholder>
                <w:temporary/>
                <w:showingPlcHdr/>
                <w15:appearance w15:val="hidden"/>
              </w:sdtPr>
              <w:sdtContent>
                <w:r w:rsidR="007B1225" w:rsidRPr="009756AD">
                  <w:t>Enter primary responsibility</w:t>
                </w:r>
              </w:sdtContent>
            </w:sdt>
          </w:p>
        </w:tc>
      </w:tr>
      <w:tr w:rsidR="007B1225" w:rsidRPr="009756AD" w14:paraId="2A9C2E53" w14:textId="77777777" w:rsidTr="00DE79B4">
        <w:tc>
          <w:tcPr>
            <w:tcW w:w="3150" w:type="dxa"/>
            <w:tcBorders>
              <w:top w:val="dotted" w:sz="4" w:space="0" w:color="808080" w:themeColor="background1" w:themeShade="80"/>
              <w:bottom w:val="dotted" w:sz="4" w:space="0" w:color="808080" w:themeColor="background1" w:themeShade="80"/>
            </w:tcBorders>
          </w:tcPr>
          <w:p w14:paraId="0326E29E" w14:textId="77777777" w:rsidR="007B1225" w:rsidRPr="009756AD" w:rsidRDefault="00000000" w:rsidP="000323EE">
            <w:pPr>
              <w:pStyle w:val="TableText"/>
            </w:pPr>
            <w:sdt>
              <w:sdtPr>
                <w:id w:val="-630719291"/>
                <w:placeholder>
                  <w:docPart w:val="8ABD684E9D7C4C3EB027BC10428EE4D8"/>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05D07EC6" w14:textId="77777777" w:rsidR="007B1225" w:rsidRPr="009756AD" w:rsidRDefault="00000000" w:rsidP="00876407">
            <w:pPr>
              <w:pStyle w:val="TableText"/>
            </w:pPr>
            <w:sdt>
              <w:sdtPr>
                <w:alias w:val="Approximate percentage"/>
                <w:tag w:val="Approximate percentage"/>
                <w:id w:val="828259497"/>
                <w:placeholder>
                  <w:docPart w:val="1DC55988BEA743ED9BB2C591FC9A3CF6"/>
                </w:placeholder>
                <w:temporary/>
                <w:showingPlcHdr/>
                <w15:appearance w15:val="hidden"/>
              </w:sdtPr>
              <w:sdtContent>
                <w:r w:rsidR="00876407" w:rsidRPr="009756AD">
                  <w:t>Enter approximate percentage</w:t>
                </w:r>
              </w:sdtContent>
            </w:sdt>
          </w:p>
        </w:tc>
      </w:tr>
      <w:tr w:rsidR="007B1225" w:rsidRPr="009756AD" w14:paraId="164D09E8" w14:textId="77777777" w:rsidTr="00DE79B4">
        <w:tc>
          <w:tcPr>
            <w:tcW w:w="3150" w:type="dxa"/>
            <w:tcBorders>
              <w:top w:val="dotted" w:sz="4" w:space="0" w:color="808080" w:themeColor="background1" w:themeShade="80"/>
              <w:bottom w:val="dotted" w:sz="4" w:space="0" w:color="808080" w:themeColor="background1" w:themeShade="80"/>
            </w:tcBorders>
          </w:tcPr>
          <w:p w14:paraId="44AA000F" w14:textId="77777777" w:rsidR="007B1225" w:rsidRPr="009756AD" w:rsidRDefault="00000000" w:rsidP="000323EE">
            <w:pPr>
              <w:pStyle w:val="TableText"/>
            </w:pPr>
            <w:sdt>
              <w:sdtPr>
                <w:id w:val="1372195053"/>
                <w:placeholder>
                  <w:docPart w:val="0228E548219740509E8370B4221CD169"/>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48D108D7" w14:textId="77777777" w:rsidR="007B1225" w:rsidRPr="009756AD" w:rsidRDefault="00000000" w:rsidP="00876407">
            <w:pPr>
              <w:pStyle w:val="TableText"/>
            </w:pPr>
            <w:sdt>
              <w:sdtPr>
                <w:alias w:val="Current status"/>
                <w:tag w:val="Current status"/>
                <w:id w:val="1063374062"/>
                <w:placeholder>
                  <w:docPart w:val="F3E0206FF0364D199C5DBB2C0DD42F77"/>
                </w:placeholder>
                <w:temporary/>
                <w:showingPlcHdr/>
                <w15:appearance w15:val="hidden"/>
              </w:sdtPr>
              <w:sdtContent>
                <w:r w:rsidR="00876407" w:rsidRPr="009756AD">
                  <w:t>Enter current status</w:t>
                </w:r>
              </w:sdtContent>
            </w:sdt>
          </w:p>
        </w:tc>
      </w:tr>
    </w:tbl>
    <w:p w14:paraId="2481CF0B" w14:textId="77777777" w:rsidR="00600DF4" w:rsidRPr="009756AD" w:rsidRDefault="00000000" w:rsidP="00600DF4">
      <w:sdt>
        <w:sdtPr>
          <w:id w:val="-1595774493"/>
          <w:placeholder>
            <w:docPart w:val="1700D8BC89E144759574191BF7F9D18A"/>
          </w:placeholder>
          <w:temporary/>
          <w:showingPlcHdr/>
          <w15:appearance w15:val="hidden"/>
        </w:sdtPr>
        <w:sdtContent>
          <w:r w:rsidR="00B07F65" w:rsidRPr="009756AD">
            <w:t>Tap any of the names, responsibilities, and other details above to replace them with your own. Depending on the type of group writing project, here are some ideas for how you might divide up responsibilities among multiple authors:</w:t>
          </w:r>
        </w:sdtContent>
      </w:sdt>
    </w:p>
    <w:p w14:paraId="22F09098" w14:textId="77777777" w:rsidR="00600DF4" w:rsidRPr="007200E1" w:rsidRDefault="00000000" w:rsidP="007200E1">
      <w:pPr>
        <w:pStyle w:val="ListBullet"/>
      </w:pPr>
      <w:sdt>
        <w:sdtPr>
          <w:id w:val="1899171674"/>
          <w:placeholder>
            <w:docPart w:val="40EC49F51A704125B9F4D1678CC78EE2"/>
          </w:placeholder>
          <w:temporary/>
          <w:showingPlcHdr/>
          <w15:appearance w15:val="hidden"/>
        </w:sdtPr>
        <w:sdtContent>
          <w:r w:rsidR="00B07F65" w:rsidRPr="007200E1">
            <w:t>Fiction</w:t>
          </w:r>
        </w:sdtContent>
      </w:sdt>
    </w:p>
    <w:p w14:paraId="01E7E885" w14:textId="77777777" w:rsidR="00600DF4" w:rsidRPr="007200E1" w:rsidRDefault="00000000" w:rsidP="007200E1">
      <w:pPr>
        <w:pStyle w:val="ListBullet2"/>
      </w:pPr>
      <w:sdt>
        <w:sdtPr>
          <w:id w:val="1119023057"/>
          <w:placeholder>
            <w:docPart w:val="50767378B5EE4F4089B4AE58B11B26E3"/>
          </w:placeholder>
          <w:temporary/>
          <w:showingPlcHdr/>
          <w15:appearance w15:val="hidden"/>
        </w:sdtPr>
        <w:sdtContent>
          <w:r w:rsidR="00B07F65" w:rsidRPr="007200E1">
            <w:t>Specific points of view (POV), such as the POV of certain characters</w:t>
          </w:r>
        </w:sdtContent>
      </w:sdt>
    </w:p>
    <w:p w14:paraId="38CFECDD" w14:textId="77777777" w:rsidR="00600DF4" w:rsidRPr="009756AD" w:rsidRDefault="00000000" w:rsidP="007200E1">
      <w:pPr>
        <w:pStyle w:val="ListBullet2"/>
      </w:pPr>
      <w:sdt>
        <w:sdtPr>
          <w:id w:val="397028188"/>
          <w:placeholder>
            <w:docPart w:val="2C190EF5AA864219802CB45AEBF53ECB"/>
          </w:placeholder>
          <w:temporary/>
          <w:showingPlcHdr/>
          <w15:appearance w15:val="hidden"/>
        </w:sdtPr>
        <w:sdtContent>
          <w:r w:rsidR="00B07F65" w:rsidRPr="009756AD">
            <w:t>Specific settings, locales, or time periods</w:t>
          </w:r>
        </w:sdtContent>
      </w:sdt>
    </w:p>
    <w:p w14:paraId="1BBEBD1F" w14:textId="77777777" w:rsidR="00600DF4" w:rsidRPr="009756AD" w:rsidRDefault="00000000" w:rsidP="007200E1">
      <w:pPr>
        <w:pStyle w:val="ListBullet2"/>
      </w:pPr>
      <w:sdt>
        <w:sdtPr>
          <w:id w:val="133235915"/>
          <w:placeholder>
            <w:docPart w:val="D1B4A1A49A794E2AB30400CAA10B1730"/>
          </w:placeholder>
          <w:temporary/>
          <w:showingPlcHdr/>
          <w15:appearance w15:val="hidden"/>
        </w:sdtPr>
        <w:sdtContent>
          <w:r w:rsidR="00B07F65" w:rsidRPr="009756AD">
            <w:t>Specific chapters</w:t>
          </w:r>
        </w:sdtContent>
      </w:sdt>
    </w:p>
    <w:p w14:paraId="7F6A08C7" w14:textId="77777777" w:rsidR="00600DF4" w:rsidRPr="009756AD" w:rsidRDefault="00000000" w:rsidP="007200E1">
      <w:pPr>
        <w:pStyle w:val="ListBullet2"/>
      </w:pPr>
      <w:sdt>
        <w:sdtPr>
          <w:id w:val="501243406"/>
          <w:placeholder>
            <w:docPart w:val="D17E2B884AB04AD1A309067315E5F430"/>
          </w:placeholder>
          <w:temporary/>
          <w:showingPlcHdr/>
          <w15:appearance w15:val="hidden"/>
        </w:sdtPr>
        <w:sdtContent>
          <w:r w:rsidR="00B07F65" w:rsidRPr="009756AD">
            <w:t>Story anthology: story representing specific POVs or themes</w:t>
          </w:r>
        </w:sdtContent>
      </w:sdt>
    </w:p>
    <w:p w14:paraId="21DFB52D" w14:textId="77777777" w:rsidR="00600DF4" w:rsidRPr="009756AD" w:rsidRDefault="00000000" w:rsidP="007200E1">
      <w:pPr>
        <w:pStyle w:val="ListBullet"/>
      </w:pPr>
      <w:sdt>
        <w:sdtPr>
          <w:id w:val="1025377217"/>
          <w:placeholder>
            <w:docPart w:val="ADABA9D688D147B2A59B7612EF6470B1"/>
          </w:placeholder>
          <w:temporary/>
          <w:showingPlcHdr/>
          <w15:appearance w15:val="hidden"/>
        </w:sdtPr>
        <w:sdtContent>
          <w:r w:rsidR="00B07F65" w:rsidRPr="009756AD">
            <w:t>Non-fiction</w:t>
          </w:r>
        </w:sdtContent>
      </w:sdt>
    </w:p>
    <w:p w14:paraId="1E3654FE" w14:textId="77777777" w:rsidR="00600DF4" w:rsidRPr="009756AD" w:rsidRDefault="00000000" w:rsidP="007200E1">
      <w:pPr>
        <w:pStyle w:val="ListBullet2"/>
      </w:pPr>
      <w:sdt>
        <w:sdtPr>
          <w:id w:val="64683852"/>
          <w:placeholder>
            <w:docPart w:val="C3EE3EF2537F4671A743A8365852D509"/>
          </w:placeholder>
          <w:temporary/>
          <w:showingPlcHdr/>
          <w15:appearance w15:val="hidden"/>
        </w:sdtPr>
        <w:sdtContent>
          <w:r w:rsidR="00B07F65" w:rsidRPr="009756AD">
            <w:t>Sections or chapters</w:t>
          </w:r>
        </w:sdtContent>
      </w:sdt>
    </w:p>
    <w:p w14:paraId="25675F5B" w14:textId="77777777" w:rsidR="00600DF4" w:rsidRPr="009756AD" w:rsidRDefault="00000000" w:rsidP="007200E1">
      <w:pPr>
        <w:pStyle w:val="ListBullet2"/>
      </w:pPr>
      <w:sdt>
        <w:sdtPr>
          <w:id w:val="-400831990"/>
          <w:placeholder>
            <w:docPart w:val="EFD1895A3B5E465188D81CE41AE23769"/>
          </w:placeholder>
          <w:temporary/>
          <w:showingPlcHdr/>
          <w15:appearance w15:val="hidden"/>
        </w:sdtPr>
        <w:sdtContent>
          <w:r w:rsidR="00B07F65" w:rsidRPr="009756AD">
            <w:t>Areas of expertise</w:t>
          </w:r>
        </w:sdtContent>
      </w:sdt>
    </w:p>
    <w:p w14:paraId="09C1D9B0" w14:textId="77777777" w:rsidR="00600DF4" w:rsidRPr="009756AD" w:rsidRDefault="00000000" w:rsidP="007200E1">
      <w:pPr>
        <w:pStyle w:val="ListBullet2"/>
      </w:pPr>
      <w:sdt>
        <w:sdtPr>
          <w:id w:val="-1103956157"/>
          <w:placeholder>
            <w:docPart w:val="922CEBCECE264916B7F2F6947DA93D02"/>
          </w:placeholder>
          <w:temporary/>
          <w:showingPlcHdr/>
          <w15:appearance w15:val="hidden"/>
        </w:sdtPr>
        <w:sdtContent>
          <w:r w:rsidR="00B07F65" w:rsidRPr="009756AD">
            <w:t>Separate research topics</w:t>
          </w:r>
        </w:sdtContent>
      </w:sdt>
    </w:p>
    <w:p w14:paraId="6CC8EE2E" w14:textId="77777777" w:rsidR="00B1133A" w:rsidRDefault="00000000" w:rsidP="007200E1">
      <w:pPr>
        <w:pStyle w:val="ListBullet2"/>
      </w:pPr>
      <w:sdt>
        <w:sdtPr>
          <w:id w:val="573554147"/>
          <w:placeholder>
            <w:docPart w:val="B6A0EFC1F9214372B1FAFBD9767B5C36"/>
          </w:placeholder>
          <w:temporary/>
          <w:showingPlcHdr/>
          <w15:appearance w15:val="hidden"/>
        </w:sdtPr>
        <w:sdtContent>
          <w:r w:rsidR="00B07F65" w:rsidRPr="009756AD">
            <w:t>Types of information, such as general information or technical details</w:t>
          </w:r>
        </w:sdtContent>
      </w:sdt>
    </w:p>
    <w:p w14:paraId="73665238" w14:textId="77777777" w:rsidR="002A78F8" w:rsidRPr="009756AD" w:rsidRDefault="002A78F8" w:rsidP="00B1133A">
      <w:r w:rsidRPr="009756AD">
        <w:br w:type="page"/>
      </w:r>
    </w:p>
    <w:tbl>
      <w:tblPr>
        <w:tblStyle w:val="Calendar1"/>
        <w:tblW w:w="0" w:type="auto"/>
        <w:tblLook w:val="06A0" w:firstRow="1" w:lastRow="0" w:firstColumn="1" w:lastColumn="0" w:noHBand="1" w:noVBand="1"/>
      </w:tblPr>
      <w:tblGrid>
        <w:gridCol w:w="9350"/>
      </w:tblGrid>
      <w:tr w:rsidR="00B1133A" w:rsidRPr="00C4665B" w14:paraId="7101953A"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376D23C2" w14:textId="77777777" w:rsidR="00B1133A" w:rsidRPr="00C4665B" w:rsidRDefault="00937DCA" w:rsidP="00C4665B">
            <w:pPr>
              <w:pStyle w:val="Heading1"/>
            </w:pPr>
            <w:r w:rsidRPr="00C4665B">
              <w:rPr>
                <w:noProof/>
              </w:rPr>
              <w:lastRenderedPageBreak/>
              <mc:AlternateContent>
                <mc:Choice Requires="wps">
                  <w:drawing>
                    <wp:inline distT="0" distB="0" distL="0" distR="0" wp14:anchorId="25542001" wp14:editId="275C903F">
                      <wp:extent cx="347345" cy="347345"/>
                      <wp:effectExtent l="0" t="0" r="0" b="0"/>
                      <wp:docPr id="24"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7A8ADB4E"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Pr="00C4665B">
              <w:t xml:space="preserve"> </w:t>
            </w:r>
            <w:sdt>
              <w:sdtPr>
                <w:id w:val="1541092345"/>
                <w:placeholder>
                  <w:docPart w:val="D476714BB3FC4D64A01DCEBBB88E2399"/>
                </w:placeholder>
                <w:temporary/>
                <w:showingPlcHdr/>
                <w15:appearance w15:val="hidden"/>
              </w:sdtPr>
              <w:sdtContent>
                <w:r w:rsidR="00B07F65" w:rsidRPr="00C4665B">
                  <w:t>Project resources</w:t>
                </w:r>
              </w:sdtContent>
            </w:sdt>
          </w:p>
        </w:tc>
      </w:tr>
      <w:tr w:rsidR="00B1133A" w14:paraId="346EE53D" w14:textId="77777777" w:rsidTr="00C4665B">
        <w:tc>
          <w:tcPr>
            <w:tcW w:w="9350" w:type="dxa"/>
          </w:tcPr>
          <w:p w14:paraId="64C6C469" w14:textId="77777777" w:rsidR="00B1133A" w:rsidRPr="009756AD" w:rsidRDefault="00000000" w:rsidP="00B1133A">
            <w:sdt>
              <w:sdtPr>
                <w:id w:val="-2096389249"/>
                <w:placeholder>
                  <w:docPart w:val="D3CE98576773485EABAEBCADB30D79D8"/>
                </w:placeholder>
                <w:temporary/>
                <w:showingPlcHdr/>
                <w15:appearance w15:val="hidden"/>
              </w:sdtPr>
              <w:sdtContent>
                <w:r w:rsidR="00B07F65" w:rsidRPr="009756AD">
                  <w:t>Add a link to the location of shared project resources, such as your drafts, artwork, and other online information. Don't have a shared location set up yet? Here are a couple of ways to make sure everyone can participate:</w:t>
                </w:r>
              </w:sdtContent>
            </w:sdt>
          </w:p>
          <w:p w14:paraId="3869D12D" w14:textId="77777777" w:rsidR="00B1133A" w:rsidRPr="009756AD" w:rsidRDefault="00000000" w:rsidP="007200E1">
            <w:pPr>
              <w:pStyle w:val="ListNumber"/>
            </w:pPr>
            <w:sdt>
              <w:sdtPr>
                <w:id w:val="233364389"/>
                <w:placeholder>
                  <w:docPart w:val="67DE2239B3EF4D8893C5E51593E3C171"/>
                </w:placeholder>
                <w:temporary/>
                <w:showingPlcHdr/>
                <w15:appearance w15:val="hidden"/>
              </w:sdtPr>
              <w:sdtContent>
                <w:r w:rsidR="00B07F65" w:rsidRPr="007200E1">
                  <w:t>Set up a team in Microsoft Teams. It's free, and you can chat, share files, and even have quick phone or video calls. See</w:t>
                </w:r>
              </w:sdtContent>
            </w:sdt>
            <w:r w:rsidR="00D6503D">
              <w:t xml:space="preserve"> </w:t>
            </w:r>
            <w:sdt>
              <w:sdtPr>
                <w:id w:val="1019274950"/>
                <w:placeholder>
                  <w:docPart w:val="BD323E74E9A54E618CF06D8563E4C30D"/>
                </w:placeholder>
                <w:temporary/>
                <w15:appearance w15:val="hidden"/>
              </w:sdtPr>
              <w:sdtContent>
                <w:hyperlink r:id="rId13" w:history="1">
                  <w:r w:rsidR="00D6503D" w:rsidRPr="00C43C78">
                    <w:rPr>
                      <w:rStyle w:val="Hyperlink"/>
                    </w:rPr>
                    <w:t>Microsoft teams free</w:t>
                  </w:r>
                </w:hyperlink>
              </w:sdtContent>
            </w:sdt>
            <w:r w:rsidR="00D6503D">
              <w:t xml:space="preserve"> </w:t>
            </w:r>
            <w:sdt>
              <w:sdtPr>
                <w:id w:val="-688602804"/>
                <w:placeholder>
                  <w:docPart w:val="738ECDE64D704280BB065E4B7B374200"/>
                </w:placeholder>
                <w:temporary/>
                <w:showingPlcHdr/>
                <w15:appearance w15:val="hidden"/>
              </w:sdtPr>
              <w:sdtContent>
                <w:r w:rsidR="00D6503D" w:rsidRPr="007200E1">
                  <w:t>for more information.</w:t>
                </w:r>
              </w:sdtContent>
            </w:sdt>
          </w:p>
          <w:p w14:paraId="4E8A8DCE" w14:textId="77777777" w:rsidR="00B1133A" w:rsidRDefault="00000000" w:rsidP="007200E1">
            <w:pPr>
              <w:pStyle w:val="ListNumber"/>
            </w:pPr>
            <w:sdt>
              <w:sdtPr>
                <w:id w:val="1702661899"/>
                <w:placeholder>
                  <w:docPart w:val="88E5056B8A4748588B892645FE130891"/>
                </w:placeholder>
                <w:temporary/>
                <w:showingPlcHdr/>
                <w15:appearance w15:val="hidden"/>
              </w:sdtPr>
              <w:sdtContent>
                <w:r w:rsidR="00B07F65" w:rsidRPr="009756AD">
                  <w:t>Share a personal folder on OneDrive, where anyone in the group can open and store documents, artwork, and other files. See</w:t>
                </w:r>
              </w:sdtContent>
            </w:sdt>
            <w:r w:rsidR="00D6503D" w:rsidRPr="004411CC">
              <w:t xml:space="preserve"> </w:t>
            </w:r>
            <w:sdt>
              <w:sdtPr>
                <w:id w:val="835113252"/>
                <w:placeholder>
                  <w:docPart w:val="1E9DDFD085484411BD326730708A1E4B"/>
                </w:placeholder>
                <w:temporary/>
                <w15:appearance w15:val="hidden"/>
              </w:sdtPr>
              <w:sdtContent>
                <w:hyperlink r:id="rId14" w:history="1">
                  <w:r w:rsidR="00D6503D">
                    <w:rPr>
                      <w:rStyle w:val="Hyperlink"/>
                    </w:rPr>
                    <w:t>Share OneDrive files</w:t>
                  </w:r>
                </w:hyperlink>
              </w:sdtContent>
            </w:sdt>
            <w:r w:rsidR="00D6503D" w:rsidRPr="00D6503D">
              <w:t xml:space="preserve"> </w:t>
            </w:r>
            <w:sdt>
              <w:sdtPr>
                <w:id w:val="-644896197"/>
                <w:placeholder>
                  <w:docPart w:val="08606573C26F4C37B89518F615A1FDD6"/>
                </w:placeholder>
                <w:temporary/>
                <w:showingPlcHdr/>
                <w15:appearance w15:val="hidden"/>
              </w:sdtPr>
              <w:sdtContent>
                <w:r w:rsidR="00D6503D" w:rsidRPr="009756AD">
                  <w:t>and folders.</w:t>
                </w:r>
              </w:sdtContent>
            </w:sdt>
          </w:p>
        </w:tc>
      </w:tr>
    </w:tbl>
    <w:p w14:paraId="1D5D20FD" w14:textId="77777777" w:rsidR="00BE2139" w:rsidRPr="009756AD" w:rsidRDefault="00BE2139" w:rsidP="00B1133A">
      <w:r w:rsidRPr="009756AD">
        <w:br w:type="page"/>
      </w:r>
    </w:p>
    <w:tbl>
      <w:tblPr>
        <w:tblStyle w:val="Calendar1"/>
        <w:tblW w:w="0" w:type="auto"/>
        <w:tblLook w:val="04A0" w:firstRow="1" w:lastRow="0" w:firstColumn="1" w:lastColumn="0" w:noHBand="0" w:noVBand="1"/>
      </w:tblPr>
      <w:tblGrid>
        <w:gridCol w:w="9350"/>
      </w:tblGrid>
      <w:tr w:rsidR="00B1133A" w14:paraId="33421A52"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18C75CDC" w14:textId="77777777" w:rsidR="00B1133A" w:rsidRDefault="00937DCA" w:rsidP="00B07F65">
            <w:pPr>
              <w:pStyle w:val="Heading1"/>
            </w:pPr>
            <w:r w:rsidRPr="00C43C78">
              <w:rPr>
                <w:noProof/>
                <w:lang w:eastAsia="en-AU"/>
              </w:rPr>
              <w:lastRenderedPageBreak/>
              <mc:AlternateContent>
                <mc:Choice Requires="wps">
                  <w:drawing>
                    <wp:inline distT="0" distB="0" distL="0" distR="0" wp14:anchorId="2516781C" wp14:editId="6A0A9EFD">
                      <wp:extent cx="359410" cy="295275"/>
                      <wp:effectExtent l="0" t="0" r="2540" b="9525"/>
                      <wp:docPr id="21" name="Shape" descr="open book with left hand page icon"/>
                      <wp:cNvGraphicFramePr/>
                      <a:graphic xmlns:a="http://schemas.openxmlformats.org/drawingml/2006/main">
                        <a:graphicData uri="http://schemas.microsoft.com/office/word/2010/wordprocessingShape">
                          <wps:wsp>
                            <wps:cNvSpPr/>
                            <wps:spPr>
                              <a:xfrm>
                                <a:off x="0" y="0"/>
                                <a:ext cx="359410" cy="295275"/>
                              </a:xfrm>
                              <a:custGeom>
                                <a:avLst/>
                                <a:gdLst/>
                                <a:ahLst/>
                                <a:cxnLst>
                                  <a:cxn ang="0">
                                    <a:pos x="wd2" y="hd2"/>
                                  </a:cxn>
                                  <a:cxn ang="5400000">
                                    <a:pos x="wd2" y="hd2"/>
                                  </a:cxn>
                                  <a:cxn ang="10800000">
                                    <a:pos x="wd2" y="hd2"/>
                                  </a:cxn>
                                  <a:cxn ang="16200000">
                                    <a:pos x="wd2" y="hd2"/>
                                  </a:cxn>
                                </a:cxnLst>
                                <a:rect l="0" t="0" r="r" b="b"/>
                                <a:pathLst>
                                  <a:path w="21600" h="19984" extrusionOk="0">
                                    <a:moveTo>
                                      <a:pt x="8876" y="8243"/>
                                    </a:moveTo>
                                    <a:lnTo>
                                      <a:pt x="2464" y="8243"/>
                                    </a:lnTo>
                                    <a:cubicBezTo>
                                      <a:pt x="1688" y="8243"/>
                                      <a:pt x="1688" y="9612"/>
                                      <a:pt x="2464" y="9612"/>
                                    </a:cubicBezTo>
                                    <a:lnTo>
                                      <a:pt x="8876" y="9612"/>
                                    </a:lnTo>
                                    <a:cubicBezTo>
                                      <a:pt x="9653" y="9574"/>
                                      <a:pt x="9653" y="8243"/>
                                      <a:pt x="8876" y="8243"/>
                                    </a:cubicBezTo>
                                    <a:close/>
                                    <a:moveTo>
                                      <a:pt x="8876" y="12769"/>
                                    </a:moveTo>
                                    <a:lnTo>
                                      <a:pt x="2464" y="12769"/>
                                    </a:lnTo>
                                    <a:cubicBezTo>
                                      <a:pt x="1688" y="12769"/>
                                      <a:pt x="1688" y="14138"/>
                                      <a:pt x="2464" y="14138"/>
                                    </a:cubicBezTo>
                                    <a:lnTo>
                                      <a:pt x="8876" y="14138"/>
                                    </a:lnTo>
                                    <a:cubicBezTo>
                                      <a:pt x="9653" y="14100"/>
                                      <a:pt x="9653" y="12769"/>
                                      <a:pt x="8876" y="12769"/>
                                    </a:cubicBezTo>
                                    <a:close/>
                                    <a:moveTo>
                                      <a:pt x="8876" y="15012"/>
                                    </a:moveTo>
                                    <a:lnTo>
                                      <a:pt x="2464" y="15012"/>
                                    </a:lnTo>
                                    <a:cubicBezTo>
                                      <a:pt x="1688" y="15012"/>
                                      <a:pt x="1688" y="16381"/>
                                      <a:pt x="2464" y="16381"/>
                                    </a:cubicBezTo>
                                    <a:lnTo>
                                      <a:pt x="8876" y="16381"/>
                                    </a:lnTo>
                                    <a:cubicBezTo>
                                      <a:pt x="9653" y="16381"/>
                                      <a:pt x="9653" y="15012"/>
                                      <a:pt x="8876" y="15012"/>
                                    </a:cubicBezTo>
                                    <a:close/>
                                    <a:moveTo>
                                      <a:pt x="8876" y="10487"/>
                                    </a:moveTo>
                                    <a:lnTo>
                                      <a:pt x="2464" y="10487"/>
                                    </a:lnTo>
                                    <a:cubicBezTo>
                                      <a:pt x="1688" y="10487"/>
                                      <a:pt x="1688" y="11856"/>
                                      <a:pt x="2464" y="11856"/>
                                    </a:cubicBezTo>
                                    <a:lnTo>
                                      <a:pt x="8876" y="11856"/>
                                    </a:lnTo>
                                    <a:cubicBezTo>
                                      <a:pt x="9653" y="11856"/>
                                      <a:pt x="9653" y="10487"/>
                                      <a:pt x="8876" y="10487"/>
                                    </a:cubicBezTo>
                                    <a:close/>
                                    <a:moveTo>
                                      <a:pt x="8876" y="5962"/>
                                    </a:moveTo>
                                    <a:lnTo>
                                      <a:pt x="2464" y="5962"/>
                                    </a:lnTo>
                                    <a:cubicBezTo>
                                      <a:pt x="1688" y="5962"/>
                                      <a:pt x="1688" y="7331"/>
                                      <a:pt x="2464" y="7331"/>
                                    </a:cubicBezTo>
                                    <a:lnTo>
                                      <a:pt x="8876" y="7331"/>
                                    </a:lnTo>
                                    <a:cubicBezTo>
                                      <a:pt x="9653" y="7331"/>
                                      <a:pt x="9653" y="5962"/>
                                      <a:pt x="8876" y="5962"/>
                                    </a:cubicBezTo>
                                    <a:close/>
                                    <a:moveTo>
                                      <a:pt x="21533" y="1740"/>
                                    </a:moveTo>
                                    <a:cubicBezTo>
                                      <a:pt x="21533" y="1474"/>
                                      <a:pt x="21398" y="1208"/>
                                      <a:pt x="21161" y="1132"/>
                                    </a:cubicBezTo>
                                    <a:cubicBezTo>
                                      <a:pt x="21161" y="1132"/>
                                      <a:pt x="15626" y="-1606"/>
                                      <a:pt x="10766" y="1436"/>
                                    </a:cubicBezTo>
                                    <a:cubicBezTo>
                                      <a:pt x="5906" y="-1606"/>
                                      <a:pt x="371" y="1132"/>
                                      <a:pt x="371" y="1132"/>
                                    </a:cubicBezTo>
                                    <a:cubicBezTo>
                                      <a:pt x="135" y="1246"/>
                                      <a:pt x="0" y="1474"/>
                                      <a:pt x="0" y="1740"/>
                                    </a:cubicBezTo>
                                    <a:lnTo>
                                      <a:pt x="0" y="19195"/>
                                    </a:lnTo>
                                    <a:cubicBezTo>
                                      <a:pt x="0" y="19652"/>
                                      <a:pt x="371" y="19956"/>
                                      <a:pt x="776" y="19842"/>
                                    </a:cubicBezTo>
                                    <a:cubicBezTo>
                                      <a:pt x="1384" y="19728"/>
                                      <a:pt x="7088" y="18587"/>
                                      <a:pt x="10597" y="19956"/>
                                    </a:cubicBezTo>
                                    <a:cubicBezTo>
                                      <a:pt x="10732" y="19994"/>
                                      <a:pt x="10868" y="19994"/>
                                      <a:pt x="11002" y="19956"/>
                                    </a:cubicBezTo>
                                    <a:cubicBezTo>
                                      <a:pt x="14512" y="18625"/>
                                      <a:pt x="20216" y="19728"/>
                                      <a:pt x="20824" y="19842"/>
                                    </a:cubicBezTo>
                                    <a:cubicBezTo>
                                      <a:pt x="21195" y="19956"/>
                                      <a:pt x="21600" y="19652"/>
                                      <a:pt x="21600" y="19195"/>
                                    </a:cubicBezTo>
                                    <a:lnTo>
                                      <a:pt x="21533" y="1740"/>
                                    </a:lnTo>
                                    <a:close/>
                                    <a:moveTo>
                                      <a:pt x="10125" y="18397"/>
                                    </a:moveTo>
                                    <a:cubicBezTo>
                                      <a:pt x="6953" y="17522"/>
                                      <a:pt x="2801" y="18093"/>
                                      <a:pt x="1148" y="18397"/>
                                    </a:cubicBezTo>
                                    <a:lnTo>
                                      <a:pt x="1148" y="2197"/>
                                    </a:lnTo>
                                    <a:cubicBezTo>
                                      <a:pt x="2396" y="1702"/>
                                      <a:pt x="6480" y="333"/>
                                      <a:pt x="10125" y="2577"/>
                                    </a:cubicBezTo>
                                    <a:lnTo>
                                      <a:pt x="10125" y="18397"/>
                                    </a:lnTo>
                                    <a:close/>
                                    <a:moveTo>
                                      <a:pt x="20317" y="18397"/>
                                    </a:moveTo>
                                    <a:cubicBezTo>
                                      <a:pt x="18664" y="18093"/>
                                      <a:pt x="14479" y="17522"/>
                                      <a:pt x="11340" y="18397"/>
                                    </a:cubicBezTo>
                                    <a:lnTo>
                                      <a:pt x="11340" y="2577"/>
                                    </a:lnTo>
                                    <a:cubicBezTo>
                                      <a:pt x="14985" y="333"/>
                                      <a:pt x="19069" y="1702"/>
                                      <a:pt x="20317" y="2197"/>
                                    </a:cubicBezTo>
                                    <a:lnTo>
                                      <a:pt x="20317" y="18397"/>
                                    </a:lnTo>
                                    <a:close/>
                                    <a:moveTo>
                                      <a:pt x="2464" y="5087"/>
                                    </a:moveTo>
                                    <a:lnTo>
                                      <a:pt x="8876" y="5087"/>
                                    </a:lnTo>
                                    <a:cubicBezTo>
                                      <a:pt x="9653" y="5087"/>
                                      <a:pt x="9653" y="3718"/>
                                      <a:pt x="8876" y="3718"/>
                                    </a:cubicBezTo>
                                    <a:lnTo>
                                      <a:pt x="2464" y="3718"/>
                                    </a:lnTo>
                                    <a:cubicBezTo>
                                      <a:pt x="1654" y="3718"/>
                                      <a:pt x="1654" y="5087"/>
                                      <a:pt x="2464" y="5087"/>
                                    </a:cubicBezTo>
                                    <a:close/>
                                  </a:path>
                                </a:pathLst>
                              </a:custGeom>
                              <a:solidFill>
                                <a:schemeClr val="tx2"/>
                              </a:solidFill>
                              <a:ln w="12700">
                                <a:miter lim="400000"/>
                              </a:ln>
                            </wps:spPr>
                            <wps:bodyPr lIns="38100" tIns="38100" rIns="38100" bIns="38100" anchor="ctr"/>
                          </wps:wsp>
                        </a:graphicData>
                      </a:graphic>
                    </wp:inline>
                  </w:drawing>
                </mc:Choice>
                <mc:Fallback>
                  <w:pict>
                    <v:shape w14:anchorId="748EB3EE" id="Shape" o:spid="_x0000_s1026" alt="open book with left hand page icon" style="width:28.3pt;height:23.25pt;visibility:visible;mso-wrap-style:square;mso-left-percent:-10001;mso-top-percent:-10001;mso-position-horizontal:absolute;mso-position-horizontal-relative:char;mso-position-vertical:absolute;mso-position-vertical-relative:line;mso-left-percent:-10001;mso-top-percent:-10001;v-text-anchor:middle" coordsize="21600,1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" path="m8876,8243r-6412,c1688,8243,1688,9612,2464,9612r6412,c9653,9574,9653,8243,8876,8243xm8876,12769r-6412,c1688,12769,1688,14138,2464,14138r6412,c9653,14100,9653,12769,8876,12769xm8876,15012r-6412,c1688,15012,1688,16381,2464,16381r6412,c9653,16381,9653,15012,8876,15012xm8876,10487r-6412,c1688,10487,1688,11856,2464,11856r6412,c9653,11856,9653,10487,8876,10487xm8876,5962r-6412,c1688,5962,1688,7331,2464,7331r6412,c9653,7331,9653,5962,8876,5962xm21533,1740v,-266,-135,-532,-372,-608c21161,1132,15626,-1606,10766,1436,5906,-1606,371,1132,371,1132,135,1246,,1474,,1740l,19195v,457,371,761,776,647c1384,19728,7088,18587,10597,19956v135,38,271,38,405,c14512,18625,20216,19728,20824,19842v371,114,776,-190,776,-647l21533,1740xm10125,18397v-3172,-875,-7324,-304,-8977,l1148,2197c2396,1702,6480,333,10125,2577r,15820xm20317,18397v-1653,-304,-5838,-875,-8977,l11340,2577v3645,-2244,7729,-875,8977,-380l20317,18397xm2464,5087r6412,c9653,5087,9653,3718,8876,3718r-6412,c1654,3718,1654,5087,2464,5087xe" fillcolor="#212745 [3215]" stroked="f" strokeweight="1pt">
                      <v:stroke miterlimit="4" joinstyle="miter"/>
                      <v:path arrowok="t" o:extrusionok="f" o:connecttype="custom" o:connectlocs="179705,147638;179705,147638;179705,147638;179705,147638" o:connectangles="0,90,180,270"/>
                      <w10:anchorlock/>
                    </v:shape>
                  </w:pict>
                </mc:Fallback>
              </mc:AlternateContent>
            </w:r>
            <w:r>
              <w:t xml:space="preserve"> </w:t>
            </w:r>
            <w:sdt>
              <w:sdtPr>
                <w:id w:val="-359436500"/>
                <w:placeholder>
                  <w:docPart w:val="26A640489F0145BCA16C4E019ED012D7"/>
                </w:placeholder>
                <w:temporary/>
                <w:showingPlcHdr/>
                <w15:appearance w15:val="hidden"/>
              </w:sdtPr>
              <w:sdtContent>
                <w:r w:rsidR="00B07F65" w:rsidRPr="002C476C">
                  <w:t>Project wiki</w:t>
                </w:r>
              </w:sdtContent>
            </w:sdt>
          </w:p>
        </w:tc>
      </w:tr>
      <w:tr w:rsidR="00B1133A" w14:paraId="35290A13" w14:textId="77777777" w:rsidTr="00C4665B">
        <w:trPr>
          <w:cnfStyle w:val="000000100000" w:firstRow="0" w:lastRow="0" w:firstColumn="0" w:lastColumn="0" w:oddVBand="0" w:evenVBand="0" w:oddHBand="1" w:evenHBand="0" w:firstRowFirstColumn="0" w:firstRowLastColumn="0" w:lastRowFirstColumn="0" w:lastRowLastColumn="0"/>
        </w:trPr>
        <w:tc>
          <w:tcPr>
            <w:tcW w:w="9350" w:type="dxa"/>
          </w:tcPr>
          <w:p w14:paraId="09F890B0" w14:textId="77777777" w:rsidR="00B1133A" w:rsidRPr="009756AD" w:rsidRDefault="00000000" w:rsidP="00B1133A">
            <w:sdt>
              <w:sdtPr>
                <w:id w:val="1720086696"/>
                <w:placeholder>
                  <w:docPart w:val="3628CED4E6284BC09D19335C364D742C"/>
                </w:placeholder>
                <w:temporary/>
                <w:showingPlcHdr/>
                <w15:appearance w15:val="hidden"/>
              </w:sdtPr>
              <w:sdtContent>
                <w:r w:rsidR="00B07F65"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sdtContent>
            </w:sdt>
          </w:p>
          <w:p w14:paraId="1FD35BB3" w14:textId="39B20616" w:rsidR="00B1133A" w:rsidRPr="009756AD" w:rsidRDefault="00000000" w:rsidP="00B1133A">
            <w:pPr>
              <w:pStyle w:val="Heading3"/>
            </w:pPr>
            <w:sdt>
              <w:sdtPr>
                <w:id w:val="-1203175656"/>
                <w:placeholder>
                  <w:docPart w:val="6138F5BD8CC34FF381030B73DA21A12A"/>
                </w:placeholder>
                <w:temporary/>
                <w:showingPlcHdr/>
                <w15:appearance w15:val="hidden"/>
              </w:sdtPr>
              <w:sdtContent>
                <w:r w:rsidR="00B07F65" w:rsidRPr="009756AD">
                  <w:t>Topic:</w:t>
                </w:r>
              </w:sdtContent>
            </w:sdt>
            <w:r w:rsidR="00B07F65">
              <w:t xml:space="preserve"> </w:t>
            </w:r>
            <w:r w:rsidR="007B3DA7">
              <w:t>Healer</w:t>
            </w:r>
          </w:p>
          <w:p w14:paraId="0A719881" w14:textId="5A45D3A7" w:rsidR="00B1133A" w:rsidRPr="009756AD" w:rsidRDefault="007B3DA7" w:rsidP="00B1133A">
            <w:pPr>
              <w:pStyle w:val="WikiItem"/>
            </w:pPr>
            <w:r>
              <w:t>Being good is a choice, not all people are good.</w:t>
            </w:r>
          </w:p>
          <w:p w14:paraId="42F4425D" w14:textId="40534CB4" w:rsidR="00B1133A" w:rsidRPr="009756AD" w:rsidRDefault="001C23E8" w:rsidP="00B1133A">
            <w:pPr>
              <w:pStyle w:val="WikiItem"/>
            </w:pPr>
            <w:r>
              <w:t xml:space="preserve">Healer become drug </w:t>
            </w:r>
            <w:r w:rsidR="00EA5CCC">
              <w:t>dealer.</w:t>
            </w:r>
          </w:p>
          <w:p w14:paraId="2FA2B7C9" w14:textId="09CB62B2" w:rsidR="00B1133A" w:rsidRPr="009756AD" w:rsidRDefault="00EA5CCC" w:rsidP="00B1133A">
            <w:pPr>
              <w:pStyle w:val="WikiEntry1"/>
            </w:pPr>
            <w:r>
              <w:t>Why does she sell?</w:t>
            </w:r>
          </w:p>
          <w:p w14:paraId="1071773C" w14:textId="6D492ADD" w:rsidR="00B1133A" w:rsidRPr="009756AD" w:rsidRDefault="00EA5CCC" w:rsidP="00B1133A">
            <w:pPr>
              <w:pStyle w:val="WikiEntry2"/>
            </w:pPr>
            <w:r>
              <w:t>Where does she sell?</w:t>
            </w:r>
          </w:p>
          <w:p w14:paraId="6BF7EAC6" w14:textId="37065EEA" w:rsidR="00B1133A" w:rsidRPr="009756AD" w:rsidRDefault="00EA5CCC" w:rsidP="00B1133A">
            <w:pPr>
              <w:pStyle w:val="WikiEntry3"/>
            </w:pPr>
            <w:r>
              <w:t>Does she get into trouble with the law?</w:t>
            </w:r>
          </w:p>
          <w:p w14:paraId="20F68DB1" w14:textId="0103925D" w:rsidR="00B1133A" w:rsidRPr="009756AD" w:rsidRDefault="004C6474" w:rsidP="00B1133A">
            <w:pPr>
              <w:pStyle w:val="WikiItem"/>
            </w:pPr>
            <w:r>
              <w:t>The dangers of using healing powers.</w:t>
            </w:r>
          </w:p>
          <w:p w14:paraId="2DA6782C" w14:textId="073B474C" w:rsidR="00B1133A" w:rsidRPr="009756AD" w:rsidRDefault="004C6474" w:rsidP="00B1133A">
            <w:pPr>
              <w:pStyle w:val="WikiEntry1"/>
            </w:pPr>
            <w:r>
              <w:t>Using powers causes tremendous pain.</w:t>
            </w:r>
          </w:p>
          <w:p w14:paraId="665D04A7" w14:textId="7D4DD5C1" w:rsidR="00B1133A" w:rsidRPr="009756AD" w:rsidRDefault="004C6474" w:rsidP="00B1133A">
            <w:pPr>
              <w:pStyle w:val="WikiEntry2"/>
            </w:pPr>
            <w:r>
              <w:t>Potions have unforeseen side effects.</w:t>
            </w:r>
          </w:p>
          <w:p w14:paraId="19885E40" w14:textId="7848CBCF" w:rsidR="00B1133A" w:rsidRPr="009756AD" w:rsidRDefault="004C6474" w:rsidP="00B1133A">
            <w:pPr>
              <w:pStyle w:val="WikiEntry3"/>
            </w:pPr>
            <w:r>
              <w:t>Healing mind is dangerous to her.</w:t>
            </w:r>
          </w:p>
          <w:p w14:paraId="1F948017" w14:textId="77777777" w:rsidR="00B1133A" w:rsidRPr="009756AD" w:rsidRDefault="00000000" w:rsidP="00B1133A">
            <w:pPr>
              <w:pStyle w:val="Heading3"/>
            </w:pPr>
            <w:sdt>
              <w:sdtPr>
                <w:id w:val="-1707322153"/>
                <w:placeholder>
                  <w:docPart w:val="575CC773E62744D8A7E6A44E7AB6766A"/>
                </w:placeholder>
                <w:temporary/>
                <w:showingPlcHdr/>
                <w15:appearance w15:val="hidden"/>
              </w:sdtPr>
              <w:sdtContent>
                <w:r w:rsidR="00B07F65" w:rsidRPr="009756AD">
                  <w:t>Topic:</w:t>
                </w:r>
              </w:sdtContent>
            </w:sdt>
            <w:r w:rsidR="00B07F65">
              <w:t xml:space="preserve"> </w:t>
            </w:r>
            <w:sdt>
              <w:sdtPr>
                <w:alias w:val="Wiki topic name"/>
                <w:tag w:val="Wiki topic name"/>
                <w:id w:val="-1046214634"/>
                <w:placeholder>
                  <w:docPart w:val="17F59E02CD7E4ECA8BE903A673395FA3"/>
                </w:placeholder>
                <w:temporary/>
                <w:showingPlcHdr/>
                <w15:appearance w15:val="hidden"/>
              </w:sdtPr>
              <w:sdtContent>
                <w:r w:rsidR="00B1133A" w:rsidRPr="009756AD">
                  <w:t>Wiki topic name</w:t>
                </w:r>
              </w:sdtContent>
            </w:sdt>
          </w:p>
          <w:p w14:paraId="1F02A6BC" w14:textId="77777777" w:rsidR="00B1133A" w:rsidRPr="009756AD" w:rsidRDefault="00000000" w:rsidP="00B1133A">
            <w:pPr>
              <w:pStyle w:val="WikiItem"/>
            </w:pPr>
            <w:sdt>
              <w:sdtPr>
                <w:alias w:val="Wiki item"/>
                <w:tag w:val="Wiki item"/>
                <w:id w:val="717938980"/>
                <w:placeholder>
                  <w:docPart w:val="0CF41B30B74441ED87798AE8814479DF"/>
                </w:placeholder>
                <w:temporary/>
                <w:showingPlcHdr/>
                <w15:appearance w15:val="hidden"/>
              </w:sdtPr>
              <w:sdtContent>
                <w:r w:rsidR="00B1133A" w:rsidRPr="009756AD">
                  <w:t>Enter wiki item</w:t>
                </w:r>
              </w:sdtContent>
            </w:sdt>
          </w:p>
          <w:sdt>
            <w:sdtPr>
              <w:alias w:val="Wiki entry"/>
              <w:tag w:val="Wiki entry"/>
              <w:id w:val="-1104031515"/>
              <w:placeholder>
                <w:docPart w:val="6D67C7D755844D3CA382FFDAED86CC18"/>
              </w:placeholder>
              <w:temporary/>
              <w:showingPlcHdr/>
              <w15:appearance w15:val="hidden"/>
            </w:sdtPr>
            <w:sdtContent>
              <w:p w14:paraId="43C32C80" w14:textId="77777777" w:rsidR="00B1133A" w:rsidRPr="009756AD" w:rsidRDefault="00B1133A" w:rsidP="00B1133A">
                <w:pPr>
                  <w:pStyle w:val="WikiEntry1"/>
                </w:pPr>
                <w:r w:rsidRPr="009756AD">
                  <w:t>Enter wiki comment</w:t>
                </w:r>
              </w:p>
            </w:sdtContent>
          </w:sdt>
          <w:sdt>
            <w:sdtPr>
              <w:alias w:val="Wiki entry"/>
              <w:tag w:val="Wiki entry"/>
              <w:id w:val="-553769011"/>
              <w:placeholder>
                <w:docPart w:val="C04AB80381DF4E85A33A3A09CA03134B"/>
              </w:placeholder>
              <w:temporary/>
              <w:showingPlcHdr/>
              <w15:appearance w15:val="hidden"/>
            </w:sdtPr>
            <w:sdtContent>
              <w:p w14:paraId="318EF8CD" w14:textId="77777777" w:rsidR="00B1133A" w:rsidRPr="009756AD" w:rsidRDefault="00B1133A" w:rsidP="00B1133A">
                <w:pPr>
                  <w:pStyle w:val="WikiEntry2"/>
                </w:pPr>
                <w:r w:rsidRPr="009756AD">
                  <w:t>Enter wiki comment</w:t>
                </w:r>
              </w:p>
            </w:sdtContent>
          </w:sdt>
          <w:sdt>
            <w:sdtPr>
              <w:alias w:val="Wiki entry"/>
              <w:tag w:val="Wiki entry"/>
              <w:id w:val="-2095319369"/>
              <w:placeholder>
                <w:docPart w:val="737D39C5E6A54F2B9E68332DC14990AC"/>
              </w:placeholder>
              <w:temporary/>
              <w:showingPlcHdr/>
              <w15:appearance w15:val="hidden"/>
            </w:sdtPr>
            <w:sdtContent>
              <w:p w14:paraId="54EBA331" w14:textId="77777777" w:rsidR="00B1133A" w:rsidRDefault="00B1133A" w:rsidP="00B1133A">
                <w:pPr>
                  <w:pStyle w:val="WikiEntry3"/>
                </w:pPr>
                <w:r w:rsidRPr="009756AD">
                  <w:t>Enter wiki comment</w:t>
                </w:r>
              </w:p>
            </w:sdtContent>
          </w:sdt>
          <w:p w14:paraId="6EE07D05" w14:textId="77777777" w:rsidR="00B1133A" w:rsidRDefault="00B1133A" w:rsidP="00B1133A"/>
        </w:tc>
      </w:tr>
    </w:tbl>
    <w:p w14:paraId="02744C0E" w14:textId="2646261B" w:rsidR="007B3DA7" w:rsidRDefault="007B3DA7" w:rsidP="00B1133A"/>
    <w:p w14:paraId="6C30A376" w14:textId="77777777" w:rsidR="007B3DA7" w:rsidRDefault="007B3DA7">
      <w:pPr>
        <w:spacing w:before="0" w:line="259" w:lineRule="auto"/>
      </w:pPr>
      <w:r>
        <w:br w:type="page"/>
      </w:r>
    </w:p>
    <w:p w14:paraId="72BF0C42" w14:textId="05E4B13D" w:rsidR="00B1133A" w:rsidRPr="007D3A97" w:rsidRDefault="00C3275E" w:rsidP="002D56EE">
      <w:pPr>
        <w:pStyle w:val="Heading1"/>
        <w:jc w:val="center"/>
      </w:pPr>
      <w:r>
        <w:lastRenderedPageBreak/>
        <w:t>Prolog</w:t>
      </w:r>
      <w:r w:rsidR="00CA4A19">
        <w:t>ue</w:t>
      </w:r>
    </w:p>
    <w:p w14:paraId="6B9A62FB"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Ren Sasaki’s slender fingers trembled slightly as she gazed at the ribbed glass vial containing the ethereal light blue liquid. The soft glow emanating from within seemed to dance hypnotically, casting eerie shadows in the dimly lit room. She had always despised the squalor of the slums enveloping the city, a place that seemed to nourish her darker inclinations, and tonight was no exception.</w:t>
      </w:r>
    </w:p>
    <w:p w14:paraId="1CD426C1"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Time seemed to stretch endlessly as Ren waited, each minute feeling like an eternity as the sun dipped below the horizon, painting the sky in hues of fiery orange and deep purple. Restlessness gnawed at her as she paced the cramped confines of the room, the weight of her anger heavy upon her shoulders.</w:t>
      </w:r>
    </w:p>
    <w:p w14:paraId="11DF7F6D"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Ren’s gaze flickered to the dusty window, offering a glimpse of the world beyond the dingy motel room. Despite the darkness that cloaked the streets below, she could discern the faint silhouette of a figure approaching—a man with a pronounced limp in his left leg. It was Brad Hardman, a wretched soul whose appearance mirrored the decay of the slums themselves.</w:t>
      </w:r>
    </w:p>
    <w:p w14:paraId="46282CBF"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With a lazy knock, Brad announced his arrival, and Ren wasted no time in welcoming him inside. Her features, though strikingly beautiful with their aristocratic contours, were shrouded in the nondescript attire she had chosen to conceal her identity. The consequences of being discovered in such dealings were dire, a risk she couldn’t afford to take.</w:t>
      </w:r>
    </w:p>
    <w:p w14:paraId="0E49856A"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 xml:space="preserve">“You got it?” Brad’s urgency was palpable, his eyes darting anxiously towards the glass vial clutched in Ren’s hand. With a sly smile that belied her true intentions, Ren extended the vial towards him, her voice laced with a sinister edge. “It </w:t>
      </w:r>
      <w:proofErr w:type="spellStart"/>
      <w:r w:rsidRPr="000D7079">
        <w:rPr>
          <w:rFonts w:ascii="Times New Roman" w:hAnsi="Times New Roman" w:cs="Times New Roman"/>
          <w:sz w:val="24"/>
          <w:szCs w:val="24"/>
        </w:rPr>
        <w:t>ain’t</w:t>
      </w:r>
      <w:proofErr w:type="spellEnd"/>
      <w:r w:rsidRPr="000D7079">
        <w:rPr>
          <w:rFonts w:ascii="Times New Roman" w:hAnsi="Times New Roman" w:cs="Times New Roman"/>
          <w:sz w:val="24"/>
          <w:szCs w:val="24"/>
        </w:rPr>
        <w:t xml:space="preserve"> free.”</w:t>
      </w:r>
    </w:p>
    <w:p w14:paraId="358FE7CF" w14:textId="77777777" w:rsidR="000D7079" w:rsidRP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A wad of crumpled bills exchanged hands as Brad eagerly snatched the vial from her grasp, his gaze fixated hungrily upon its contents. With a swift motion, he broke the seal and consumed the elixir within, a look of bliss washing over his features as the potent effects took hold.</w:t>
      </w:r>
    </w:p>
    <w:p w14:paraId="6CBCC1CB" w14:textId="77777777" w:rsidR="000D7079" w:rsidRDefault="000D7079" w:rsidP="000D7079">
      <w:pPr>
        <w:rPr>
          <w:rFonts w:ascii="Times New Roman" w:hAnsi="Times New Roman" w:cs="Times New Roman"/>
          <w:sz w:val="24"/>
          <w:szCs w:val="24"/>
        </w:rPr>
      </w:pPr>
      <w:r w:rsidRPr="000D7079">
        <w:rPr>
          <w:rFonts w:ascii="Times New Roman" w:hAnsi="Times New Roman" w:cs="Times New Roman"/>
          <w:sz w:val="24"/>
          <w:szCs w:val="24"/>
        </w:rPr>
        <w:t>As Brad succumbed to the intoxicating allure of the drug, Ren moved towards the door with a sense of satisfaction curling at the corners of her lips. The quality of her concoctions ensured a loyal clientele, each transaction a testament to her skill and cunning. Another satisfied customer, another step deeper into the shadows.</w:t>
      </w:r>
    </w:p>
    <w:p w14:paraId="39073AD3" w14:textId="77777777" w:rsidR="00C3275E" w:rsidRDefault="00C3275E" w:rsidP="000D7079">
      <w:pPr>
        <w:rPr>
          <w:rFonts w:ascii="Times New Roman" w:hAnsi="Times New Roman" w:cs="Times New Roman"/>
          <w:sz w:val="24"/>
          <w:szCs w:val="24"/>
        </w:rPr>
      </w:pPr>
    </w:p>
    <w:p w14:paraId="746DEE46" w14:textId="77777777" w:rsidR="00C3275E" w:rsidRDefault="00C3275E" w:rsidP="000D7079">
      <w:pPr>
        <w:rPr>
          <w:rFonts w:ascii="Times New Roman" w:hAnsi="Times New Roman" w:cs="Times New Roman"/>
          <w:sz w:val="24"/>
          <w:szCs w:val="24"/>
        </w:rPr>
      </w:pPr>
    </w:p>
    <w:p w14:paraId="12083935" w14:textId="77777777" w:rsidR="00C3275E" w:rsidRDefault="00C3275E" w:rsidP="000D7079">
      <w:pPr>
        <w:rPr>
          <w:rFonts w:ascii="Times New Roman" w:hAnsi="Times New Roman" w:cs="Times New Roman"/>
          <w:sz w:val="24"/>
          <w:szCs w:val="24"/>
        </w:rPr>
      </w:pPr>
    </w:p>
    <w:p w14:paraId="4610EF82" w14:textId="77777777" w:rsidR="00C3275E" w:rsidRDefault="00C3275E" w:rsidP="000D7079">
      <w:pPr>
        <w:rPr>
          <w:rFonts w:ascii="Times New Roman" w:hAnsi="Times New Roman" w:cs="Times New Roman"/>
          <w:sz w:val="24"/>
          <w:szCs w:val="24"/>
        </w:rPr>
      </w:pPr>
    </w:p>
    <w:p w14:paraId="161F91E1" w14:textId="77777777" w:rsidR="00C3275E" w:rsidRDefault="00C3275E" w:rsidP="000D7079">
      <w:pPr>
        <w:rPr>
          <w:rFonts w:ascii="Times New Roman" w:hAnsi="Times New Roman" w:cs="Times New Roman"/>
          <w:sz w:val="24"/>
          <w:szCs w:val="24"/>
        </w:rPr>
      </w:pPr>
    </w:p>
    <w:p w14:paraId="3A8A2913" w14:textId="77777777" w:rsidR="00C3275E" w:rsidRPr="000D7079" w:rsidRDefault="00C3275E" w:rsidP="000D7079">
      <w:pPr>
        <w:rPr>
          <w:rFonts w:ascii="Times New Roman" w:hAnsi="Times New Roman" w:cs="Times New Roman"/>
          <w:sz w:val="24"/>
          <w:szCs w:val="24"/>
        </w:rPr>
      </w:pPr>
    </w:p>
    <w:p w14:paraId="1FC3DBD8" w14:textId="77777777" w:rsidR="003D35C3" w:rsidRDefault="003D35C3" w:rsidP="00CA4A19">
      <w:pPr>
        <w:rPr>
          <w:rFonts w:ascii="Times New Roman" w:hAnsi="Times New Roman" w:cs="Times New Roman"/>
          <w:sz w:val="28"/>
          <w:szCs w:val="28"/>
        </w:rPr>
      </w:pPr>
    </w:p>
    <w:p w14:paraId="34D305A9" w14:textId="74CC48D6" w:rsidR="00382FBF" w:rsidRDefault="003D35C3" w:rsidP="00382FBF">
      <w:pPr>
        <w:pStyle w:val="Heading1"/>
        <w:jc w:val="center"/>
      </w:pPr>
      <w:r>
        <w:lastRenderedPageBreak/>
        <w:t xml:space="preserve">Chapter </w:t>
      </w:r>
      <w:r w:rsidR="00F72895">
        <w:t>1</w:t>
      </w:r>
      <w:r>
        <w:t xml:space="preserve">: </w:t>
      </w:r>
      <w:r w:rsidR="00F63BE5">
        <w:t>The Slums</w:t>
      </w:r>
    </w:p>
    <w:p w14:paraId="5533619C" w14:textId="4B136856" w:rsidR="003E3A5D" w:rsidRPr="00747311" w:rsidRDefault="003E3A5D" w:rsidP="00B10656">
      <w:pPr>
        <w:ind w:firstLine="720"/>
        <w:rPr>
          <w:rFonts w:ascii="Times New Roman" w:hAnsi="Times New Roman" w:cs="Times New Roman"/>
          <w:sz w:val="28"/>
          <w:szCs w:val="28"/>
        </w:rPr>
      </w:pPr>
      <w:r w:rsidRPr="00747311">
        <w:rPr>
          <w:rFonts w:ascii="Times New Roman" w:hAnsi="Times New Roman" w:cs="Times New Roman"/>
          <w:sz w:val="28"/>
          <w:szCs w:val="28"/>
        </w:rPr>
        <w:t>On the edge of the sprawling metropolis, obscured by the towering edifices of progress and prosperity, lay the forgotten underbelly known as the Heart District</w:t>
      </w:r>
      <w:r w:rsidR="006B4607">
        <w:rPr>
          <w:rFonts w:ascii="Times New Roman" w:hAnsi="Times New Roman" w:cs="Times New Roman"/>
          <w:sz w:val="28"/>
          <w:szCs w:val="28"/>
        </w:rPr>
        <w:t xml:space="preserve"> or more often referred to as the</w:t>
      </w:r>
      <w:r w:rsidRPr="00747311">
        <w:rPr>
          <w:rFonts w:ascii="Times New Roman" w:hAnsi="Times New Roman" w:cs="Times New Roman"/>
          <w:sz w:val="28"/>
          <w:szCs w:val="28"/>
        </w:rPr>
        <w:t xml:space="preserve"> slums. Here, amidst the labyrinthine network of narrow cobblestone alleys and towering, crooked buildings, life unfolded in a stark contrast to the gleaming brass and polished woodwork of the affluent </w:t>
      </w:r>
      <w:r w:rsidR="006B4607">
        <w:rPr>
          <w:rFonts w:ascii="Times New Roman" w:hAnsi="Times New Roman" w:cs="Times New Roman"/>
          <w:sz w:val="28"/>
          <w:szCs w:val="28"/>
        </w:rPr>
        <w:t xml:space="preserve">central </w:t>
      </w:r>
      <w:r w:rsidRPr="00747311">
        <w:rPr>
          <w:rFonts w:ascii="Times New Roman" w:hAnsi="Times New Roman" w:cs="Times New Roman"/>
          <w:sz w:val="28"/>
          <w:szCs w:val="28"/>
        </w:rPr>
        <w:t>districts</w:t>
      </w:r>
      <w:r w:rsidR="006B4607">
        <w:rPr>
          <w:rFonts w:ascii="Times New Roman" w:hAnsi="Times New Roman" w:cs="Times New Roman"/>
          <w:sz w:val="28"/>
          <w:szCs w:val="28"/>
        </w:rPr>
        <w:t xml:space="preserve"> located in the center of Mega City</w:t>
      </w:r>
      <w:r w:rsidRPr="00747311">
        <w:rPr>
          <w:rFonts w:ascii="Times New Roman" w:hAnsi="Times New Roman" w:cs="Times New Roman"/>
          <w:sz w:val="28"/>
          <w:szCs w:val="28"/>
        </w:rPr>
        <w:t>.</w:t>
      </w:r>
    </w:p>
    <w:p w14:paraId="2F348AC5" w14:textId="0767E453" w:rsidR="003E3A5D" w:rsidRPr="00747311" w:rsidRDefault="004A2DB8" w:rsidP="00B10656">
      <w:pPr>
        <w:ind w:firstLine="720"/>
        <w:rPr>
          <w:rFonts w:ascii="Times New Roman" w:hAnsi="Times New Roman" w:cs="Times New Roman"/>
          <w:sz w:val="28"/>
          <w:szCs w:val="28"/>
        </w:rPr>
      </w:pPr>
      <w:r>
        <w:rPr>
          <w:rFonts w:ascii="Times New Roman" w:hAnsi="Times New Roman" w:cs="Times New Roman"/>
          <w:sz w:val="28"/>
          <w:szCs w:val="28"/>
        </w:rPr>
        <w:t>Heart District</w:t>
      </w:r>
      <w:r w:rsidR="003E3A5D" w:rsidRPr="00747311">
        <w:rPr>
          <w:rFonts w:ascii="Times New Roman" w:hAnsi="Times New Roman" w:cs="Times New Roman"/>
          <w:sz w:val="28"/>
          <w:szCs w:val="28"/>
        </w:rPr>
        <w:t xml:space="preserve"> was a world unto itself, where time seemed to waver in uncertainty amidst the crumbling facades </w:t>
      </w:r>
      <w:r w:rsidR="00B10656" w:rsidRPr="00747311">
        <w:rPr>
          <w:rFonts w:ascii="Times New Roman" w:hAnsi="Times New Roman" w:cs="Times New Roman"/>
          <w:sz w:val="28"/>
          <w:szCs w:val="28"/>
        </w:rPr>
        <w:t>decorated</w:t>
      </w:r>
      <w:r w:rsidR="003E3A5D" w:rsidRPr="00747311">
        <w:rPr>
          <w:rFonts w:ascii="Times New Roman" w:hAnsi="Times New Roman" w:cs="Times New Roman"/>
          <w:sz w:val="28"/>
          <w:szCs w:val="28"/>
        </w:rPr>
        <w:t xml:space="preserve"> with intricate gears and rusted metal roofs adorned with ornate steam vents. The air hung heavy with the stench of coal smoke and the acrid aroma of oil, mingling with the scent of decay and desperation that permeated every corner.</w:t>
      </w:r>
      <w:r w:rsidR="00B10656">
        <w:rPr>
          <w:rFonts w:ascii="Times New Roman" w:hAnsi="Times New Roman" w:cs="Times New Roman"/>
          <w:sz w:val="28"/>
          <w:szCs w:val="28"/>
        </w:rPr>
        <w:t xml:space="preserve"> </w:t>
      </w:r>
    </w:p>
    <w:p w14:paraId="0DBC6D07" w14:textId="4E788BFF" w:rsidR="003E3A5D" w:rsidRPr="00747311" w:rsidRDefault="003E3A5D" w:rsidP="00B10656">
      <w:pPr>
        <w:ind w:firstLine="720"/>
        <w:rPr>
          <w:rFonts w:ascii="Times New Roman" w:hAnsi="Times New Roman" w:cs="Times New Roman"/>
          <w:sz w:val="28"/>
          <w:szCs w:val="28"/>
        </w:rPr>
      </w:pPr>
      <w:r w:rsidRPr="00747311">
        <w:rPr>
          <w:rFonts w:ascii="Times New Roman" w:hAnsi="Times New Roman" w:cs="Times New Roman"/>
          <w:sz w:val="28"/>
          <w:szCs w:val="28"/>
        </w:rPr>
        <w:t>Once-grand structures, reminiscent of an era long past, now stood as hollow shells of their former selves. Their once-vibrant colors had faded to a monotonous patina of rust and grime, while windows adorned with tattered curtains were boarded up with scraps of weathered wood, and doors creaked on rusted hinges, barely clinging to their frames.</w:t>
      </w:r>
    </w:p>
    <w:p w14:paraId="10AF67A2" w14:textId="0ED78A32" w:rsidR="003E3A5D" w:rsidRPr="00747311" w:rsidRDefault="003E3A5D" w:rsidP="00B10656">
      <w:pPr>
        <w:ind w:firstLine="720"/>
        <w:rPr>
          <w:rFonts w:ascii="Times New Roman" w:hAnsi="Times New Roman" w:cs="Times New Roman"/>
          <w:sz w:val="28"/>
          <w:szCs w:val="28"/>
        </w:rPr>
      </w:pPr>
      <w:r w:rsidRPr="00747311">
        <w:rPr>
          <w:rFonts w:ascii="Times New Roman" w:hAnsi="Times New Roman" w:cs="Times New Roman"/>
          <w:sz w:val="28"/>
          <w:szCs w:val="28"/>
        </w:rPr>
        <w:t xml:space="preserve">Despite the desolation that surrounded them, the resilient denizens of the </w:t>
      </w:r>
      <w:r w:rsidR="00B10656">
        <w:rPr>
          <w:rFonts w:ascii="Times New Roman" w:hAnsi="Times New Roman" w:cs="Times New Roman"/>
          <w:sz w:val="28"/>
          <w:szCs w:val="28"/>
        </w:rPr>
        <w:t>s</w:t>
      </w:r>
      <w:r w:rsidRPr="00747311">
        <w:rPr>
          <w:rFonts w:ascii="Times New Roman" w:hAnsi="Times New Roman" w:cs="Times New Roman"/>
          <w:sz w:val="28"/>
          <w:szCs w:val="28"/>
        </w:rPr>
        <w:t>lum</w:t>
      </w:r>
      <w:r w:rsidR="00B10656">
        <w:rPr>
          <w:rFonts w:ascii="Times New Roman" w:hAnsi="Times New Roman" w:cs="Times New Roman"/>
          <w:sz w:val="28"/>
          <w:szCs w:val="28"/>
        </w:rPr>
        <w:t>s</w:t>
      </w:r>
      <w:r w:rsidRPr="00747311">
        <w:rPr>
          <w:rFonts w:ascii="Times New Roman" w:hAnsi="Times New Roman" w:cs="Times New Roman"/>
          <w:sz w:val="28"/>
          <w:szCs w:val="28"/>
        </w:rPr>
        <w:t xml:space="preserve"> endured. Children with soot-stained faces played amidst the cobblestone streets, their laughter a fleeting melody against the backdrop of hardship. Women with oil-stained aprons washed clothes in communal basins, their hands calloused from years of toil in the factories that dotted the district.</w:t>
      </w:r>
    </w:p>
    <w:p w14:paraId="34276D45" w14:textId="4646159B" w:rsidR="003E3A5D" w:rsidRPr="00747311" w:rsidRDefault="003E3A5D" w:rsidP="00B10656">
      <w:pPr>
        <w:ind w:firstLine="720"/>
        <w:rPr>
          <w:rFonts w:ascii="Times New Roman" w:hAnsi="Times New Roman" w:cs="Times New Roman"/>
          <w:sz w:val="28"/>
          <w:szCs w:val="28"/>
        </w:rPr>
      </w:pPr>
      <w:r w:rsidRPr="00747311">
        <w:rPr>
          <w:rFonts w:ascii="Times New Roman" w:hAnsi="Times New Roman" w:cs="Times New Roman"/>
          <w:sz w:val="28"/>
          <w:szCs w:val="28"/>
        </w:rPr>
        <w:t xml:space="preserve">As night descended, </w:t>
      </w:r>
      <w:r w:rsidR="00B10656">
        <w:rPr>
          <w:rFonts w:ascii="Times New Roman" w:hAnsi="Times New Roman" w:cs="Times New Roman"/>
          <w:sz w:val="28"/>
          <w:szCs w:val="28"/>
        </w:rPr>
        <w:t>H</w:t>
      </w:r>
      <w:r w:rsidRPr="00747311">
        <w:rPr>
          <w:rFonts w:ascii="Times New Roman" w:hAnsi="Times New Roman" w:cs="Times New Roman"/>
          <w:sz w:val="28"/>
          <w:szCs w:val="28"/>
        </w:rPr>
        <w:t>eart</w:t>
      </w:r>
      <w:r w:rsidR="00B10656">
        <w:rPr>
          <w:rFonts w:ascii="Times New Roman" w:hAnsi="Times New Roman" w:cs="Times New Roman"/>
          <w:sz w:val="28"/>
          <w:szCs w:val="28"/>
        </w:rPr>
        <w:t xml:space="preserve"> District</w:t>
      </w:r>
      <w:r w:rsidRPr="00747311">
        <w:rPr>
          <w:rFonts w:ascii="Times New Roman" w:hAnsi="Times New Roman" w:cs="Times New Roman"/>
          <w:sz w:val="28"/>
          <w:szCs w:val="28"/>
        </w:rPr>
        <w:t xml:space="preserve"> transformed into a realm of shadows and secrecy. Under the flickering glow of gas-lit lanterns and the pulsating hum of arcane energy, the streets came alive with clandestine activity. The alleyways twisted and turned like the inner workings of a clock, concealing hidden passages and secret meeting spots where deals were struck in whispered tones.</w:t>
      </w:r>
    </w:p>
    <w:p w14:paraId="4565F83D" w14:textId="1E7BF845" w:rsidR="003E3A5D" w:rsidRPr="00747311" w:rsidRDefault="003E3A5D" w:rsidP="00B10656">
      <w:pPr>
        <w:ind w:firstLine="720"/>
        <w:rPr>
          <w:rFonts w:ascii="Times New Roman" w:hAnsi="Times New Roman" w:cs="Times New Roman"/>
          <w:sz w:val="28"/>
          <w:szCs w:val="28"/>
        </w:rPr>
      </w:pPr>
      <w:r w:rsidRPr="00747311">
        <w:rPr>
          <w:rFonts w:ascii="Times New Roman" w:hAnsi="Times New Roman" w:cs="Times New Roman"/>
          <w:sz w:val="28"/>
          <w:szCs w:val="28"/>
        </w:rPr>
        <w:t xml:space="preserve">The scent of cheap liquor and the tang of illicit substances hung heavy in the air, mingling with the sound of raucous laughter and the distant wail of sirens. Amidst the chaos, a sense of camaraderie prevailed, as the inhabitants of the </w:t>
      </w:r>
      <w:r w:rsidR="00B10656">
        <w:rPr>
          <w:rFonts w:ascii="Times New Roman" w:hAnsi="Times New Roman" w:cs="Times New Roman"/>
          <w:sz w:val="28"/>
          <w:szCs w:val="28"/>
        </w:rPr>
        <w:t>city</w:t>
      </w:r>
      <w:r w:rsidRPr="00747311">
        <w:rPr>
          <w:rFonts w:ascii="Times New Roman" w:hAnsi="Times New Roman" w:cs="Times New Roman"/>
          <w:sz w:val="28"/>
          <w:szCs w:val="28"/>
        </w:rPr>
        <w:t xml:space="preserve"> banded together in defiance of the world that had forsaken them</w:t>
      </w:r>
      <w:r w:rsidR="00B10656">
        <w:rPr>
          <w:rFonts w:ascii="Times New Roman" w:hAnsi="Times New Roman" w:cs="Times New Roman"/>
          <w:sz w:val="28"/>
          <w:szCs w:val="28"/>
        </w:rPr>
        <w:t xml:space="preserve">. </w:t>
      </w:r>
      <w:r w:rsidRPr="00747311">
        <w:rPr>
          <w:rFonts w:ascii="Times New Roman" w:hAnsi="Times New Roman" w:cs="Times New Roman"/>
          <w:sz w:val="28"/>
          <w:szCs w:val="28"/>
        </w:rPr>
        <w:t xml:space="preserve">But amidst the solidarity and resilience, shadows lurked in the depths of the slums, unseen and forgotten by the outside world. Criminal syndicates operated with impunity, preying on the vulnerable and exploiting their desperation for their own </w:t>
      </w:r>
      <w:proofErr w:type="gramStart"/>
      <w:r w:rsidRPr="00747311">
        <w:rPr>
          <w:rFonts w:ascii="Times New Roman" w:hAnsi="Times New Roman" w:cs="Times New Roman"/>
          <w:sz w:val="28"/>
          <w:szCs w:val="28"/>
        </w:rPr>
        <w:t>gain</w:t>
      </w:r>
      <w:proofErr w:type="gramEnd"/>
    </w:p>
    <w:p w14:paraId="2FA061E3" w14:textId="79DF23A7" w:rsidR="00776C23" w:rsidRPr="00747311" w:rsidRDefault="00776C23" w:rsidP="00F63BE5">
      <w:pPr>
        <w:rPr>
          <w:rFonts w:ascii="Times New Roman" w:hAnsi="Times New Roman" w:cs="Times New Roman"/>
          <w:sz w:val="28"/>
          <w:szCs w:val="28"/>
        </w:rPr>
      </w:pPr>
    </w:p>
    <w:p w14:paraId="7D6F7A8A" w14:textId="33AF629E" w:rsidR="00DA0E4C" w:rsidRPr="00747311" w:rsidRDefault="003A4451" w:rsidP="00DA0E4C">
      <w:pPr>
        <w:pStyle w:val="Heading1"/>
        <w:jc w:val="center"/>
        <w:rPr>
          <w:rFonts w:ascii="Times New Roman" w:hAnsi="Times New Roman" w:cs="Times New Roman"/>
          <w:sz w:val="28"/>
          <w:szCs w:val="28"/>
        </w:rPr>
      </w:pPr>
      <w:r w:rsidRPr="00747311">
        <w:rPr>
          <w:rFonts w:ascii="Times New Roman" w:hAnsi="Times New Roman" w:cs="Times New Roman"/>
          <w:sz w:val="28"/>
          <w:szCs w:val="28"/>
        </w:rPr>
        <w:lastRenderedPageBreak/>
        <w:t xml:space="preserve">Chapter </w:t>
      </w:r>
      <w:r w:rsidR="003E3A5D" w:rsidRPr="00747311">
        <w:rPr>
          <w:rFonts w:ascii="Times New Roman" w:hAnsi="Times New Roman" w:cs="Times New Roman"/>
          <w:sz w:val="28"/>
          <w:szCs w:val="28"/>
        </w:rPr>
        <w:t>2</w:t>
      </w:r>
      <w:r w:rsidRPr="00747311">
        <w:rPr>
          <w:rFonts w:ascii="Times New Roman" w:hAnsi="Times New Roman" w:cs="Times New Roman"/>
          <w:sz w:val="28"/>
          <w:szCs w:val="28"/>
        </w:rPr>
        <w:t xml:space="preserve">: </w:t>
      </w:r>
      <w:r w:rsidR="00F63BE5" w:rsidRPr="00747311">
        <w:rPr>
          <w:rFonts w:ascii="Times New Roman" w:hAnsi="Times New Roman" w:cs="Times New Roman"/>
          <w:sz w:val="28"/>
          <w:szCs w:val="28"/>
        </w:rPr>
        <w:t>Memories</w:t>
      </w:r>
    </w:p>
    <w:p w14:paraId="0DDCB348" w14:textId="77777777" w:rsidR="00F63BE5" w:rsidRPr="00747311" w:rsidRDefault="00F63BE5" w:rsidP="00747311">
      <w:pPr>
        <w:spacing w:line="276" w:lineRule="auto"/>
        <w:ind w:firstLine="720"/>
        <w:rPr>
          <w:rFonts w:ascii="Times New Roman" w:hAnsi="Times New Roman" w:cs="Times New Roman"/>
          <w:sz w:val="28"/>
          <w:szCs w:val="28"/>
        </w:rPr>
      </w:pPr>
      <w:r w:rsidRPr="00747311">
        <w:rPr>
          <w:rFonts w:ascii="Times New Roman" w:hAnsi="Times New Roman" w:cs="Times New Roman"/>
          <w:color w:val="0D0D0D"/>
          <w:sz w:val="28"/>
          <w:szCs w:val="28"/>
          <w:shd w:val="clear" w:color="auto" w:fill="FFFFFF"/>
        </w:rPr>
        <w:t xml:space="preserve">As Ren navigated the labyrinthine network of streets crisscrossing the slums, her steps were deliberately measured and purposeful, echoing softly against the worn cobblestones. Her movements betraying a confidence born of familiarity with the shadows. Each footfall spoke of a quiet determination, a resolve honed by years of survival that commanded a sense of anonymity amidst the decrepit surroundings. The cloak of darkness enveloped her like a second skin, concealing her movements from prying eyes and veiling her presence. </w:t>
      </w:r>
      <w:r w:rsidRPr="00747311">
        <w:rPr>
          <w:rFonts w:ascii="Times New Roman" w:hAnsi="Times New Roman" w:cs="Times New Roman"/>
          <w:sz w:val="28"/>
          <w:szCs w:val="28"/>
        </w:rPr>
        <w:t xml:space="preserve">Memories of a time long past danced at the edges of her consciousness, a time when she was untainted by darkness and deceit. Her gaze was drawn magnetically towards the glittering lights of the affluent district beyond, stirring a flicker of longing within her—a longing for a life she could never have, a life defined by privilege and prosperity rather than by the darkness that consumed her. </w:t>
      </w:r>
      <w:r w:rsidRPr="00747311">
        <w:rPr>
          <w:rFonts w:ascii="Times New Roman" w:hAnsi="Times New Roman" w:cs="Times New Roman"/>
          <w:color w:val="0D0D0D"/>
          <w:sz w:val="28"/>
          <w:szCs w:val="28"/>
          <w:shd w:val="clear" w:color="auto" w:fill="FFFFFF"/>
        </w:rPr>
        <w:t xml:space="preserve">Ren harbored no illusions of her nature; </w:t>
      </w:r>
      <w:r w:rsidRPr="00747311">
        <w:rPr>
          <w:rFonts w:ascii="Times New Roman" w:hAnsi="Times New Roman" w:cs="Times New Roman"/>
          <w:sz w:val="28"/>
          <w:szCs w:val="28"/>
        </w:rPr>
        <w:t>she did not see herself as evil, merely a pragmatics survivor, adapting to the unforgiving harsh realities of a world that offered little in the way of mercy or compassion.</w:t>
      </w:r>
    </w:p>
    <w:p w14:paraId="66D68EF8" w14:textId="77777777" w:rsidR="00F63BE5" w:rsidRPr="00747311" w:rsidRDefault="00F63BE5" w:rsidP="00747311">
      <w:pPr>
        <w:spacing w:line="276" w:lineRule="auto"/>
        <w:ind w:firstLine="720"/>
        <w:rPr>
          <w:rFonts w:ascii="Times New Roman" w:hAnsi="Times New Roman" w:cs="Times New Roman"/>
          <w:sz w:val="28"/>
          <w:szCs w:val="28"/>
        </w:rPr>
      </w:pPr>
      <w:r w:rsidRPr="00747311">
        <w:rPr>
          <w:rFonts w:ascii="Times New Roman" w:hAnsi="Times New Roman" w:cs="Times New Roman"/>
          <w:color w:val="0D0D0D"/>
          <w:sz w:val="28"/>
          <w:szCs w:val="28"/>
          <w:shd w:val="clear" w:color="auto" w:fill="FFFFFF"/>
        </w:rPr>
        <w:t>Ren's origins were steeped in poverty and desperation, born into a society on the brink of collapse</w:t>
      </w:r>
      <w:r w:rsidRPr="00747311">
        <w:rPr>
          <w:rFonts w:ascii="Times New Roman" w:hAnsi="Times New Roman" w:cs="Times New Roman"/>
          <w:sz w:val="28"/>
          <w:szCs w:val="28"/>
        </w:rPr>
        <w:t xml:space="preserve">, where the line between science and sorcery blurred into a murky abyss of desperation and despair. The </w:t>
      </w:r>
      <w:r w:rsidRPr="00747311">
        <w:rPr>
          <w:rFonts w:ascii="Times New Roman" w:hAnsi="Times New Roman" w:cs="Times New Roman"/>
          <w:color w:val="0D0D0D"/>
          <w:sz w:val="28"/>
          <w:szCs w:val="28"/>
          <w:shd w:val="clear" w:color="auto" w:fill="FFFFFF"/>
        </w:rPr>
        <w:t xml:space="preserve">sprawling mega city loomed ominously; its outskirts veiled in the shroud of destitution that enveloped everything it touched. Despite her humble beginnings, Ren refused to succumb to the pervasive despair that gripped her surroundings, instead clawing her way through the shadows in a relentless pursuit of survival. Each alleyway she traversed whispered tales of hardship and suffering, serving as a constant reminder of the brutal reality from which she emerged. </w:t>
      </w:r>
    </w:p>
    <w:p w14:paraId="5037BAAD" w14:textId="77777777" w:rsidR="00F63BE5" w:rsidRDefault="00F63BE5" w:rsidP="00747311">
      <w:pPr>
        <w:spacing w:line="276" w:lineRule="auto"/>
        <w:ind w:firstLine="720"/>
        <w:rPr>
          <w:rFonts w:ascii="Times New Roman" w:hAnsi="Times New Roman" w:cs="Times New Roman"/>
          <w:sz w:val="28"/>
          <w:szCs w:val="28"/>
        </w:rPr>
      </w:pPr>
      <w:r w:rsidRPr="00747311">
        <w:rPr>
          <w:rFonts w:ascii="Times New Roman" w:hAnsi="Times New Roman" w:cs="Times New Roman"/>
          <w:sz w:val="28"/>
          <w:szCs w:val="28"/>
        </w:rPr>
        <w:t xml:space="preserve">Ren's gift stood out. From the moment she drew her first ragged breath, Ren knew she was cursed with a power beyond comprehension—a power to mend flesh and bone, to soothe the agonizing cries of the afflicted with a touch that whispered promises of salvation. Almost as if she could manipulate the very fabric of reality, using her skills to heal the sick and injured with a touch that seemed almost magical. In manipulating herbs and potions, she was unmatched, her talent reminiscent of the most revered healers in the realm. But Ren's talents were not limited to simply curing physical ailments and crafting potions. Her talents allowed her to see beyond the surface, delving into the minds of her patients to uncover the </w:t>
      </w:r>
      <w:r w:rsidRPr="00747311">
        <w:rPr>
          <w:rFonts w:ascii="Times New Roman" w:hAnsi="Times New Roman" w:cs="Times New Roman"/>
          <w:sz w:val="28"/>
          <w:szCs w:val="28"/>
        </w:rPr>
        <w:lastRenderedPageBreak/>
        <w:t>root causes of their suffering. With a gentle word or a whispered incantation, she could heal emotional wounds that had festered for years, bringing peace and balance to those who had long since given up hope.</w:t>
      </w:r>
    </w:p>
    <w:p w14:paraId="2A758707" w14:textId="77777777" w:rsidR="00B120D8" w:rsidRPr="00B120D8" w:rsidRDefault="00B120D8" w:rsidP="00747311">
      <w:pPr>
        <w:spacing w:line="276" w:lineRule="auto"/>
        <w:ind w:firstLine="720"/>
        <w:rPr>
          <w:rFonts w:ascii="Times New Roman" w:hAnsi="Times New Roman" w:cs="Times New Roman"/>
          <w:color w:val="0D0D0D"/>
          <w:sz w:val="28"/>
          <w:szCs w:val="28"/>
          <w:shd w:val="clear" w:color="auto" w:fill="FFFFFF"/>
        </w:rPr>
      </w:pPr>
      <w:r w:rsidRPr="00B120D8">
        <w:rPr>
          <w:rFonts w:ascii="Times New Roman" w:hAnsi="Times New Roman" w:cs="Times New Roman"/>
          <w:color w:val="0D0D0D"/>
          <w:sz w:val="28"/>
          <w:szCs w:val="28"/>
          <w:shd w:val="clear" w:color="auto" w:fill="FFFFFF"/>
        </w:rPr>
        <w:t>However, Ren's power came with limitations. Healing wounds with touch alone caused her tremendous pain, as if she bore the injuries herself, and the more severe the ailment, the greater the agony she endured. Despite her best efforts, she was unable to reverse the effects of aging or regenerate lost limbs, her powers constrained to the realm of natural wounds and afflictions. Her potions, although effective in treating various maladies, would often have unforeseen side effects, ranging from mild discomfort to dangerous reactions in certain individuals, forcing Ren to constantly refine her craft and tread cautiously in her treatments. Additionally, her ability to delve into the minds of others was not without risk. Each journey into another's psyche left her vulnerable to being overwhelmed by the traumas and emotions she encountered, requiring not only careful control and restraint but also a significant toll on her own mental well-being.</w:t>
      </w:r>
    </w:p>
    <w:p w14:paraId="05015EFC" w14:textId="3580D4EE" w:rsidR="00F63BE5" w:rsidRPr="00747311" w:rsidRDefault="00F63BE5" w:rsidP="00747311">
      <w:pPr>
        <w:spacing w:line="276" w:lineRule="auto"/>
        <w:ind w:firstLine="720"/>
        <w:rPr>
          <w:rFonts w:ascii="Times New Roman" w:hAnsi="Times New Roman" w:cs="Times New Roman"/>
          <w:sz w:val="28"/>
          <w:szCs w:val="28"/>
        </w:rPr>
      </w:pPr>
      <w:r w:rsidRPr="00747311">
        <w:rPr>
          <w:rFonts w:ascii="Times New Roman" w:hAnsi="Times New Roman" w:cs="Times New Roman"/>
          <w:sz w:val="28"/>
          <w:szCs w:val="28"/>
        </w:rPr>
        <w:t>Ren's abilities were both a gift and a curse. But in a world consumed by greed and corruption, Ren's abilities were not seen as a blessing, but as a weapon to be wielded for profit and control. As her reputation spread like wildfire through the decaying heart of the mega city, Ren became a target for those who sought to exploit her gifts for their own nefarious purposes. But amidst the chaos and betrayal, fate had carved a different path for Ren, leading her down a road fraught with peril and temptation. Here, amidst the poverty and desperation of the slums, she had found a twisted semblance of freedom—a freedom to indulge in her darkest desires, to wield her power without restraint or remorse.</w:t>
      </w:r>
    </w:p>
    <w:p w14:paraId="20A59EC0" w14:textId="3DC4FE95" w:rsidR="00F63BE5" w:rsidRPr="00747311" w:rsidRDefault="00F63BE5" w:rsidP="00747311">
      <w:pPr>
        <w:spacing w:line="276" w:lineRule="auto"/>
        <w:ind w:firstLine="720"/>
        <w:rPr>
          <w:rFonts w:ascii="Times New Roman" w:hAnsi="Times New Roman" w:cs="Times New Roman"/>
          <w:sz w:val="28"/>
          <w:szCs w:val="28"/>
        </w:rPr>
      </w:pPr>
      <w:r w:rsidRPr="00747311">
        <w:rPr>
          <w:rFonts w:ascii="Times New Roman" w:hAnsi="Times New Roman" w:cs="Times New Roman"/>
          <w:sz w:val="28"/>
          <w:szCs w:val="28"/>
        </w:rPr>
        <w:t xml:space="preserve">For years, Ren wandered the twisted alleys of the slums, her footsteps echoing like the tolling of a funeral bell as she plied her trade, offering salvation to those who dared to seek it. But as she turned away from the distant lights and disappeared into the night, Ren knew that she belonged to the shadows—to the twisted labyrinth of alleyways and secrets that had become her home. For here, amidst the darkness, she found a kind of solace—a sense of purpose that eluded her in the world of the light. And with each life she touched, Ren felt the darkness within her grow, a gnawing hunger that consumed her from the inside out. And as she vanished into the depths of the night, Ren Sasaki embraced the darkness that lurked within her, knowing that it was the only truth she had ever known. Her fate </w:t>
      </w:r>
      <w:r w:rsidRPr="00747311">
        <w:rPr>
          <w:rFonts w:ascii="Times New Roman" w:hAnsi="Times New Roman" w:cs="Times New Roman"/>
          <w:sz w:val="28"/>
          <w:szCs w:val="28"/>
        </w:rPr>
        <w:lastRenderedPageBreak/>
        <w:t xml:space="preserve">sealed by the choices she had </w:t>
      </w:r>
      <w:r w:rsidR="00747311" w:rsidRPr="00747311">
        <w:rPr>
          <w:rFonts w:ascii="Times New Roman" w:hAnsi="Times New Roman" w:cs="Times New Roman"/>
          <w:sz w:val="28"/>
          <w:szCs w:val="28"/>
        </w:rPr>
        <w:t>made;</w:t>
      </w:r>
      <w:r w:rsidRPr="00747311">
        <w:rPr>
          <w:rFonts w:ascii="Times New Roman" w:hAnsi="Times New Roman" w:cs="Times New Roman"/>
          <w:sz w:val="28"/>
          <w:szCs w:val="28"/>
        </w:rPr>
        <w:t xml:space="preserve"> she knew that she was forever bound to the darkness that had claimed her. For in a world where hope was a whisper drowned out by the screams of the damned, Ren Sasaki would become a legend—a testament to the depths of despair and the price of redemption.</w:t>
      </w:r>
    </w:p>
    <w:p w14:paraId="089F69F8" w14:textId="77777777" w:rsidR="003E3A5D" w:rsidRPr="00747311" w:rsidRDefault="003E3A5D" w:rsidP="00747311">
      <w:pPr>
        <w:spacing w:before="0" w:line="276" w:lineRule="auto"/>
        <w:rPr>
          <w:rFonts w:ascii="Times New Roman" w:eastAsiaTheme="majorEastAsia" w:hAnsi="Times New Roman" w:cs="Times New Roman"/>
          <w:sz w:val="28"/>
          <w:szCs w:val="28"/>
        </w:rPr>
      </w:pPr>
      <w:r w:rsidRPr="00747311">
        <w:rPr>
          <w:rFonts w:ascii="Times New Roman" w:hAnsi="Times New Roman" w:cs="Times New Roman"/>
          <w:sz w:val="28"/>
          <w:szCs w:val="28"/>
        </w:rPr>
        <w:br w:type="page"/>
      </w:r>
    </w:p>
    <w:p w14:paraId="6A67165F" w14:textId="7F15F686" w:rsidR="003E3A5D" w:rsidRPr="009F3C09" w:rsidRDefault="003E3A5D" w:rsidP="003E3A5D">
      <w:pPr>
        <w:pStyle w:val="Heading1"/>
        <w:jc w:val="center"/>
      </w:pPr>
      <w:r>
        <w:lastRenderedPageBreak/>
        <w:t xml:space="preserve">Chapter 2: </w:t>
      </w:r>
      <w:r>
        <w:rPr>
          <w:rFonts w:ascii="Segoe UI" w:hAnsi="Segoe UI" w:cs="Segoe UI"/>
          <w:color w:val="0D0D0D"/>
          <w:shd w:val="clear" w:color="auto" w:fill="FFFFFF"/>
        </w:rPr>
        <w:t>Dr. Marcus Bennett</w:t>
      </w:r>
    </w:p>
    <w:p w14:paraId="0FD22596" w14:textId="77777777" w:rsidR="003E3A5D" w:rsidRPr="009F3C09" w:rsidRDefault="003E3A5D" w:rsidP="003E3A5D">
      <w:pPr>
        <w:ind w:firstLine="720"/>
        <w:rPr>
          <w:sz w:val="32"/>
          <w:szCs w:val="32"/>
        </w:rPr>
      </w:pPr>
      <w:r w:rsidRPr="009F3C09">
        <w:rPr>
          <w:sz w:val="32"/>
          <w:szCs w:val="32"/>
        </w:rPr>
        <w:t>Dr. Marcus Bennett was the epitome of charm and benevolence to those who encountered him. With his captivating smile and impeccable manners, he effortlessly portrayed an image of a compassionate and selfless individual. As a renowned philanthropist and esteemed member of the community, he was highly regarded by all who knew him. But behind this façade of goodness lurked a mind as dark as midnight, driven by insatiable ambition and a thirst for power.</w:t>
      </w:r>
    </w:p>
    <w:p w14:paraId="0BF8B4A0" w14:textId="77777777" w:rsidR="003E3A5D" w:rsidRPr="009F3C09" w:rsidRDefault="003E3A5D" w:rsidP="003E3A5D">
      <w:pPr>
        <w:ind w:firstLine="720"/>
        <w:rPr>
          <w:sz w:val="32"/>
          <w:szCs w:val="32"/>
        </w:rPr>
      </w:pPr>
      <w:r w:rsidRPr="009F3C09">
        <w:rPr>
          <w:sz w:val="32"/>
          <w:szCs w:val="32"/>
        </w:rPr>
        <w:t xml:space="preserve">Born into privilege, Marcus was groomed from a young age to inherit his family's fortune and legacy. However, beneath his polished exterior, Marcus harbored a deep-seated resentment towards the world that had handed him everything on a silver platter. </w:t>
      </w:r>
      <w:proofErr w:type="spellStart"/>
      <w:r w:rsidRPr="009F3C09">
        <w:rPr>
          <w:sz w:val="32"/>
          <w:szCs w:val="32"/>
        </w:rPr>
        <w:t>Fuelled</w:t>
      </w:r>
      <w:proofErr w:type="spellEnd"/>
      <w:r w:rsidRPr="009F3C09">
        <w:rPr>
          <w:sz w:val="32"/>
          <w:szCs w:val="32"/>
        </w:rPr>
        <w:t xml:space="preserve"> by a desire to control and manipulate, he dedicated his life to achieving dominance over others, all while maintaining the illusion of a selfless benefactor.</w:t>
      </w:r>
    </w:p>
    <w:p w14:paraId="5F361C64" w14:textId="77777777" w:rsidR="003E3A5D" w:rsidRPr="009F3C09" w:rsidRDefault="003E3A5D" w:rsidP="003E3A5D">
      <w:pPr>
        <w:ind w:firstLine="720"/>
        <w:rPr>
          <w:sz w:val="32"/>
          <w:szCs w:val="32"/>
        </w:rPr>
      </w:pPr>
      <w:r w:rsidRPr="009F3C09">
        <w:rPr>
          <w:sz w:val="32"/>
          <w:szCs w:val="32"/>
        </w:rPr>
        <w:t>In public, Marcus was the champion of noble causes, generously donating to charities, funding humanitarian projects, and championing social justice initiatives. He was adored by the masses, hailed as a beacon of hope in a world plagued by inequality and injustice. Little did they know that every act of kindness was meticulously calculated to serve his own agenda.</w:t>
      </w:r>
    </w:p>
    <w:p w14:paraId="39EBFFFF" w14:textId="77777777" w:rsidR="003E3A5D" w:rsidRPr="009F3C09" w:rsidRDefault="003E3A5D" w:rsidP="003E3A5D">
      <w:pPr>
        <w:ind w:firstLine="720"/>
        <w:rPr>
          <w:sz w:val="32"/>
          <w:szCs w:val="32"/>
        </w:rPr>
      </w:pPr>
      <w:r w:rsidRPr="009F3C09">
        <w:rPr>
          <w:sz w:val="32"/>
          <w:szCs w:val="32"/>
        </w:rPr>
        <w:t>Behind closed doors, Marcus was a master puppeteer, pulling strings and orchestrating events to his advantage. He manipulated the media, corrupted politicians, and eliminated anyone who dared to oppose him, all while maintaining a pristine reputation in the eyes of the public.</w:t>
      </w:r>
    </w:p>
    <w:p w14:paraId="2DC8A10B" w14:textId="77777777" w:rsidR="003E3A5D" w:rsidRPr="009F3C09" w:rsidRDefault="003E3A5D" w:rsidP="003E3A5D">
      <w:pPr>
        <w:ind w:firstLine="720"/>
        <w:rPr>
          <w:sz w:val="32"/>
          <w:szCs w:val="32"/>
        </w:rPr>
      </w:pPr>
      <w:r w:rsidRPr="009F3C09">
        <w:rPr>
          <w:sz w:val="32"/>
          <w:szCs w:val="32"/>
        </w:rPr>
        <w:lastRenderedPageBreak/>
        <w:t>But as Marcus climbed the ladder of success, his thirst for power only intensified. With each conquest, he grew more ruthless and cunning, willing to sacrifice anything and anyone to achieve his goals. His heart was a black abyss, devoid of empathy or remorse, as he crushed anyone who stood in his way without hesitation or remorse.</w:t>
      </w:r>
    </w:p>
    <w:p w14:paraId="04D700CF" w14:textId="77777777" w:rsidR="003E3A5D" w:rsidRPr="009F3C09" w:rsidRDefault="003E3A5D" w:rsidP="003E3A5D">
      <w:pPr>
        <w:ind w:firstLine="720"/>
        <w:rPr>
          <w:sz w:val="32"/>
          <w:szCs w:val="32"/>
        </w:rPr>
      </w:pPr>
      <w:r w:rsidRPr="009F3C09">
        <w:rPr>
          <w:sz w:val="32"/>
          <w:szCs w:val="32"/>
        </w:rPr>
        <w:t>Despite his malevolent nature, Marcus remained a paradoxical figure, admired and revered by society even as he plotted its downfall. To the world, he was a saintly figure, a symbol of hope and righteousness. But to those who knew the truth, he was a harbinger of darkness, a manipulative mastermind whose insatiable greed knew no bounds.</w:t>
      </w:r>
    </w:p>
    <w:p w14:paraId="4746C88F" w14:textId="77777777" w:rsidR="003E3A5D" w:rsidRDefault="003E3A5D" w:rsidP="003E3A5D">
      <w:pPr>
        <w:ind w:firstLine="720"/>
        <w:rPr>
          <w:sz w:val="32"/>
          <w:szCs w:val="32"/>
        </w:rPr>
      </w:pPr>
      <w:r w:rsidRPr="009F3C09">
        <w:rPr>
          <w:sz w:val="32"/>
          <w:szCs w:val="32"/>
        </w:rPr>
        <w:t>In the end, Dr. Marcus Bennett's legacy was one of deception and treachery, a cautionary tale of the dangers of blind idolization and misplaced trust. For behind every smile lies a secret, and behind every act of kindness lurks the shadow of evil. And in the case of Dr. Marcus Bennett, the line between good and evil was blurred beyond recognition.</w:t>
      </w:r>
    </w:p>
    <w:p w14:paraId="0188FB1B" w14:textId="77777777" w:rsidR="003E3A5D" w:rsidRDefault="003E3A5D" w:rsidP="003E3A5D">
      <w:pPr>
        <w:spacing w:before="0" w:line="259" w:lineRule="auto"/>
        <w:rPr>
          <w:sz w:val="32"/>
          <w:szCs w:val="32"/>
        </w:rPr>
      </w:pPr>
      <w:r>
        <w:rPr>
          <w:sz w:val="32"/>
          <w:szCs w:val="32"/>
        </w:rPr>
        <w:br w:type="page"/>
      </w:r>
    </w:p>
    <w:p w14:paraId="28883EC4" w14:textId="77777777" w:rsidR="00F63BE5" w:rsidRPr="00F63BE5" w:rsidRDefault="00F63BE5" w:rsidP="00F63BE5"/>
    <w:sectPr w:rsidR="00F63BE5" w:rsidRPr="00F63BE5" w:rsidSect="008B56D3">
      <w:headerReference w:type="default" r:id="rId15"/>
      <w:footerReference w:type="default" r:id="rId16"/>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122F" w14:textId="77777777" w:rsidR="008B56D3" w:rsidRDefault="008B56D3" w:rsidP="002602A6">
      <w:r>
        <w:separator/>
      </w:r>
    </w:p>
    <w:p w14:paraId="37707CDA" w14:textId="77777777" w:rsidR="008B56D3" w:rsidRDefault="008B56D3" w:rsidP="002602A6"/>
    <w:p w14:paraId="71728C16" w14:textId="77777777" w:rsidR="008B56D3" w:rsidRDefault="008B56D3"/>
    <w:p w14:paraId="5275207A" w14:textId="77777777" w:rsidR="008B56D3" w:rsidRDefault="008B56D3"/>
  </w:endnote>
  <w:endnote w:type="continuationSeparator" w:id="0">
    <w:p w14:paraId="2B776B65" w14:textId="77777777" w:rsidR="008B56D3" w:rsidRDefault="008B56D3" w:rsidP="002602A6">
      <w:r>
        <w:continuationSeparator/>
      </w:r>
    </w:p>
    <w:p w14:paraId="1F5FCFD8" w14:textId="77777777" w:rsidR="008B56D3" w:rsidRDefault="008B56D3" w:rsidP="002602A6"/>
    <w:p w14:paraId="39B55641" w14:textId="77777777" w:rsidR="008B56D3" w:rsidRDefault="008B56D3"/>
    <w:p w14:paraId="7CBACBB5" w14:textId="77777777" w:rsidR="008B56D3" w:rsidRDefault="008B56D3"/>
  </w:endnote>
  <w:endnote w:type="continuationNotice" w:id="1">
    <w:p w14:paraId="39E7032B" w14:textId="77777777" w:rsidR="008B56D3" w:rsidRDefault="008B56D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3456"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1AB8" w14:textId="77777777" w:rsidR="008B56D3" w:rsidRDefault="008B56D3" w:rsidP="002602A6">
      <w:r>
        <w:separator/>
      </w:r>
    </w:p>
    <w:p w14:paraId="7B2ECDAC" w14:textId="77777777" w:rsidR="008B56D3" w:rsidRDefault="008B56D3" w:rsidP="002602A6"/>
    <w:p w14:paraId="4D952E9A" w14:textId="77777777" w:rsidR="008B56D3" w:rsidRDefault="008B56D3"/>
    <w:p w14:paraId="6F29B22B" w14:textId="77777777" w:rsidR="008B56D3" w:rsidRDefault="008B56D3"/>
  </w:footnote>
  <w:footnote w:type="continuationSeparator" w:id="0">
    <w:p w14:paraId="3037F5D9" w14:textId="77777777" w:rsidR="008B56D3" w:rsidRDefault="008B56D3" w:rsidP="002602A6">
      <w:r>
        <w:continuationSeparator/>
      </w:r>
    </w:p>
    <w:p w14:paraId="6DDF5D32" w14:textId="77777777" w:rsidR="008B56D3" w:rsidRDefault="008B56D3" w:rsidP="002602A6"/>
    <w:p w14:paraId="2D073F6D" w14:textId="77777777" w:rsidR="008B56D3" w:rsidRDefault="008B56D3"/>
    <w:p w14:paraId="0A19009B" w14:textId="77777777" w:rsidR="008B56D3" w:rsidRDefault="008B56D3"/>
  </w:footnote>
  <w:footnote w:type="continuationNotice" w:id="1">
    <w:p w14:paraId="323A44D6" w14:textId="77777777" w:rsidR="008B56D3" w:rsidRDefault="008B56D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7A9B" w14:textId="62C09A42" w:rsidR="007B3DA7" w:rsidRDefault="007B3DA7" w:rsidP="007B3DA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782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FAB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CE3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DCF0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803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CDE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AC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E14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C1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601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A50"/>
    <w:multiLevelType w:val="hybridMultilevel"/>
    <w:tmpl w:val="239A254A"/>
    <w:lvl w:ilvl="0" w:tplc="3BFA5DE4">
      <w:start w:val="1"/>
      <w:numFmt w:val="bullet"/>
      <w:lvlText w:val="&gt;"/>
      <w:lvlJc w:val="left"/>
      <w:pPr>
        <w:ind w:left="720" w:hanging="360"/>
      </w:pPr>
      <w:rPr>
        <w:rFonts w:asciiTheme="majorHAnsi" w:hAnsiTheme="majorHAnsi"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14840"/>
    <w:multiLevelType w:val="hybridMultilevel"/>
    <w:tmpl w:val="0CD25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A110AF"/>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883816"/>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9C7354"/>
    <w:multiLevelType w:val="hybridMultilevel"/>
    <w:tmpl w:val="7EC6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35C23"/>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FF6B44"/>
    <w:multiLevelType w:val="multilevel"/>
    <w:tmpl w:val="1F48500C"/>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E169A3"/>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0" w15:restartNumberingAfterBreak="0">
    <w:nsid w:val="371E4696"/>
    <w:multiLevelType w:val="hybridMultilevel"/>
    <w:tmpl w:val="D64A5602"/>
    <w:lvl w:ilvl="0" w:tplc="4AC6DDF0">
      <w:start w:val="8"/>
      <w:numFmt w:val="bullet"/>
      <w:lvlText w:val="&gt;"/>
      <w:lvlJc w:val="left"/>
      <w:pPr>
        <w:ind w:left="720" w:hanging="360"/>
      </w:pPr>
      <w:rPr>
        <w:rFonts w:ascii="Verdana" w:hAnsi="Verdana" w:cstheme="minorBidi" w:hint="default"/>
        <w:b/>
        <w:i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B592A"/>
    <w:multiLevelType w:val="hybridMultilevel"/>
    <w:tmpl w:val="E1982D2A"/>
    <w:lvl w:ilvl="0" w:tplc="18F4939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41D5C"/>
    <w:multiLevelType w:val="hybridMultilevel"/>
    <w:tmpl w:val="987A03DA"/>
    <w:lvl w:ilvl="0" w:tplc="0B4E1322">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B62F4"/>
    <w:multiLevelType w:val="hybridMultilevel"/>
    <w:tmpl w:val="2C42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525D5"/>
    <w:multiLevelType w:val="hybridMultilevel"/>
    <w:tmpl w:val="44B0A556"/>
    <w:lvl w:ilvl="0" w:tplc="FA5C31E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3448E"/>
    <w:multiLevelType w:val="hybridMultilevel"/>
    <w:tmpl w:val="2CE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54427"/>
    <w:multiLevelType w:val="hybridMultilevel"/>
    <w:tmpl w:val="2182D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054E1"/>
    <w:multiLevelType w:val="hybridMultilevel"/>
    <w:tmpl w:val="11B00ED4"/>
    <w:lvl w:ilvl="0" w:tplc="784A4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B426B"/>
    <w:multiLevelType w:val="multilevel"/>
    <w:tmpl w:val="649C125E"/>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AA36DD"/>
    <w:multiLevelType w:val="hybridMultilevel"/>
    <w:tmpl w:val="1A021A9C"/>
    <w:lvl w:ilvl="0" w:tplc="491C4476">
      <w:start w:val="1"/>
      <w:numFmt w:val="bullet"/>
      <w:lvlText w:val=""/>
      <w:lvlJc w:val="left"/>
      <w:pPr>
        <w:ind w:left="1080" w:hanging="360"/>
      </w:pPr>
      <w:rPr>
        <w:rFonts w:ascii="Symbol" w:hAnsi="Symbol" w:hint="default"/>
        <w:color w:val="40538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E45890"/>
    <w:multiLevelType w:val="hybridMultilevel"/>
    <w:tmpl w:val="717C0910"/>
    <w:lvl w:ilvl="0" w:tplc="3BFA5DE4">
      <w:start w:val="1"/>
      <w:numFmt w:val="bullet"/>
      <w:lvlText w:val="&gt;"/>
      <w:lvlJc w:val="left"/>
      <w:pPr>
        <w:ind w:left="1080" w:hanging="360"/>
      </w:pPr>
      <w:rPr>
        <w:rFonts w:asciiTheme="majorHAnsi" w:hAnsiTheme="majorHAnsi" w:cs="Times New Roman" w:hint="default"/>
        <w:b w:val="0"/>
        <w:i w:val="0"/>
        <w:color w:val="auto"/>
        <w:sz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1403F1"/>
    <w:multiLevelType w:val="multilevel"/>
    <w:tmpl w:val="0CD252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E144EF4"/>
    <w:multiLevelType w:val="multilevel"/>
    <w:tmpl w:val="237245D4"/>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Verdana" w:hAnsi="Verdana" w:hint="default"/>
        <w:b w:val="0"/>
        <w:i w:val="0"/>
        <w:sz w:val="22"/>
      </w:rPr>
    </w:lvl>
    <w:lvl w:ilvl="3">
      <w:start w:val="1"/>
      <w:numFmt w:val="bullet"/>
      <w:lvlText w:val="&gt;"/>
      <w:lvlJc w:val="left"/>
      <w:pPr>
        <w:ind w:left="1440" w:hanging="360"/>
      </w:pPr>
      <w:rPr>
        <w:rFonts w:ascii="Verdana" w:hAnsi="Verdana" w:hint="default"/>
      </w:rPr>
    </w:lvl>
    <w:lvl w:ilvl="4">
      <w:start w:val="1"/>
      <w:numFmt w:val="bullet"/>
      <w:lvlText w:val="&gt;"/>
      <w:lvlJc w:val="left"/>
      <w:pPr>
        <w:ind w:left="1800" w:hanging="360"/>
      </w:pPr>
      <w:rPr>
        <w:rFonts w:ascii="Verdana" w:hAnsi="Verdana" w:hint="default"/>
      </w:rPr>
    </w:lvl>
    <w:lvl w:ilvl="5">
      <w:start w:val="1"/>
      <w:numFmt w:val="bullet"/>
      <w:lvlText w:val="&gt;"/>
      <w:lvlJc w:val="left"/>
      <w:pPr>
        <w:ind w:left="2160" w:hanging="360"/>
      </w:pPr>
      <w:rPr>
        <w:rFonts w:ascii="Verdana" w:hAnsi="Verdana" w:hint="default"/>
      </w:rPr>
    </w:lvl>
    <w:lvl w:ilvl="6">
      <w:start w:val="1"/>
      <w:numFmt w:val="bullet"/>
      <w:lvlText w:val="&gt;"/>
      <w:lvlJc w:val="left"/>
      <w:pPr>
        <w:ind w:left="2520" w:hanging="360"/>
      </w:pPr>
      <w:rPr>
        <w:rFonts w:ascii="Verdana" w:hAnsi="Verdana" w:hint="default"/>
      </w:rPr>
    </w:lvl>
    <w:lvl w:ilvl="7">
      <w:start w:val="1"/>
      <w:numFmt w:val="bullet"/>
      <w:lvlText w:val="&gt;"/>
      <w:lvlJc w:val="left"/>
      <w:pPr>
        <w:ind w:left="2880" w:hanging="360"/>
      </w:pPr>
      <w:rPr>
        <w:rFonts w:ascii="Verdana" w:hAnsi="Verdana" w:hint="default"/>
      </w:rPr>
    </w:lvl>
    <w:lvl w:ilvl="8">
      <w:start w:val="1"/>
      <w:numFmt w:val="bullet"/>
      <w:lvlText w:val="&gt;"/>
      <w:lvlJc w:val="left"/>
      <w:pPr>
        <w:ind w:left="3240" w:hanging="360"/>
      </w:pPr>
      <w:rPr>
        <w:rFonts w:ascii="Verdana" w:hAnsi="Verdana" w:hint="default"/>
      </w:rPr>
    </w:lvl>
  </w:abstractNum>
  <w:abstractNum w:abstractNumId="34" w15:restartNumberingAfterBreak="0">
    <w:nsid w:val="76AD2C6D"/>
    <w:multiLevelType w:val="hybridMultilevel"/>
    <w:tmpl w:val="4B3A3CBA"/>
    <w:lvl w:ilvl="0" w:tplc="E00A76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D679E"/>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6958AF"/>
    <w:multiLevelType w:val="hybridMultilevel"/>
    <w:tmpl w:val="E7A89A4E"/>
    <w:lvl w:ilvl="0" w:tplc="E812BD34">
      <w:start w:val="1"/>
      <w:numFmt w:val="bullet"/>
      <w:lvlText w:val="&gt;"/>
      <w:lvlJc w:val="left"/>
      <w:pPr>
        <w:ind w:left="720" w:hanging="360"/>
      </w:pPr>
      <w:rPr>
        <w:rFonts w:ascii="Verdana" w:hAnsi="Verdana" w:hint="default"/>
        <w:b/>
        <w:i w:val="0"/>
        <w:color w:val="FFFFFF" w:themeColor="background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875508">
    <w:abstractNumId w:val="28"/>
  </w:num>
  <w:num w:numId="2" w16cid:durableId="1206988256">
    <w:abstractNumId w:val="21"/>
  </w:num>
  <w:num w:numId="3" w16cid:durableId="1056975634">
    <w:abstractNumId w:val="24"/>
  </w:num>
  <w:num w:numId="4" w16cid:durableId="2115249579">
    <w:abstractNumId w:val="13"/>
  </w:num>
  <w:num w:numId="5" w16cid:durableId="763065719">
    <w:abstractNumId w:val="17"/>
  </w:num>
  <w:num w:numId="6" w16cid:durableId="1776897473">
    <w:abstractNumId w:val="9"/>
  </w:num>
  <w:num w:numId="7" w16cid:durableId="2021661965">
    <w:abstractNumId w:val="7"/>
  </w:num>
  <w:num w:numId="8" w16cid:durableId="1467501693">
    <w:abstractNumId w:val="6"/>
  </w:num>
  <w:num w:numId="9" w16cid:durableId="1724479121">
    <w:abstractNumId w:val="5"/>
  </w:num>
  <w:num w:numId="10" w16cid:durableId="880478614">
    <w:abstractNumId w:val="4"/>
  </w:num>
  <w:num w:numId="11" w16cid:durableId="896626724">
    <w:abstractNumId w:val="8"/>
  </w:num>
  <w:num w:numId="12" w16cid:durableId="1558011155">
    <w:abstractNumId w:val="3"/>
  </w:num>
  <w:num w:numId="13" w16cid:durableId="612708362">
    <w:abstractNumId w:val="2"/>
  </w:num>
  <w:num w:numId="14" w16cid:durableId="382484776">
    <w:abstractNumId w:val="1"/>
  </w:num>
  <w:num w:numId="15" w16cid:durableId="1349020060">
    <w:abstractNumId w:val="0"/>
  </w:num>
  <w:num w:numId="16" w16cid:durableId="21151247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91424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2623225">
    <w:abstractNumId w:val="30"/>
  </w:num>
  <w:num w:numId="19" w16cid:durableId="1753161550">
    <w:abstractNumId w:val="29"/>
  </w:num>
  <w:num w:numId="20" w16cid:durableId="1774397775">
    <w:abstractNumId w:val="19"/>
  </w:num>
  <w:num w:numId="21" w16cid:durableId="533662785">
    <w:abstractNumId w:val="25"/>
  </w:num>
  <w:num w:numId="22" w16cid:durableId="2045713090">
    <w:abstractNumId w:val="35"/>
  </w:num>
  <w:num w:numId="23" w16cid:durableId="752774322">
    <w:abstractNumId w:val="15"/>
  </w:num>
  <w:num w:numId="24" w16cid:durableId="622267131">
    <w:abstractNumId w:val="20"/>
  </w:num>
  <w:num w:numId="25" w16cid:durableId="450784804">
    <w:abstractNumId w:val="36"/>
  </w:num>
  <w:num w:numId="26" w16cid:durableId="415175305">
    <w:abstractNumId w:val="18"/>
  </w:num>
  <w:num w:numId="27" w16cid:durableId="17923548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5193907">
    <w:abstractNumId w:val="12"/>
  </w:num>
  <w:num w:numId="29" w16cid:durableId="732435656">
    <w:abstractNumId w:val="33"/>
  </w:num>
  <w:num w:numId="30" w16cid:durableId="755633388">
    <w:abstractNumId w:val="10"/>
  </w:num>
  <w:num w:numId="31" w16cid:durableId="795224742">
    <w:abstractNumId w:val="34"/>
  </w:num>
  <w:num w:numId="32" w16cid:durableId="464739666">
    <w:abstractNumId w:val="31"/>
  </w:num>
  <w:num w:numId="33" w16cid:durableId="1775712508">
    <w:abstractNumId w:val="26"/>
  </w:num>
  <w:num w:numId="34" w16cid:durableId="1336810913">
    <w:abstractNumId w:val="14"/>
  </w:num>
  <w:num w:numId="35" w16cid:durableId="611089206">
    <w:abstractNumId w:val="11"/>
  </w:num>
  <w:num w:numId="36" w16cid:durableId="1342777601">
    <w:abstractNumId w:val="32"/>
  </w:num>
  <w:num w:numId="37" w16cid:durableId="1043598996">
    <w:abstractNumId w:val="22"/>
  </w:num>
  <w:num w:numId="38" w16cid:durableId="126625662">
    <w:abstractNumId w:val="23"/>
  </w:num>
  <w:num w:numId="39" w16cid:durableId="1752966906">
    <w:abstractNumId w:val="27"/>
  </w:num>
  <w:num w:numId="40" w16cid:durableId="17210513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69"/>
    <w:rsid w:val="00004B20"/>
    <w:rsid w:val="00005AED"/>
    <w:rsid w:val="00016FD9"/>
    <w:rsid w:val="00027F1B"/>
    <w:rsid w:val="000323EE"/>
    <w:rsid w:val="000351EB"/>
    <w:rsid w:val="000401A2"/>
    <w:rsid w:val="00061198"/>
    <w:rsid w:val="00062FF0"/>
    <w:rsid w:val="000675BE"/>
    <w:rsid w:val="0007430B"/>
    <w:rsid w:val="0007549F"/>
    <w:rsid w:val="0007592B"/>
    <w:rsid w:val="00096750"/>
    <w:rsid w:val="000A3022"/>
    <w:rsid w:val="000A3AC6"/>
    <w:rsid w:val="000B2ED0"/>
    <w:rsid w:val="000D5A58"/>
    <w:rsid w:val="000D7079"/>
    <w:rsid w:val="000E149A"/>
    <w:rsid w:val="000F3A87"/>
    <w:rsid w:val="000F45B1"/>
    <w:rsid w:val="00102BAD"/>
    <w:rsid w:val="00116A2F"/>
    <w:rsid w:val="0012114E"/>
    <w:rsid w:val="001257BA"/>
    <w:rsid w:val="00153EAC"/>
    <w:rsid w:val="00154431"/>
    <w:rsid w:val="001567CC"/>
    <w:rsid w:val="001809AA"/>
    <w:rsid w:val="00182F38"/>
    <w:rsid w:val="001867BC"/>
    <w:rsid w:val="0019029D"/>
    <w:rsid w:val="001902D3"/>
    <w:rsid w:val="001A21B3"/>
    <w:rsid w:val="001A221C"/>
    <w:rsid w:val="001B5A0E"/>
    <w:rsid w:val="001C23E8"/>
    <w:rsid w:val="001C4E06"/>
    <w:rsid w:val="001C5646"/>
    <w:rsid w:val="001C6943"/>
    <w:rsid w:val="001E5C84"/>
    <w:rsid w:val="00234190"/>
    <w:rsid w:val="00253AE6"/>
    <w:rsid w:val="00255FB5"/>
    <w:rsid w:val="00256B1D"/>
    <w:rsid w:val="002602A6"/>
    <w:rsid w:val="00261481"/>
    <w:rsid w:val="002A2F72"/>
    <w:rsid w:val="002A78F8"/>
    <w:rsid w:val="002C0AAD"/>
    <w:rsid w:val="002C476C"/>
    <w:rsid w:val="002C5507"/>
    <w:rsid w:val="002D56EE"/>
    <w:rsid w:val="00301AF5"/>
    <w:rsid w:val="00312E14"/>
    <w:rsid w:val="00314444"/>
    <w:rsid w:val="003336E4"/>
    <w:rsid w:val="00352D4F"/>
    <w:rsid w:val="003539A9"/>
    <w:rsid w:val="00363680"/>
    <w:rsid w:val="00382BC8"/>
    <w:rsid w:val="00382FBF"/>
    <w:rsid w:val="00391ABD"/>
    <w:rsid w:val="003967BB"/>
    <w:rsid w:val="003A4451"/>
    <w:rsid w:val="003B054B"/>
    <w:rsid w:val="003C0B1B"/>
    <w:rsid w:val="003C74C7"/>
    <w:rsid w:val="003D35C3"/>
    <w:rsid w:val="003E394D"/>
    <w:rsid w:val="003E3A5D"/>
    <w:rsid w:val="003F55B8"/>
    <w:rsid w:val="004010D1"/>
    <w:rsid w:val="00410E2B"/>
    <w:rsid w:val="004146CF"/>
    <w:rsid w:val="00415547"/>
    <w:rsid w:val="0042189F"/>
    <w:rsid w:val="0043125C"/>
    <w:rsid w:val="004340EA"/>
    <w:rsid w:val="004526D7"/>
    <w:rsid w:val="0045538D"/>
    <w:rsid w:val="0049126D"/>
    <w:rsid w:val="00496B7C"/>
    <w:rsid w:val="004A2DB8"/>
    <w:rsid w:val="004A7EA3"/>
    <w:rsid w:val="004C6474"/>
    <w:rsid w:val="004F7727"/>
    <w:rsid w:val="00505665"/>
    <w:rsid w:val="00531A33"/>
    <w:rsid w:val="00536BDE"/>
    <w:rsid w:val="005A560B"/>
    <w:rsid w:val="005B14BE"/>
    <w:rsid w:val="005B57C1"/>
    <w:rsid w:val="005C02EC"/>
    <w:rsid w:val="005D1B11"/>
    <w:rsid w:val="005F3FDB"/>
    <w:rsid w:val="00600DF4"/>
    <w:rsid w:val="0063425A"/>
    <w:rsid w:val="00635484"/>
    <w:rsid w:val="00636002"/>
    <w:rsid w:val="0063699B"/>
    <w:rsid w:val="00642E72"/>
    <w:rsid w:val="00643F7D"/>
    <w:rsid w:val="0066726D"/>
    <w:rsid w:val="006B3089"/>
    <w:rsid w:val="006B4607"/>
    <w:rsid w:val="006C132D"/>
    <w:rsid w:val="006E57A7"/>
    <w:rsid w:val="006F6801"/>
    <w:rsid w:val="00703FE5"/>
    <w:rsid w:val="00704735"/>
    <w:rsid w:val="007130FF"/>
    <w:rsid w:val="00714571"/>
    <w:rsid w:val="007200E1"/>
    <w:rsid w:val="00721920"/>
    <w:rsid w:val="00747311"/>
    <w:rsid w:val="007522CA"/>
    <w:rsid w:val="0075774F"/>
    <w:rsid w:val="00776C23"/>
    <w:rsid w:val="00780FE9"/>
    <w:rsid w:val="00791E53"/>
    <w:rsid w:val="007A6D29"/>
    <w:rsid w:val="007A7C65"/>
    <w:rsid w:val="007B1225"/>
    <w:rsid w:val="007B2DA3"/>
    <w:rsid w:val="007B3DA7"/>
    <w:rsid w:val="007C2076"/>
    <w:rsid w:val="007C40C1"/>
    <w:rsid w:val="007D3A97"/>
    <w:rsid w:val="007F427C"/>
    <w:rsid w:val="00803A7E"/>
    <w:rsid w:val="008047D7"/>
    <w:rsid w:val="00806AFB"/>
    <w:rsid w:val="008168C8"/>
    <w:rsid w:val="008223EA"/>
    <w:rsid w:val="00832DA9"/>
    <w:rsid w:val="00834BCB"/>
    <w:rsid w:val="00835F33"/>
    <w:rsid w:val="008426F6"/>
    <w:rsid w:val="008457F0"/>
    <w:rsid w:val="00847D5C"/>
    <w:rsid w:val="00853849"/>
    <w:rsid w:val="00853E08"/>
    <w:rsid w:val="008545EE"/>
    <w:rsid w:val="00856F65"/>
    <w:rsid w:val="008638B0"/>
    <w:rsid w:val="008653EA"/>
    <w:rsid w:val="00876407"/>
    <w:rsid w:val="00884234"/>
    <w:rsid w:val="00885BD5"/>
    <w:rsid w:val="00891A49"/>
    <w:rsid w:val="008A3FB6"/>
    <w:rsid w:val="008B4BAA"/>
    <w:rsid w:val="008B56D3"/>
    <w:rsid w:val="008E3B87"/>
    <w:rsid w:val="008E54D5"/>
    <w:rsid w:val="008E5806"/>
    <w:rsid w:val="008F15B0"/>
    <w:rsid w:val="008F17FD"/>
    <w:rsid w:val="008F5CD7"/>
    <w:rsid w:val="0090254A"/>
    <w:rsid w:val="009067AA"/>
    <w:rsid w:val="00917589"/>
    <w:rsid w:val="009268FD"/>
    <w:rsid w:val="00931245"/>
    <w:rsid w:val="00937DCA"/>
    <w:rsid w:val="009545C1"/>
    <w:rsid w:val="0095559A"/>
    <w:rsid w:val="00960B09"/>
    <w:rsid w:val="00971B98"/>
    <w:rsid w:val="00975076"/>
    <w:rsid w:val="009756AD"/>
    <w:rsid w:val="0098068B"/>
    <w:rsid w:val="00993556"/>
    <w:rsid w:val="009A5F26"/>
    <w:rsid w:val="009C59BB"/>
    <w:rsid w:val="009C59EB"/>
    <w:rsid w:val="009C5CBB"/>
    <w:rsid w:val="009C6E6A"/>
    <w:rsid w:val="009D26DD"/>
    <w:rsid w:val="009F3C09"/>
    <w:rsid w:val="00A10826"/>
    <w:rsid w:val="00A1715F"/>
    <w:rsid w:val="00A30307"/>
    <w:rsid w:val="00A34FEC"/>
    <w:rsid w:val="00A60600"/>
    <w:rsid w:val="00A84AF0"/>
    <w:rsid w:val="00A86F63"/>
    <w:rsid w:val="00A86F70"/>
    <w:rsid w:val="00AA3394"/>
    <w:rsid w:val="00AA638C"/>
    <w:rsid w:val="00AA7AA2"/>
    <w:rsid w:val="00AB3245"/>
    <w:rsid w:val="00AB646B"/>
    <w:rsid w:val="00AD1E23"/>
    <w:rsid w:val="00AD6D69"/>
    <w:rsid w:val="00AF2B79"/>
    <w:rsid w:val="00B07F65"/>
    <w:rsid w:val="00B10656"/>
    <w:rsid w:val="00B1133A"/>
    <w:rsid w:val="00B120D8"/>
    <w:rsid w:val="00B179BC"/>
    <w:rsid w:val="00B17FB8"/>
    <w:rsid w:val="00B30AE3"/>
    <w:rsid w:val="00B40AEF"/>
    <w:rsid w:val="00B43920"/>
    <w:rsid w:val="00B65B2B"/>
    <w:rsid w:val="00B836B5"/>
    <w:rsid w:val="00B867DE"/>
    <w:rsid w:val="00B86FEE"/>
    <w:rsid w:val="00B93C89"/>
    <w:rsid w:val="00BC15A7"/>
    <w:rsid w:val="00BC1988"/>
    <w:rsid w:val="00BD13D8"/>
    <w:rsid w:val="00BE2139"/>
    <w:rsid w:val="00BF1273"/>
    <w:rsid w:val="00C266B7"/>
    <w:rsid w:val="00C3275E"/>
    <w:rsid w:val="00C3661D"/>
    <w:rsid w:val="00C3705A"/>
    <w:rsid w:val="00C43C78"/>
    <w:rsid w:val="00C4665B"/>
    <w:rsid w:val="00C75D68"/>
    <w:rsid w:val="00CA4A19"/>
    <w:rsid w:val="00CB102F"/>
    <w:rsid w:val="00CB504F"/>
    <w:rsid w:val="00CC27E9"/>
    <w:rsid w:val="00CC4D3A"/>
    <w:rsid w:val="00CD01CC"/>
    <w:rsid w:val="00CD40D6"/>
    <w:rsid w:val="00CE7B67"/>
    <w:rsid w:val="00D00ABC"/>
    <w:rsid w:val="00D21330"/>
    <w:rsid w:val="00D45030"/>
    <w:rsid w:val="00D60E3C"/>
    <w:rsid w:val="00D6503D"/>
    <w:rsid w:val="00D82997"/>
    <w:rsid w:val="00D8605F"/>
    <w:rsid w:val="00D91D1F"/>
    <w:rsid w:val="00D91E60"/>
    <w:rsid w:val="00DA0E4C"/>
    <w:rsid w:val="00DB2F5C"/>
    <w:rsid w:val="00DB66DE"/>
    <w:rsid w:val="00DC2B77"/>
    <w:rsid w:val="00DC6D18"/>
    <w:rsid w:val="00DD0228"/>
    <w:rsid w:val="00DE79B4"/>
    <w:rsid w:val="00DF70B1"/>
    <w:rsid w:val="00E04309"/>
    <w:rsid w:val="00E31842"/>
    <w:rsid w:val="00E436CD"/>
    <w:rsid w:val="00E44B69"/>
    <w:rsid w:val="00E70F24"/>
    <w:rsid w:val="00E766A4"/>
    <w:rsid w:val="00E957AC"/>
    <w:rsid w:val="00EA5CCC"/>
    <w:rsid w:val="00EB5403"/>
    <w:rsid w:val="00EB6BF2"/>
    <w:rsid w:val="00EC2A70"/>
    <w:rsid w:val="00ED13F3"/>
    <w:rsid w:val="00ED3D76"/>
    <w:rsid w:val="00ED44C1"/>
    <w:rsid w:val="00EE0538"/>
    <w:rsid w:val="00EE0DF5"/>
    <w:rsid w:val="00EF4389"/>
    <w:rsid w:val="00EF4BE1"/>
    <w:rsid w:val="00F12922"/>
    <w:rsid w:val="00F23379"/>
    <w:rsid w:val="00F3069F"/>
    <w:rsid w:val="00F33604"/>
    <w:rsid w:val="00F462BE"/>
    <w:rsid w:val="00F54064"/>
    <w:rsid w:val="00F63BE5"/>
    <w:rsid w:val="00F657C3"/>
    <w:rsid w:val="00F72895"/>
    <w:rsid w:val="00F87713"/>
    <w:rsid w:val="00F9608F"/>
    <w:rsid w:val="00FB5E54"/>
    <w:rsid w:val="00FD1003"/>
    <w:rsid w:val="00FE2698"/>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354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78"/>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20"/>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20"/>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0"/>
      </w:numPr>
      <w:spacing w:after="0"/>
      <w:contextualSpacing/>
    </w:pPr>
  </w:style>
  <w:style w:type="paragraph" w:styleId="ListBullet2">
    <w:name w:val="List Bullet 2"/>
    <w:basedOn w:val="ListParagraph"/>
    <w:uiPriority w:val="99"/>
    <w:rsid w:val="007200E1"/>
    <w:pPr>
      <w:numPr>
        <w:ilvl w:val="1"/>
        <w:numId w:val="37"/>
      </w:numPr>
      <w:spacing w:before="0" w:after="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unhideWhenUsed/>
    <w:rsid w:val="00D6503D"/>
    <w:rPr>
      <w:color w:val="605E5C"/>
      <w:shd w:val="clear" w:color="auto" w:fill="E1DFDD"/>
    </w:rPr>
  </w:style>
  <w:style w:type="paragraph" w:styleId="NormalWeb">
    <w:name w:val="Normal (Web)"/>
    <w:basedOn w:val="Normal"/>
    <w:uiPriority w:val="99"/>
    <w:unhideWhenUsed/>
    <w:rsid w:val="007D3A9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3736">
      <w:bodyDiv w:val="1"/>
      <w:marLeft w:val="0"/>
      <w:marRight w:val="0"/>
      <w:marTop w:val="0"/>
      <w:marBottom w:val="0"/>
      <w:divBdr>
        <w:top w:val="none" w:sz="0" w:space="0" w:color="auto"/>
        <w:left w:val="none" w:sz="0" w:space="0" w:color="auto"/>
        <w:bottom w:val="none" w:sz="0" w:space="0" w:color="auto"/>
        <w:right w:val="none" w:sz="0" w:space="0" w:color="auto"/>
      </w:divBdr>
    </w:div>
    <w:div w:id="1074355051">
      <w:bodyDiv w:val="1"/>
      <w:marLeft w:val="0"/>
      <w:marRight w:val="0"/>
      <w:marTop w:val="0"/>
      <w:marBottom w:val="0"/>
      <w:divBdr>
        <w:top w:val="none" w:sz="0" w:space="0" w:color="auto"/>
        <w:left w:val="none" w:sz="0" w:space="0" w:color="auto"/>
        <w:bottom w:val="none" w:sz="0" w:space="0" w:color="auto"/>
        <w:right w:val="none" w:sz="0" w:space="0" w:color="auto"/>
      </w:divBdr>
    </w:div>
    <w:div w:id="1316494995">
      <w:bodyDiv w:val="1"/>
      <w:marLeft w:val="0"/>
      <w:marRight w:val="0"/>
      <w:marTop w:val="0"/>
      <w:marBottom w:val="0"/>
      <w:divBdr>
        <w:top w:val="none" w:sz="0" w:space="0" w:color="auto"/>
        <w:left w:val="none" w:sz="0" w:space="0" w:color="auto"/>
        <w:bottom w:val="none" w:sz="0" w:space="0" w:color="auto"/>
        <w:right w:val="none" w:sz="0" w:space="0" w:color="auto"/>
      </w:divBdr>
    </w:div>
    <w:div w:id="1960142753">
      <w:bodyDiv w:val="1"/>
      <w:marLeft w:val="0"/>
      <w:marRight w:val="0"/>
      <w:marTop w:val="0"/>
      <w:marBottom w:val="0"/>
      <w:divBdr>
        <w:top w:val="none" w:sz="0" w:space="0" w:color="auto"/>
        <w:left w:val="none" w:sz="0" w:space="0" w:color="auto"/>
        <w:bottom w:val="none" w:sz="0" w:space="0" w:color="auto"/>
        <w:right w:val="none" w:sz="0" w:space="0" w:color="auto"/>
      </w:divBdr>
    </w:div>
    <w:div w:id="20598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office.com/en-us/article/welcome-to-microsoft-teams-free-6d79a648-6913-4696-9237-ed13de64ae3c"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vgsilh.com/image/297557.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office.com/en-us/article/share-onedrive-files-and-folders-9fcc2f7d-de0c-4cec-93b0-a82024800c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70965\AppData\Roaming\Microsoft\Templates\Group%20writing%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AF9A8AE1A145EFA2160BD395406119"/>
        <w:category>
          <w:name w:val="General"/>
          <w:gallery w:val="placeholder"/>
        </w:category>
        <w:types>
          <w:type w:val="bbPlcHdr"/>
        </w:types>
        <w:behaviors>
          <w:behavior w:val="content"/>
        </w:behaviors>
        <w:guid w:val="{CA3153A0-DB52-43F0-A9E6-1A78EA67E9DE}"/>
      </w:docPartPr>
      <w:docPartBody>
        <w:p w:rsidR="00794DE3" w:rsidRDefault="00000000">
          <w:pPr>
            <w:pStyle w:val="C3AF9A8AE1A145EFA2160BD395406119"/>
          </w:pPr>
          <w:r w:rsidRPr="009756AD">
            <w:t>Project Name:</w:t>
          </w:r>
        </w:p>
      </w:docPartBody>
    </w:docPart>
    <w:docPart>
      <w:docPartPr>
        <w:name w:val="57AA9675EF4745EFAFD1AB7BCD31FC63"/>
        <w:category>
          <w:name w:val="General"/>
          <w:gallery w:val="placeholder"/>
        </w:category>
        <w:types>
          <w:type w:val="bbPlcHdr"/>
        </w:types>
        <w:behaviors>
          <w:behavior w:val="content"/>
        </w:behaviors>
        <w:guid w:val="{B92D6669-A171-4C61-AC4D-C38D99B1EE97}"/>
      </w:docPartPr>
      <w:docPartBody>
        <w:p w:rsidR="00794DE3" w:rsidRDefault="00000000">
          <w:pPr>
            <w:pStyle w:val="57AA9675EF4745EFAFD1AB7BCD31FC63"/>
          </w:pPr>
          <w:r w:rsidRPr="009756AD">
            <w:t>Due Date:</w:t>
          </w:r>
        </w:p>
      </w:docPartBody>
    </w:docPart>
    <w:docPart>
      <w:docPartPr>
        <w:name w:val="7037278A15AE44E9A43D9BD59CAD5641"/>
        <w:category>
          <w:name w:val="General"/>
          <w:gallery w:val="placeholder"/>
        </w:category>
        <w:types>
          <w:type w:val="bbPlcHdr"/>
        </w:types>
        <w:behaviors>
          <w:behavior w:val="content"/>
        </w:behaviors>
        <w:guid w:val="{74308B9F-9D2C-4EF8-B213-546A67D3051D}"/>
      </w:docPartPr>
      <w:docPartBody>
        <w:p w:rsidR="00794DE3" w:rsidRDefault="00000000">
          <w:pPr>
            <w:pStyle w:val="7037278A15AE44E9A43D9BD59CAD5641"/>
          </w:pPr>
          <w:r w:rsidRPr="009756AD">
            <w:t>This is the tracking document for our group writing project. We’ll use this document to share details, resources, and schedules for our project. Please keep this document up-to-date as we work.</w:t>
          </w:r>
        </w:p>
      </w:docPartBody>
    </w:docPart>
    <w:docPart>
      <w:docPartPr>
        <w:name w:val="4A32DE71F5404B51B1C042874A2DC75A"/>
        <w:category>
          <w:name w:val="General"/>
          <w:gallery w:val="placeholder"/>
        </w:category>
        <w:types>
          <w:type w:val="bbPlcHdr"/>
        </w:types>
        <w:behaviors>
          <w:behavior w:val="content"/>
        </w:behaviors>
        <w:guid w:val="{76363E6C-1095-4538-9D51-637377940E68}"/>
      </w:docPartPr>
      <w:docPartBody>
        <w:p w:rsidR="00794DE3" w:rsidRDefault="00000000">
          <w:pPr>
            <w:pStyle w:val="4A32DE71F5404B51B1C042874A2DC75A"/>
          </w:pPr>
          <w:r w:rsidRPr="005B14BE">
            <w:t>Participants</w:t>
          </w:r>
        </w:p>
      </w:docPartBody>
    </w:docPart>
    <w:docPart>
      <w:docPartPr>
        <w:name w:val="2DB842C5D87B4F449E2A978167C951AB"/>
        <w:category>
          <w:name w:val="General"/>
          <w:gallery w:val="placeholder"/>
        </w:category>
        <w:types>
          <w:type w:val="bbPlcHdr"/>
        </w:types>
        <w:behaviors>
          <w:behavior w:val="content"/>
        </w:behaviors>
        <w:guid w:val="{D8D74122-EDFD-438C-A48A-79CF46A070D0}"/>
      </w:docPartPr>
      <w:docPartBody>
        <w:p w:rsidR="00794DE3" w:rsidRDefault="00000000">
          <w:pPr>
            <w:pStyle w:val="2DB842C5D87B4F449E2A978167C951AB"/>
          </w:pPr>
          <w:r w:rsidRPr="00391ABD">
            <w:t>Name</w:t>
          </w:r>
        </w:p>
      </w:docPartBody>
    </w:docPart>
    <w:docPart>
      <w:docPartPr>
        <w:name w:val="9DEA6227CD7A425197880F4D8485613A"/>
        <w:category>
          <w:name w:val="General"/>
          <w:gallery w:val="placeholder"/>
        </w:category>
        <w:types>
          <w:type w:val="bbPlcHdr"/>
        </w:types>
        <w:behaviors>
          <w:behavior w:val="content"/>
        </w:behaviors>
        <w:guid w:val="{642E84E1-CFC1-4C4B-B2C2-D663BAE48096}"/>
      </w:docPartPr>
      <w:docPartBody>
        <w:p w:rsidR="00794DE3" w:rsidRDefault="00000000">
          <w:pPr>
            <w:pStyle w:val="9DEA6227CD7A425197880F4D8485613A"/>
          </w:pPr>
          <w:r w:rsidRPr="009756AD">
            <w:t>Role</w:t>
          </w:r>
        </w:p>
      </w:docPartBody>
    </w:docPart>
    <w:docPart>
      <w:docPartPr>
        <w:name w:val="D22559FC372141C9BA8FFEDAF8638E78"/>
        <w:category>
          <w:name w:val="General"/>
          <w:gallery w:val="placeholder"/>
        </w:category>
        <w:types>
          <w:type w:val="bbPlcHdr"/>
        </w:types>
        <w:behaviors>
          <w:behavior w:val="content"/>
        </w:behaviors>
        <w:guid w:val="{AA729C22-EC99-4F41-8F4B-BE98A05AC7E5}"/>
      </w:docPartPr>
      <w:docPartBody>
        <w:p w:rsidR="00794DE3" w:rsidRDefault="00000000">
          <w:pPr>
            <w:pStyle w:val="D22559FC372141C9BA8FFEDAF8638E78"/>
          </w:pPr>
          <w:r w:rsidRPr="009756AD">
            <w:t>Contact information</w:t>
          </w:r>
        </w:p>
      </w:docPartBody>
    </w:docPart>
    <w:docPart>
      <w:docPartPr>
        <w:name w:val="79B0D10C186F4AC2B90708B61EAC761B"/>
        <w:category>
          <w:name w:val="General"/>
          <w:gallery w:val="placeholder"/>
        </w:category>
        <w:types>
          <w:type w:val="bbPlcHdr"/>
        </w:types>
        <w:behaviors>
          <w:behavior w:val="content"/>
        </w:behaviors>
        <w:guid w:val="{FDBF3BFE-BDFC-44C2-A923-0B20D5C88949}"/>
      </w:docPartPr>
      <w:docPartBody>
        <w:p w:rsidR="00794DE3" w:rsidRDefault="00000000">
          <w:pPr>
            <w:pStyle w:val="79B0D10C186F4AC2B90708B61EAC761B"/>
          </w:pPr>
          <w:r w:rsidRPr="009756AD">
            <w:t>Author</w:t>
          </w:r>
        </w:p>
      </w:docPartBody>
    </w:docPart>
    <w:docPart>
      <w:docPartPr>
        <w:name w:val="E98641FD2F9246D6B7CD966704C7D9CF"/>
        <w:category>
          <w:name w:val="General"/>
          <w:gallery w:val="placeholder"/>
        </w:category>
        <w:types>
          <w:type w:val="bbPlcHdr"/>
        </w:types>
        <w:behaviors>
          <w:behavior w:val="content"/>
        </w:behaviors>
        <w:guid w:val="{04C3581F-ACBA-4C84-8A44-A1B32C860D1C}"/>
      </w:docPartPr>
      <w:docPartBody>
        <w:p w:rsidR="00794DE3" w:rsidRDefault="00000000">
          <w:pPr>
            <w:pStyle w:val="E98641FD2F9246D6B7CD966704C7D9CF"/>
          </w:pPr>
          <w:r>
            <w:t>Rory Seiler</w:t>
          </w:r>
        </w:p>
      </w:docPartBody>
    </w:docPart>
    <w:docPart>
      <w:docPartPr>
        <w:name w:val="572F615A5BE6434FBA98DD5467E4E1FE"/>
        <w:category>
          <w:name w:val="General"/>
          <w:gallery w:val="placeholder"/>
        </w:category>
        <w:types>
          <w:type w:val="bbPlcHdr"/>
        </w:types>
        <w:behaviors>
          <w:behavior w:val="content"/>
        </w:behaviors>
        <w:guid w:val="{44705B3E-26AB-4B3E-9136-323141C9580C}"/>
      </w:docPartPr>
      <w:docPartBody>
        <w:p w:rsidR="00794DE3" w:rsidRDefault="00000000">
          <w:pPr>
            <w:pStyle w:val="572F615A5BE6434FBA98DD5467E4E1FE"/>
          </w:pPr>
          <w:r w:rsidRPr="009756AD">
            <w:t>Author</w:t>
          </w:r>
        </w:p>
      </w:docPartBody>
    </w:docPart>
    <w:docPart>
      <w:docPartPr>
        <w:name w:val="874FB625CC13401C8AE00DE9138840C2"/>
        <w:category>
          <w:name w:val="General"/>
          <w:gallery w:val="placeholder"/>
        </w:category>
        <w:types>
          <w:type w:val="bbPlcHdr"/>
        </w:types>
        <w:behaviors>
          <w:behavior w:val="content"/>
        </w:behaviors>
        <w:guid w:val="{238D80CD-D173-4F29-9CA5-382A6281B33E}"/>
      </w:docPartPr>
      <w:docPartBody>
        <w:p w:rsidR="00794DE3" w:rsidRDefault="00000000">
          <w:pPr>
            <w:pStyle w:val="874FB625CC13401C8AE00DE9138840C2"/>
          </w:pPr>
          <w:r w:rsidRPr="009756AD">
            <w:t>Enter contact information</w:t>
          </w:r>
        </w:p>
      </w:docPartBody>
    </w:docPart>
    <w:docPart>
      <w:docPartPr>
        <w:name w:val="7F5B9F31AC5C4D0BBABCF7ADD6BC5AF6"/>
        <w:category>
          <w:name w:val="General"/>
          <w:gallery w:val="placeholder"/>
        </w:category>
        <w:types>
          <w:type w:val="bbPlcHdr"/>
        </w:types>
        <w:behaviors>
          <w:behavior w:val="content"/>
        </w:behaviors>
        <w:guid w:val="{4DA62B75-3FE5-4822-AE17-35ED187D8058}"/>
      </w:docPartPr>
      <w:docPartBody>
        <w:p w:rsidR="00794DE3" w:rsidRDefault="00000000">
          <w:pPr>
            <w:pStyle w:val="7F5B9F31AC5C4D0BBABCF7ADD6BC5AF6"/>
          </w:pPr>
          <w:r w:rsidRPr="009756AD">
            <w:t>Juanita Blackwell</w:t>
          </w:r>
        </w:p>
      </w:docPartBody>
    </w:docPart>
    <w:docPart>
      <w:docPartPr>
        <w:name w:val="8CF1F73337CE4C1F96BEB6A56BD9F945"/>
        <w:category>
          <w:name w:val="General"/>
          <w:gallery w:val="placeholder"/>
        </w:category>
        <w:types>
          <w:type w:val="bbPlcHdr"/>
        </w:types>
        <w:behaviors>
          <w:behavior w:val="content"/>
        </w:behaviors>
        <w:guid w:val="{DC6D9195-C22A-4B1A-8253-6EB38C5BC18E}"/>
      </w:docPartPr>
      <w:docPartBody>
        <w:p w:rsidR="00794DE3" w:rsidRDefault="00000000">
          <w:pPr>
            <w:pStyle w:val="8CF1F73337CE4C1F96BEB6A56BD9F945"/>
          </w:pPr>
          <w:r w:rsidRPr="009756AD">
            <w:t>Editor</w:t>
          </w:r>
        </w:p>
      </w:docPartBody>
    </w:docPart>
    <w:docPart>
      <w:docPartPr>
        <w:name w:val="C01AE2B8D48B48AFAE5EC19E2CEEFF88"/>
        <w:category>
          <w:name w:val="General"/>
          <w:gallery w:val="placeholder"/>
        </w:category>
        <w:types>
          <w:type w:val="bbPlcHdr"/>
        </w:types>
        <w:behaviors>
          <w:behavior w:val="content"/>
        </w:behaviors>
        <w:guid w:val="{B917C6FB-BDB8-4212-BFF0-89F49A1E458C}"/>
      </w:docPartPr>
      <w:docPartBody>
        <w:p w:rsidR="00794DE3" w:rsidRDefault="00000000">
          <w:pPr>
            <w:pStyle w:val="C01AE2B8D48B48AFAE5EC19E2CEEFF88"/>
          </w:pPr>
          <w:r w:rsidRPr="009756AD">
            <w:t>Enter contact information</w:t>
          </w:r>
        </w:p>
      </w:docPartBody>
    </w:docPart>
    <w:docPart>
      <w:docPartPr>
        <w:name w:val="E0669C02BE1343328A4AC6296F5DD23C"/>
        <w:category>
          <w:name w:val="General"/>
          <w:gallery w:val="placeholder"/>
        </w:category>
        <w:types>
          <w:type w:val="bbPlcHdr"/>
        </w:types>
        <w:behaviors>
          <w:behavior w:val="content"/>
        </w:behaviors>
        <w:guid w:val="{F9E602B0-7034-40B0-9AD0-3F4AB731BA8A}"/>
      </w:docPartPr>
      <w:docPartBody>
        <w:p w:rsidR="00794DE3" w:rsidRDefault="00000000">
          <w:pPr>
            <w:pStyle w:val="E0669C02BE1343328A4AC6296F5DD23C"/>
          </w:pPr>
          <w:r>
            <w:t>Tom Liddell</w:t>
          </w:r>
        </w:p>
      </w:docPartBody>
    </w:docPart>
    <w:docPart>
      <w:docPartPr>
        <w:name w:val="2A3F221DFF31459D98414E424AC914F7"/>
        <w:category>
          <w:name w:val="General"/>
          <w:gallery w:val="placeholder"/>
        </w:category>
        <w:types>
          <w:type w:val="bbPlcHdr"/>
        </w:types>
        <w:behaviors>
          <w:behavior w:val="content"/>
        </w:behaviors>
        <w:guid w:val="{B197EB72-9BBA-44B4-9606-84D0D6A5CCE1}"/>
      </w:docPartPr>
      <w:docPartBody>
        <w:p w:rsidR="00794DE3" w:rsidRDefault="00000000">
          <w:pPr>
            <w:pStyle w:val="2A3F221DFF31459D98414E424AC914F7"/>
          </w:pPr>
          <w:r w:rsidRPr="009756AD">
            <w:t>Proofreader</w:t>
          </w:r>
        </w:p>
      </w:docPartBody>
    </w:docPart>
    <w:docPart>
      <w:docPartPr>
        <w:name w:val="3E126C02D0494DBDBA76A3640E97C36F"/>
        <w:category>
          <w:name w:val="General"/>
          <w:gallery w:val="placeholder"/>
        </w:category>
        <w:types>
          <w:type w:val="bbPlcHdr"/>
        </w:types>
        <w:behaviors>
          <w:behavior w:val="content"/>
        </w:behaviors>
        <w:guid w:val="{86762F2C-E6AB-4E4C-9602-C12AE6DA9F74}"/>
      </w:docPartPr>
      <w:docPartBody>
        <w:p w:rsidR="00794DE3" w:rsidRDefault="00000000">
          <w:pPr>
            <w:pStyle w:val="3E126C02D0494DBDBA76A3640E97C36F"/>
          </w:pPr>
          <w:r w:rsidRPr="009756AD">
            <w:t>Enter contact information</w:t>
          </w:r>
        </w:p>
      </w:docPartBody>
    </w:docPart>
    <w:docPart>
      <w:docPartPr>
        <w:name w:val="CB39C6E2978D4321B7F7AF0B91A5DFBB"/>
        <w:category>
          <w:name w:val="General"/>
          <w:gallery w:val="placeholder"/>
        </w:category>
        <w:types>
          <w:type w:val="bbPlcHdr"/>
        </w:types>
        <w:behaviors>
          <w:behavior w:val="content"/>
        </w:behaviors>
        <w:guid w:val="{954F6B37-D03B-4165-A9DF-F2660B40BF59}"/>
      </w:docPartPr>
      <w:docPartBody>
        <w:p w:rsidR="00794DE3" w:rsidRDefault="00000000">
          <w:pPr>
            <w:pStyle w:val="CB39C6E2978D4321B7F7AF0B91A5DFBB"/>
          </w:pPr>
          <w:r w:rsidRPr="009756AD">
            <w:t>Artwork</w:t>
          </w:r>
        </w:p>
      </w:docPartBody>
    </w:docPart>
    <w:docPart>
      <w:docPartPr>
        <w:name w:val="A07556C01B384482A5B0AD4DB5C1E078"/>
        <w:category>
          <w:name w:val="General"/>
          <w:gallery w:val="placeholder"/>
        </w:category>
        <w:types>
          <w:type w:val="bbPlcHdr"/>
        </w:types>
        <w:behaviors>
          <w:behavior w:val="content"/>
        </w:behaviors>
        <w:guid w:val="{D5042B74-4AB8-47B6-B19C-922874F119C7}"/>
      </w:docPartPr>
      <w:docPartBody>
        <w:p w:rsidR="00794DE3" w:rsidRDefault="00000000">
          <w:pPr>
            <w:pStyle w:val="A07556C01B384482A5B0AD4DB5C1E078"/>
          </w:pPr>
          <w:r w:rsidRPr="009756AD">
            <w:t>Mia Hess</w:t>
          </w:r>
        </w:p>
      </w:docPartBody>
    </w:docPart>
    <w:docPart>
      <w:docPartPr>
        <w:name w:val="858DA201A9B24A8A8F05A01AF21171D9"/>
        <w:category>
          <w:name w:val="General"/>
          <w:gallery w:val="placeholder"/>
        </w:category>
        <w:types>
          <w:type w:val="bbPlcHdr"/>
        </w:types>
        <w:behaviors>
          <w:behavior w:val="content"/>
        </w:behaviors>
        <w:guid w:val="{59A64094-4B52-4D4E-861D-CBACA2645439}"/>
      </w:docPartPr>
      <w:docPartBody>
        <w:p w:rsidR="00794DE3" w:rsidRDefault="00000000">
          <w:pPr>
            <w:pStyle w:val="858DA201A9B24A8A8F05A01AF21171D9"/>
          </w:pPr>
          <w:r w:rsidRPr="009756AD">
            <w:t>Researcher</w:t>
          </w:r>
        </w:p>
      </w:docPartBody>
    </w:docPart>
    <w:docPart>
      <w:docPartPr>
        <w:name w:val="1468FD69E846401DA4CB55C716417807"/>
        <w:category>
          <w:name w:val="General"/>
          <w:gallery w:val="placeholder"/>
        </w:category>
        <w:types>
          <w:type w:val="bbPlcHdr"/>
        </w:types>
        <w:behaviors>
          <w:behavior w:val="content"/>
        </w:behaviors>
        <w:guid w:val="{4D290050-3F5C-4928-A088-466828D41FDE}"/>
      </w:docPartPr>
      <w:docPartBody>
        <w:p w:rsidR="00794DE3" w:rsidRDefault="00000000">
          <w:pPr>
            <w:pStyle w:val="1468FD69E846401DA4CB55C716417807"/>
          </w:pPr>
          <w:r w:rsidRPr="009756AD">
            <w:t>Enter contact information</w:t>
          </w:r>
        </w:p>
      </w:docPartBody>
    </w:docPart>
    <w:docPart>
      <w:docPartPr>
        <w:name w:val="E84DCCE97EA2468B886752868D567984"/>
        <w:category>
          <w:name w:val="General"/>
          <w:gallery w:val="placeholder"/>
        </w:category>
        <w:types>
          <w:type w:val="bbPlcHdr"/>
        </w:types>
        <w:behaviors>
          <w:behavior w:val="content"/>
        </w:behaviors>
        <w:guid w:val="{95299A56-8A01-4E29-9DD4-86B2E3A89C0D}"/>
      </w:docPartPr>
      <w:docPartBody>
        <w:p w:rsidR="00794DE3" w:rsidRDefault="00000000">
          <w:pPr>
            <w:pStyle w:val="E84DCCE97EA2468B886752868D567984"/>
          </w:pPr>
          <w:r w:rsidRPr="009756AD">
            <w:t>Enter participant name</w:t>
          </w:r>
        </w:p>
      </w:docPartBody>
    </w:docPart>
    <w:docPart>
      <w:docPartPr>
        <w:name w:val="B686BEC3F294482CA46F813B264045E4"/>
        <w:category>
          <w:name w:val="General"/>
          <w:gallery w:val="placeholder"/>
        </w:category>
        <w:types>
          <w:type w:val="bbPlcHdr"/>
        </w:types>
        <w:behaviors>
          <w:behavior w:val="content"/>
        </w:behaviors>
        <w:guid w:val="{CCDAA10F-F6D0-434B-84C4-E2A22D3C9F86}"/>
      </w:docPartPr>
      <w:docPartBody>
        <w:p w:rsidR="00794DE3" w:rsidRDefault="00000000">
          <w:pPr>
            <w:pStyle w:val="B686BEC3F294482CA46F813B264045E4"/>
          </w:pPr>
          <w:r w:rsidRPr="009756AD">
            <w:t>Enter participant role</w:t>
          </w:r>
        </w:p>
      </w:docPartBody>
    </w:docPart>
    <w:docPart>
      <w:docPartPr>
        <w:name w:val="58BB22A712714F329593445E8CE63F89"/>
        <w:category>
          <w:name w:val="General"/>
          <w:gallery w:val="placeholder"/>
        </w:category>
        <w:types>
          <w:type w:val="bbPlcHdr"/>
        </w:types>
        <w:behaviors>
          <w:behavior w:val="content"/>
        </w:behaviors>
        <w:guid w:val="{FF1DAAFF-246D-450B-A452-75D36AA33520}"/>
      </w:docPartPr>
      <w:docPartBody>
        <w:p w:rsidR="00794DE3" w:rsidRDefault="00000000">
          <w:pPr>
            <w:pStyle w:val="58BB22A712714F329593445E8CE63F89"/>
          </w:pPr>
          <w:r w:rsidRPr="009756AD">
            <w:t>Enter contact information</w:t>
          </w:r>
        </w:p>
      </w:docPartBody>
    </w:docPart>
    <w:docPart>
      <w:docPartPr>
        <w:name w:val="57D93E4C344847F0A5AE541FBBDD955E"/>
        <w:category>
          <w:name w:val="General"/>
          <w:gallery w:val="placeholder"/>
        </w:category>
        <w:types>
          <w:type w:val="bbPlcHdr"/>
        </w:types>
        <w:behaviors>
          <w:behavior w:val="content"/>
        </w:behaviors>
        <w:guid w:val="{A003B134-7142-40AC-B7AD-5EA4879DE2AD}"/>
      </w:docPartPr>
      <w:docPartBody>
        <w:p w:rsidR="00794DE3" w:rsidRDefault="00000000">
          <w:pPr>
            <w:pStyle w:val="57D93E4C344847F0A5AE541FBBDD955E"/>
          </w:pPr>
          <w:r w:rsidRPr="00C4665B">
            <w:t>Milestones</w:t>
          </w:r>
        </w:p>
      </w:docPartBody>
    </w:docPart>
    <w:docPart>
      <w:docPartPr>
        <w:name w:val="0444673F8A6D4AECB1708E17A3002CF0"/>
        <w:category>
          <w:name w:val="General"/>
          <w:gallery w:val="placeholder"/>
        </w:category>
        <w:types>
          <w:type w:val="bbPlcHdr"/>
        </w:types>
        <w:behaviors>
          <w:behavior w:val="content"/>
        </w:behaviors>
        <w:guid w:val="{1D466D8F-DF4A-49E3-8A5D-825665E78213}"/>
      </w:docPartPr>
      <w:docPartBody>
        <w:p w:rsidR="00794DE3" w:rsidRDefault="00000000">
          <w:pPr>
            <w:pStyle w:val="0444673F8A6D4AECB1708E17A3002CF0"/>
          </w:pPr>
          <w:r w:rsidRPr="00391ABD">
            <w:t>Milestone name</w:t>
          </w:r>
        </w:p>
      </w:docPartBody>
    </w:docPart>
    <w:docPart>
      <w:docPartPr>
        <w:name w:val="768D8743F82E4CD9A724EED47656C13D"/>
        <w:category>
          <w:name w:val="General"/>
          <w:gallery w:val="placeholder"/>
        </w:category>
        <w:types>
          <w:type w:val="bbPlcHdr"/>
        </w:types>
        <w:behaviors>
          <w:behavior w:val="content"/>
        </w:behaviors>
        <w:guid w:val="{23AE214F-B1AE-4F64-A138-F8AED4475C6D}"/>
      </w:docPartPr>
      <w:docPartBody>
        <w:p w:rsidR="00794DE3" w:rsidRDefault="00000000">
          <w:pPr>
            <w:pStyle w:val="768D8743F82E4CD9A724EED47656C13D"/>
          </w:pPr>
          <w:r w:rsidRPr="009756AD">
            <w:t>Target date</w:t>
          </w:r>
        </w:p>
      </w:docPartBody>
    </w:docPart>
    <w:docPart>
      <w:docPartPr>
        <w:name w:val="6CAB7C6222E545369DD6FBF6CB5EF40F"/>
        <w:category>
          <w:name w:val="General"/>
          <w:gallery w:val="placeholder"/>
        </w:category>
        <w:types>
          <w:type w:val="bbPlcHdr"/>
        </w:types>
        <w:behaviors>
          <w:behavior w:val="content"/>
        </w:behaviors>
        <w:guid w:val="{6B293CE3-CEA4-449F-BEAC-EAD98A8B5394}"/>
      </w:docPartPr>
      <w:docPartBody>
        <w:p w:rsidR="00794DE3" w:rsidRDefault="00000000">
          <w:pPr>
            <w:pStyle w:val="6CAB7C6222E545369DD6FBF6CB5EF40F"/>
          </w:pPr>
          <w:r w:rsidRPr="009756AD">
            <w:t>Status</w:t>
          </w:r>
        </w:p>
      </w:docPartBody>
    </w:docPart>
    <w:docPart>
      <w:docPartPr>
        <w:name w:val="3EA7A9BCFABB481AB4E774DEC73589FA"/>
        <w:category>
          <w:name w:val="General"/>
          <w:gallery w:val="placeholder"/>
        </w:category>
        <w:types>
          <w:type w:val="bbPlcHdr"/>
        </w:types>
        <w:behaviors>
          <w:behavior w:val="content"/>
        </w:behaviors>
        <w:guid w:val="{984EFB61-96EF-408D-B828-F2CBECBE0329}"/>
      </w:docPartPr>
      <w:docPartBody>
        <w:p w:rsidR="00794DE3" w:rsidRDefault="00000000">
          <w:pPr>
            <w:pStyle w:val="3EA7A9BCFABB481AB4E774DEC73589FA"/>
          </w:pPr>
          <w:r w:rsidRPr="009756AD">
            <w:t>Outline/Plotting completed</w:t>
          </w:r>
        </w:p>
      </w:docPartBody>
    </w:docPart>
    <w:docPart>
      <w:docPartPr>
        <w:name w:val="E91A08685ADF453494A659B882E1E4ED"/>
        <w:category>
          <w:name w:val="General"/>
          <w:gallery w:val="placeholder"/>
        </w:category>
        <w:types>
          <w:type w:val="bbPlcHdr"/>
        </w:types>
        <w:behaviors>
          <w:behavior w:val="content"/>
        </w:behaviors>
        <w:guid w:val="{300CB698-76F8-4841-8E62-41B5474B7887}"/>
      </w:docPartPr>
      <w:docPartBody>
        <w:p w:rsidR="00794DE3" w:rsidRDefault="00000000">
          <w:pPr>
            <w:pStyle w:val="E91A08685ADF453494A659B882E1E4ED"/>
          </w:pPr>
          <w:r w:rsidRPr="009756AD">
            <w:t>Writing completed</w:t>
          </w:r>
        </w:p>
      </w:docPartBody>
    </w:docPart>
    <w:docPart>
      <w:docPartPr>
        <w:name w:val="661D6F8286D14B09B4F1825C11DF6E0F"/>
        <w:category>
          <w:name w:val="General"/>
          <w:gallery w:val="placeholder"/>
        </w:category>
        <w:types>
          <w:type w:val="bbPlcHdr"/>
        </w:types>
        <w:behaviors>
          <w:behavior w:val="content"/>
        </w:behaviors>
        <w:guid w:val="{5FC8C76C-DBC5-4624-946F-46993C54A498}"/>
      </w:docPartPr>
      <w:docPartBody>
        <w:p w:rsidR="00794DE3" w:rsidRDefault="00000000">
          <w:pPr>
            <w:pStyle w:val="661D6F8286D14B09B4F1825C11DF6E0F"/>
          </w:pPr>
          <w:r w:rsidRPr="009756AD">
            <w:t>Enter target date</w:t>
          </w:r>
        </w:p>
      </w:docPartBody>
    </w:docPart>
    <w:docPart>
      <w:docPartPr>
        <w:name w:val="B0E0C932F8EF4632BF73FB25FD4CAD03"/>
        <w:category>
          <w:name w:val="General"/>
          <w:gallery w:val="placeholder"/>
        </w:category>
        <w:types>
          <w:type w:val="bbPlcHdr"/>
        </w:types>
        <w:behaviors>
          <w:behavior w:val="content"/>
        </w:behaviors>
        <w:guid w:val="{0F6C8C0E-E4DC-456A-B042-7691C7265B94}"/>
      </w:docPartPr>
      <w:docPartBody>
        <w:p w:rsidR="00794DE3" w:rsidRDefault="00000000">
          <w:pPr>
            <w:pStyle w:val="B0E0C932F8EF4632BF73FB25FD4CAD03"/>
          </w:pPr>
          <w:r w:rsidRPr="009756AD">
            <w:t>Enter status</w:t>
          </w:r>
        </w:p>
      </w:docPartBody>
    </w:docPart>
    <w:docPart>
      <w:docPartPr>
        <w:name w:val="AA7FCC4829094160A101D61099A97A94"/>
        <w:category>
          <w:name w:val="General"/>
          <w:gallery w:val="placeholder"/>
        </w:category>
        <w:types>
          <w:type w:val="bbPlcHdr"/>
        </w:types>
        <w:behaviors>
          <w:behavior w:val="content"/>
        </w:behaviors>
        <w:guid w:val="{8C230E47-013D-4EB4-BA91-0CA0A0707996}"/>
      </w:docPartPr>
      <w:docPartBody>
        <w:p w:rsidR="00794DE3" w:rsidRDefault="00000000">
          <w:pPr>
            <w:pStyle w:val="AA7FCC4829094160A101D61099A97A94"/>
          </w:pPr>
          <w:r w:rsidRPr="009756AD">
            <w:t>Project to editor/reviews</w:t>
          </w:r>
        </w:p>
      </w:docPartBody>
    </w:docPart>
    <w:docPart>
      <w:docPartPr>
        <w:name w:val="FAC3F7B64B254F7AA4AD5E49D1DB91AC"/>
        <w:category>
          <w:name w:val="General"/>
          <w:gallery w:val="placeholder"/>
        </w:category>
        <w:types>
          <w:type w:val="bbPlcHdr"/>
        </w:types>
        <w:behaviors>
          <w:behavior w:val="content"/>
        </w:behaviors>
        <w:guid w:val="{247C7EE0-E87A-4C72-92F6-70AC04DE33BB}"/>
      </w:docPartPr>
      <w:docPartBody>
        <w:p w:rsidR="00794DE3" w:rsidRDefault="00000000">
          <w:pPr>
            <w:pStyle w:val="FAC3F7B64B254F7AA4AD5E49D1DB91AC"/>
          </w:pPr>
          <w:r w:rsidRPr="009756AD">
            <w:t>Enter target date</w:t>
          </w:r>
        </w:p>
      </w:docPartBody>
    </w:docPart>
    <w:docPart>
      <w:docPartPr>
        <w:name w:val="AAA4BEF34B2C4A4281C500BF835EAF80"/>
        <w:category>
          <w:name w:val="General"/>
          <w:gallery w:val="placeholder"/>
        </w:category>
        <w:types>
          <w:type w:val="bbPlcHdr"/>
        </w:types>
        <w:behaviors>
          <w:behavior w:val="content"/>
        </w:behaviors>
        <w:guid w:val="{A4336A55-6580-44CB-B321-95B2082247F2}"/>
      </w:docPartPr>
      <w:docPartBody>
        <w:p w:rsidR="00794DE3" w:rsidRDefault="00000000">
          <w:pPr>
            <w:pStyle w:val="AAA4BEF34B2C4A4281C500BF835EAF80"/>
          </w:pPr>
          <w:r w:rsidRPr="009756AD">
            <w:t>Enter status</w:t>
          </w:r>
        </w:p>
      </w:docPartBody>
    </w:docPart>
    <w:docPart>
      <w:docPartPr>
        <w:name w:val="008CC0F44724482E8A71CCC689C69D63"/>
        <w:category>
          <w:name w:val="General"/>
          <w:gallery w:val="placeholder"/>
        </w:category>
        <w:types>
          <w:type w:val="bbPlcHdr"/>
        </w:types>
        <w:behaviors>
          <w:behavior w:val="content"/>
        </w:behaviors>
        <w:guid w:val="{EA99DAAA-0FE1-49D3-830F-B98F58BFCC87}"/>
      </w:docPartPr>
      <w:docPartBody>
        <w:p w:rsidR="00794DE3" w:rsidRDefault="00000000">
          <w:pPr>
            <w:pStyle w:val="008CC0F44724482E8A71CCC689C69D63"/>
          </w:pPr>
          <w:r w:rsidRPr="009756AD">
            <w:t>Project back from editor/reviewers</w:t>
          </w:r>
        </w:p>
      </w:docPartBody>
    </w:docPart>
    <w:docPart>
      <w:docPartPr>
        <w:name w:val="10DF5D05D207453C81499F28B0F3224C"/>
        <w:category>
          <w:name w:val="General"/>
          <w:gallery w:val="placeholder"/>
        </w:category>
        <w:types>
          <w:type w:val="bbPlcHdr"/>
        </w:types>
        <w:behaviors>
          <w:behavior w:val="content"/>
        </w:behaviors>
        <w:guid w:val="{24CEB65C-A4B1-428B-9F49-B06A92A5C129}"/>
      </w:docPartPr>
      <w:docPartBody>
        <w:p w:rsidR="00794DE3" w:rsidRDefault="00000000">
          <w:pPr>
            <w:pStyle w:val="10DF5D05D207453C81499F28B0F3224C"/>
          </w:pPr>
          <w:r w:rsidRPr="009756AD">
            <w:t>Enter target date</w:t>
          </w:r>
        </w:p>
      </w:docPartBody>
    </w:docPart>
    <w:docPart>
      <w:docPartPr>
        <w:name w:val="1D710B75841E4E9EA8B4955C1839A609"/>
        <w:category>
          <w:name w:val="General"/>
          <w:gallery w:val="placeholder"/>
        </w:category>
        <w:types>
          <w:type w:val="bbPlcHdr"/>
        </w:types>
        <w:behaviors>
          <w:behavior w:val="content"/>
        </w:behaviors>
        <w:guid w:val="{AB745979-979E-4BC3-B7FF-B4925F1A2326}"/>
      </w:docPartPr>
      <w:docPartBody>
        <w:p w:rsidR="00794DE3" w:rsidRDefault="00000000">
          <w:pPr>
            <w:pStyle w:val="1D710B75841E4E9EA8B4955C1839A609"/>
          </w:pPr>
          <w:r w:rsidRPr="009756AD">
            <w:t>Enter status</w:t>
          </w:r>
        </w:p>
      </w:docPartBody>
    </w:docPart>
    <w:docPart>
      <w:docPartPr>
        <w:name w:val="9678B1D9E0BB4B3498C195F6A604E96E"/>
        <w:category>
          <w:name w:val="General"/>
          <w:gallery w:val="placeholder"/>
        </w:category>
        <w:types>
          <w:type w:val="bbPlcHdr"/>
        </w:types>
        <w:behaviors>
          <w:behavior w:val="content"/>
        </w:behaviors>
        <w:guid w:val="{9F02FAB6-2C34-44E1-85CD-D5E800670FBA}"/>
      </w:docPartPr>
      <w:docPartBody>
        <w:p w:rsidR="00794DE3" w:rsidRDefault="00000000">
          <w:pPr>
            <w:pStyle w:val="9678B1D9E0BB4B3498C195F6A604E96E"/>
          </w:pPr>
          <w:r w:rsidRPr="009756AD">
            <w:t>Editor/reviewer notes incorporated</w:t>
          </w:r>
        </w:p>
      </w:docPartBody>
    </w:docPart>
    <w:docPart>
      <w:docPartPr>
        <w:name w:val="9963BF222AC641BDACFE8C03EAE1DC26"/>
        <w:category>
          <w:name w:val="General"/>
          <w:gallery w:val="placeholder"/>
        </w:category>
        <w:types>
          <w:type w:val="bbPlcHdr"/>
        </w:types>
        <w:behaviors>
          <w:behavior w:val="content"/>
        </w:behaviors>
        <w:guid w:val="{F07EBBC1-CB41-450E-88F3-DE8EB434F63C}"/>
      </w:docPartPr>
      <w:docPartBody>
        <w:p w:rsidR="00794DE3" w:rsidRDefault="00000000">
          <w:pPr>
            <w:pStyle w:val="9963BF222AC641BDACFE8C03EAE1DC26"/>
          </w:pPr>
          <w:r w:rsidRPr="009756AD">
            <w:t>Enter target date</w:t>
          </w:r>
        </w:p>
      </w:docPartBody>
    </w:docPart>
    <w:docPart>
      <w:docPartPr>
        <w:name w:val="71FBDFBA2591468AB281BC4D34ED6E01"/>
        <w:category>
          <w:name w:val="General"/>
          <w:gallery w:val="placeholder"/>
        </w:category>
        <w:types>
          <w:type w:val="bbPlcHdr"/>
        </w:types>
        <w:behaviors>
          <w:behavior w:val="content"/>
        </w:behaviors>
        <w:guid w:val="{C789BC45-A147-4CA6-8DF2-FE1A9D9283C6}"/>
      </w:docPartPr>
      <w:docPartBody>
        <w:p w:rsidR="00794DE3" w:rsidRDefault="00000000">
          <w:pPr>
            <w:pStyle w:val="71FBDFBA2591468AB281BC4D34ED6E01"/>
          </w:pPr>
          <w:r w:rsidRPr="009756AD">
            <w:t>Enter status</w:t>
          </w:r>
        </w:p>
      </w:docPartBody>
    </w:docPart>
    <w:docPart>
      <w:docPartPr>
        <w:name w:val="F2BCC7C688564C63A94EE1D5BD1584C4"/>
        <w:category>
          <w:name w:val="General"/>
          <w:gallery w:val="placeholder"/>
        </w:category>
        <w:types>
          <w:type w:val="bbPlcHdr"/>
        </w:types>
        <w:behaviors>
          <w:behavior w:val="content"/>
        </w:behaviors>
        <w:guid w:val="{AB6EB871-1BF3-4114-B7B3-98400E513FDC}"/>
      </w:docPartPr>
      <w:docPartBody>
        <w:p w:rsidR="00794DE3" w:rsidRDefault="00000000">
          <w:pPr>
            <w:pStyle w:val="F2BCC7C688564C63A94EE1D5BD1584C4"/>
          </w:pPr>
          <w:r w:rsidRPr="009756AD">
            <w:t>Project to proofreader</w:t>
          </w:r>
        </w:p>
      </w:docPartBody>
    </w:docPart>
    <w:docPart>
      <w:docPartPr>
        <w:name w:val="C06905A76143489CBA599EA6325FADB4"/>
        <w:category>
          <w:name w:val="General"/>
          <w:gallery w:val="placeholder"/>
        </w:category>
        <w:types>
          <w:type w:val="bbPlcHdr"/>
        </w:types>
        <w:behaviors>
          <w:behavior w:val="content"/>
        </w:behaviors>
        <w:guid w:val="{DD52A08B-3640-409B-867E-3B8775BBB204}"/>
      </w:docPartPr>
      <w:docPartBody>
        <w:p w:rsidR="00794DE3" w:rsidRDefault="00000000">
          <w:pPr>
            <w:pStyle w:val="C06905A76143489CBA599EA6325FADB4"/>
          </w:pPr>
          <w:r w:rsidRPr="009756AD">
            <w:t>Enter target date</w:t>
          </w:r>
        </w:p>
      </w:docPartBody>
    </w:docPart>
    <w:docPart>
      <w:docPartPr>
        <w:name w:val="A6BD8B761D974369BE9F6A72FD1ED3E1"/>
        <w:category>
          <w:name w:val="General"/>
          <w:gallery w:val="placeholder"/>
        </w:category>
        <w:types>
          <w:type w:val="bbPlcHdr"/>
        </w:types>
        <w:behaviors>
          <w:behavior w:val="content"/>
        </w:behaviors>
        <w:guid w:val="{7DE21845-BFE7-4323-BDBD-CC5CD8BD700C}"/>
      </w:docPartPr>
      <w:docPartBody>
        <w:p w:rsidR="00794DE3" w:rsidRDefault="00000000">
          <w:pPr>
            <w:pStyle w:val="A6BD8B761D974369BE9F6A72FD1ED3E1"/>
          </w:pPr>
          <w:r w:rsidRPr="009756AD">
            <w:t>Enter status</w:t>
          </w:r>
        </w:p>
      </w:docPartBody>
    </w:docPart>
    <w:docPart>
      <w:docPartPr>
        <w:name w:val="5CE4BEEC3BFA470799DBD6E562421660"/>
        <w:category>
          <w:name w:val="General"/>
          <w:gallery w:val="placeholder"/>
        </w:category>
        <w:types>
          <w:type w:val="bbPlcHdr"/>
        </w:types>
        <w:behaviors>
          <w:behavior w:val="content"/>
        </w:behaviors>
        <w:guid w:val="{F2FEE2EE-981D-47C5-AEAD-74526C7CF532}"/>
      </w:docPartPr>
      <w:docPartBody>
        <w:p w:rsidR="00794DE3" w:rsidRDefault="00000000">
          <w:pPr>
            <w:pStyle w:val="5CE4BEEC3BFA470799DBD6E562421660"/>
          </w:pPr>
          <w:r w:rsidRPr="009756AD">
            <w:t>Cover design</w:t>
          </w:r>
        </w:p>
      </w:docPartBody>
    </w:docPart>
    <w:docPart>
      <w:docPartPr>
        <w:name w:val="2305C8D46EEB4EF5878CF486A8795427"/>
        <w:category>
          <w:name w:val="General"/>
          <w:gallery w:val="placeholder"/>
        </w:category>
        <w:types>
          <w:type w:val="bbPlcHdr"/>
        </w:types>
        <w:behaviors>
          <w:behavior w:val="content"/>
        </w:behaviors>
        <w:guid w:val="{5DFC0F6E-D120-4223-92AC-C04849FB9588}"/>
      </w:docPartPr>
      <w:docPartBody>
        <w:p w:rsidR="00794DE3" w:rsidRDefault="00000000">
          <w:pPr>
            <w:pStyle w:val="2305C8D46EEB4EF5878CF486A8795427"/>
          </w:pPr>
          <w:r w:rsidRPr="009756AD">
            <w:t>Enter target date</w:t>
          </w:r>
        </w:p>
      </w:docPartBody>
    </w:docPart>
    <w:docPart>
      <w:docPartPr>
        <w:name w:val="A63FC1B21E934237991C1F4627D95E06"/>
        <w:category>
          <w:name w:val="General"/>
          <w:gallery w:val="placeholder"/>
        </w:category>
        <w:types>
          <w:type w:val="bbPlcHdr"/>
        </w:types>
        <w:behaviors>
          <w:behavior w:val="content"/>
        </w:behaviors>
        <w:guid w:val="{92B2FF5B-F7A5-464D-A238-5971E79ECD49}"/>
      </w:docPartPr>
      <w:docPartBody>
        <w:p w:rsidR="00794DE3" w:rsidRDefault="00000000">
          <w:pPr>
            <w:pStyle w:val="A63FC1B21E934237991C1F4627D95E06"/>
          </w:pPr>
          <w:r w:rsidRPr="009756AD">
            <w:t>Enter status</w:t>
          </w:r>
        </w:p>
      </w:docPartBody>
    </w:docPart>
    <w:docPart>
      <w:docPartPr>
        <w:name w:val="6F5FDB1C86584652AE9C60A91D815D2F"/>
        <w:category>
          <w:name w:val="General"/>
          <w:gallery w:val="placeholder"/>
        </w:category>
        <w:types>
          <w:type w:val="bbPlcHdr"/>
        </w:types>
        <w:behaviors>
          <w:behavior w:val="content"/>
        </w:behaviors>
        <w:guid w:val="{24683460-DF34-40B5-8306-A9E7EAC9DF50}"/>
      </w:docPartPr>
      <w:docPartBody>
        <w:p w:rsidR="00794DE3" w:rsidRDefault="00000000">
          <w:pPr>
            <w:pStyle w:val="6F5FDB1C86584652AE9C60A91D815D2F"/>
          </w:pPr>
          <w:r w:rsidRPr="009756AD">
            <w:t>Project to formatter</w:t>
          </w:r>
        </w:p>
      </w:docPartBody>
    </w:docPart>
    <w:docPart>
      <w:docPartPr>
        <w:name w:val="E81667ECE2A74D9C8CE51797A483A70C"/>
        <w:category>
          <w:name w:val="General"/>
          <w:gallery w:val="placeholder"/>
        </w:category>
        <w:types>
          <w:type w:val="bbPlcHdr"/>
        </w:types>
        <w:behaviors>
          <w:behavior w:val="content"/>
        </w:behaviors>
        <w:guid w:val="{25167D96-B5EB-4CC4-9F0C-4D1E0FA86A9F}"/>
      </w:docPartPr>
      <w:docPartBody>
        <w:p w:rsidR="00794DE3" w:rsidRDefault="00000000">
          <w:pPr>
            <w:pStyle w:val="E81667ECE2A74D9C8CE51797A483A70C"/>
          </w:pPr>
          <w:r w:rsidRPr="009756AD">
            <w:t>Enter target date</w:t>
          </w:r>
        </w:p>
      </w:docPartBody>
    </w:docPart>
    <w:docPart>
      <w:docPartPr>
        <w:name w:val="FDA56D7823D44C1A99349CE63832047A"/>
        <w:category>
          <w:name w:val="General"/>
          <w:gallery w:val="placeholder"/>
        </w:category>
        <w:types>
          <w:type w:val="bbPlcHdr"/>
        </w:types>
        <w:behaviors>
          <w:behavior w:val="content"/>
        </w:behaviors>
        <w:guid w:val="{38FB7026-49D3-4805-B85E-4464C9B8E7BD}"/>
      </w:docPartPr>
      <w:docPartBody>
        <w:p w:rsidR="00794DE3" w:rsidRDefault="00000000">
          <w:pPr>
            <w:pStyle w:val="FDA56D7823D44C1A99349CE63832047A"/>
          </w:pPr>
          <w:r w:rsidRPr="009756AD">
            <w:t>Enter status</w:t>
          </w:r>
        </w:p>
      </w:docPartBody>
    </w:docPart>
    <w:docPart>
      <w:docPartPr>
        <w:name w:val="527557B7DEE14EA0A818BDD42900C4DE"/>
        <w:category>
          <w:name w:val="General"/>
          <w:gallery w:val="placeholder"/>
        </w:category>
        <w:types>
          <w:type w:val="bbPlcHdr"/>
        </w:types>
        <w:behaviors>
          <w:behavior w:val="content"/>
        </w:behaviors>
        <w:guid w:val="{F08704A2-22D2-469B-A5B5-BDC93107D566}"/>
      </w:docPartPr>
      <w:docPartBody>
        <w:p w:rsidR="00794DE3" w:rsidRDefault="00000000">
          <w:pPr>
            <w:pStyle w:val="527557B7DEE14EA0A818BDD42900C4DE"/>
          </w:pPr>
          <w:r w:rsidRPr="009756AD">
            <w:t>Project ready for distribution</w:t>
          </w:r>
        </w:p>
      </w:docPartBody>
    </w:docPart>
    <w:docPart>
      <w:docPartPr>
        <w:name w:val="5B6A178FDFA3457880FE848A2FE9E0D9"/>
        <w:category>
          <w:name w:val="General"/>
          <w:gallery w:val="placeholder"/>
        </w:category>
        <w:types>
          <w:type w:val="bbPlcHdr"/>
        </w:types>
        <w:behaviors>
          <w:behavior w:val="content"/>
        </w:behaviors>
        <w:guid w:val="{B23A5592-6608-4F76-942A-330FBF60A83F}"/>
      </w:docPartPr>
      <w:docPartBody>
        <w:p w:rsidR="00794DE3" w:rsidRDefault="00000000">
          <w:pPr>
            <w:pStyle w:val="5B6A178FDFA3457880FE848A2FE9E0D9"/>
          </w:pPr>
          <w:r w:rsidRPr="009756AD">
            <w:t>Enter target date</w:t>
          </w:r>
        </w:p>
      </w:docPartBody>
    </w:docPart>
    <w:docPart>
      <w:docPartPr>
        <w:name w:val="0B080AC7176C45FC8AA86BC24ED31E59"/>
        <w:category>
          <w:name w:val="General"/>
          <w:gallery w:val="placeholder"/>
        </w:category>
        <w:types>
          <w:type w:val="bbPlcHdr"/>
        </w:types>
        <w:behaviors>
          <w:behavior w:val="content"/>
        </w:behaviors>
        <w:guid w:val="{58C4210E-503F-4EAB-B12D-F1486CE145D3}"/>
      </w:docPartPr>
      <w:docPartBody>
        <w:p w:rsidR="00794DE3" w:rsidRDefault="00000000">
          <w:pPr>
            <w:pStyle w:val="0B080AC7176C45FC8AA86BC24ED31E59"/>
          </w:pPr>
          <w:r w:rsidRPr="009756AD">
            <w:t>Enter status</w:t>
          </w:r>
        </w:p>
      </w:docPartBody>
    </w:docPart>
    <w:docPart>
      <w:docPartPr>
        <w:name w:val="7EAA5AAB3F4742E8929B13696435B152"/>
        <w:category>
          <w:name w:val="General"/>
          <w:gallery w:val="placeholder"/>
        </w:category>
        <w:types>
          <w:type w:val="bbPlcHdr"/>
        </w:types>
        <w:behaviors>
          <w:behavior w:val="content"/>
        </w:behaviors>
        <w:guid w:val="{2E0C6689-48D2-4600-8777-F6495DAB984D}"/>
      </w:docPartPr>
      <w:docPartBody>
        <w:p w:rsidR="00794DE3" w:rsidRDefault="00000000">
          <w:pPr>
            <w:pStyle w:val="7EAA5AAB3F4742E8929B13696435B152"/>
          </w:pPr>
          <w:r w:rsidRPr="009756AD">
            <w:t>Milestone name</w:t>
          </w:r>
        </w:p>
      </w:docPartBody>
    </w:docPart>
    <w:docPart>
      <w:docPartPr>
        <w:name w:val="335E1BFD0D424E8E9F040C88A65FACBB"/>
        <w:category>
          <w:name w:val="General"/>
          <w:gallery w:val="placeholder"/>
        </w:category>
        <w:types>
          <w:type w:val="bbPlcHdr"/>
        </w:types>
        <w:behaviors>
          <w:behavior w:val="content"/>
        </w:behaviors>
        <w:guid w:val="{57E983F4-CF25-4DFA-8A9C-5F5D77758FFA}"/>
      </w:docPartPr>
      <w:docPartBody>
        <w:p w:rsidR="00794DE3" w:rsidRDefault="00000000">
          <w:pPr>
            <w:pStyle w:val="335E1BFD0D424E8E9F040C88A65FACBB"/>
          </w:pPr>
          <w:r w:rsidRPr="009756AD">
            <w:t>Enter target date</w:t>
          </w:r>
        </w:p>
      </w:docPartBody>
    </w:docPart>
    <w:docPart>
      <w:docPartPr>
        <w:name w:val="13B3CFB59D9546F282FB3ED0B367AC36"/>
        <w:category>
          <w:name w:val="General"/>
          <w:gallery w:val="placeholder"/>
        </w:category>
        <w:types>
          <w:type w:val="bbPlcHdr"/>
        </w:types>
        <w:behaviors>
          <w:behavior w:val="content"/>
        </w:behaviors>
        <w:guid w:val="{E4ADE18D-0EED-45D7-A49C-B86EF174118E}"/>
      </w:docPartPr>
      <w:docPartBody>
        <w:p w:rsidR="00794DE3" w:rsidRDefault="00000000">
          <w:pPr>
            <w:pStyle w:val="13B3CFB59D9546F282FB3ED0B367AC36"/>
          </w:pPr>
          <w:r w:rsidRPr="009756AD">
            <w:t>Enter status</w:t>
          </w:r>
        </w:p>
      </w:docPartBody>
    </w:docPart>
    <w:docPart>
      <w:docPartPr>
        <w:name w:val="9AE43CB626A446E1B8B00D13BEC52CF1"/>
        <w:category>
          <w:name w:val="General"/>
          <w:gallery w:val="placeholder"/>
        </w:category>
        <w:types>
          <w:type w:val="bbPlcHdr"/>
        </w:types>
        <w:behaviors>
          <w:behavior w:val="content"/>
        </w:behaviors>
        <w:guid w:val="{A099BC35-F1FF-494A-AE5B-908D84B324B6}"/>
      </w:docPartPr>
      <w:docPartBody>
        <w:p w:rsidR="00794DE3" w:rsidRDefault="00000000">
          <w:pPr>
            <w:pStyle w:val="9AE43CB626A446E1B8B00D13BEC52CF1"/>
          </w:pPr>
          <w:r w:rsidRPr="00C4665B">
            <w:t>Current status updates</w:t>
          </w:r>
        </w:p>
      </w:docPartBody>
    </w:docPart>
    <w:docPart>
      <w:docPartPr>
        <w:name w:val="604B58E7F28B4D2C8477C6E0B7D026E4"/>
        <w:category>
          <w:name w:val="General"/>
          <w:gallery w:val="placeholder"/>
        </w:category>
        <w:types>
          <w:type w:val="bbPlcHdr"/>
        </w:types>
        <w:behaviors>
          <w:behavior w:val="content"/>
        </w:behaviors>
        <w:guid w:val="{01B8590A-CD01-4E7B-ADC2-CB2AAA74B791}"/>
      </w:docPartPr>
      <w:docPartBody>
        <w:p w:rsidR="00794DE3" w:rsidRDefault="00000000">
          <w:pPr>
            <w:pStyle w:val="604B58E7F28B4D2C8477C6E0B7D026E4"/>
          </w:pPr>
          <w:r w:rsidRPr="009756AD">
            <w:t>Role:</w:t>
          </w:r>
        </w:p>
      </w:docPartBody>
    </w:docPart>
    <w:docPart>
      <w:docPartPr>
        <w:name w:val="7EB03548235A47F8AB285FBE32E29EE2"/>
        <w:category>
          <w:name w:val="General"/>
          <w:gallery w:val="placeholder"/>
        </w:category>
        <w:types>
          <w:type w:val="bbPlcHdr"/>
        </w:types>
        <w:behaviors>
          <w:behavior w:val="content"/>
        </w:behaviors>
        <w:guid w:val="{498F7B85-18BF-4477-9743-A0CA5ECFACD0}"/>
      </w:docPartPr>
      <w:docPartBody>
        <w:p w:rsidR="00794DE3" w:rsidRDefault="00000000">
          <w:pPr>
            <w:pStyle w:val="7EB03548235A47F8AB285FBE32E29EE2"/>
          </w:pPr>
          <w:r w:rsidRPr="009756AD">
            <w:t>Author</w:t>
          </w:r>
        </w:p>
      </w:docPartBody>
    </w:docPart>
    <w:docPart>
      <w:docPartPr>
        <w:name w:val="9EF1445C53994F94A1C0E8F3FF91592B"/>
        <w:category>
          <w:name w:val="General"/>
          <w:gallery w:val="placeholder"/>
        </w:category>
        <w:types>
          <w:type w:val="bbPlcHdr"/>
        </w:types>
        <w:behaviors>
          <w:behavior w:val="content"/>
        </w:behaviors>
        <w:guid w:val="{71226E29-A9E1-43F2-955E-EDFF82FB626E}"/>
      </w:docPartPr>
      <w:docPartBody>
        <w:p w:rsidR="00794DE3" w:rsidRDefault="00000000">
          <w:pPr>
            <w:pStyle w:val="9EF1445C53994F94A1C0E8F3FF91592B"/>
          </w:pPr>
          <w:r w:rsidRPr="009756AD">
            <w:t>Primary responsibility:</w:t>
          </w:r>
        </w:p>
      </w:docPartBody>
    </w:docPart>
    <w:docPart>
      <w:docPartPr>
        <w:name w:val="0EC36DAF83DF438BB9D1CDCC2A324EAC"/>
        <w:category>
          <w:name w:val="General"/>
          <w:gallery w:val="placeholder"/>
        </w:category>
        <w:types>
          <w:type w:val="bbPlcHdr"/>
        </w:types>
        <w:behaviors>
          <w:behavior w:val="content"/>
        </w:behaviors>
        <w:guid w:val="{E02BFBEB-737C-4F59-B596-3CE1EFCB60EA}"/>
      </w:docPartPr>
      <w:docPartBody>
        <w:p w:rsidR="00794DE3" w:rsidRDefault="00000000">
          <w:pPr>
            <w:pStyle w:val="0EC36DAF83DF438BB9D1CDCC2A324EAC"/>
          </w:pPr>
          <w:r w:rsidRPr="009756AD">
            <w:t>Percentage complete:</w:t>
          </w:r>
        </w:p>
      </w:docPartBody>
    </w:docPart>
    <w:docPart>
      <w:docPartPr>
        <w:name w:val="04249FF7A2E2406EA11F64965BB65489"/>
        <w:category>
          <w:name w:val="General"/>
          <w:gallery w:val="placeholder"/>
        </w:category>
        <w:types>
          <w:type w:val="bbPlcHdr"/>
        </w:types>
        <w:behaviors>
          <w:behavior w:val="content"/>
        </w:behaviors>
        <w:guid w:val="{6AD11DDB-8EC2-4138-8217-D0674B67D3A3}"/>
      </w:docPartPr>
      <w:docPartBody>
        <w:p w:rsidR="00794DE3" w:rsidRDefault="00000000">
          <w:pPr>
            <w:pStyle w:val="04249FF7A2E2406EA11F64965BB65489"/>
          </w:pPr>
          <w:r w:rsidRPr="009756AD">
            <w:t>40%</w:t>
          </w:r>
        </w:p>
      </w:docPartBody>
    </w:docPart>
    <w:docPart>
      <w:docPartPr>
        <w:name w:val="049CBF24ACE24C3697BC72C003DD1436"/>
        <w:category>
          <w:name w:val="General"/>
          <w:gallery w:val="placeholder"/>
        </w:category>
        <w:types>
          <w:type w:val="bbPlcHdr"/>
        </w:types>
        <w:behaviors>
          <w:behavior w:val="content"/>
        </w:behaviors>
        <w:guid w:val="{BFA422A1-18CA-4685-91AB-0AD9BEB571B3}"/>
      </w:docPartPr>
      <w:docPartBody>
        <w:p w:rsidR="00794DE3" w:rsidRDefault="00000000">
          <w:pPr>
            <w:pStyle w:val="049CBF24ACE24C3697BC72C003DD1436"/>
          </w:pPr>
          <w:r w:rsidRPr="009756AD">
            <w:t>Current status:</w:t>
          </w:r>
        </w:p>
      </w:docPartBody>
    </w:docPart>
    <w:docPart>
      <w:docPartPr>
        <w:name w:val="A4FF0E2346C44B2BA08D5B8454385FD0"/>
        <w:category>
          <w:name w:val="General"/>
          <w:gallery w:val="placeholder"/>
        </w:category>
        <w:types>
          <w:type w:val="bbPlcHdr"/>
        </w:types>
        <w:behaviors>
          <w:behavior w:val="content"/>
        </w:behaviors>
        <w:guid w:val="{761D3D8D-4223-40EE-BF63-52840F2497A9}"/>
      </w:docPartPr>
      <w:docPartBody>
        <w:p w:rsidR="00794DE3" w:rsidRDefault="00000000">
          <w:pPr>
            <w:pStyle w:val="A4FF0E2346C44B2BA08D5B8454385FD0"/>
          </w:pPr>
          <w:r w:rsidRPr="009756AD">
            <w:t>Role:</w:t>
          </w:r>
        </w:p>
      </w:docPartBody>
    </w:docPart>
    <w:docPart>
      <w:docPartPr>
        <w:name w:val="5FDEB6F0B1E84947BB3E80CC53150696"/>
        <w:category>
          <w:name w:val="General"/>
          <w:gallery w:val="placeholder"/>
        </w:category>
        <w:types>
          <w:type w:val="bbPlcHdr"/>
        </w:types>
        <w:behaviors>
          <w:behavior w:val="content"/>
        </w:behaviors>
        <w:guid w:val="{5B75C3D9-764F-45B4-9F20-4300AD26D448}"/>
      </w:docPartPr>
      <w:docPartBody>
        <w:p w:rsidR="00794DE3" w:rsidRDefault="00000000">
          <w:pPr>
            <w:pStyle w:val="5FDEB6F0B1E84947BB3E80CC53150696"/>
          </w:pPr>
          <w:r w:rsidRPr="009756AD">
            <w:t>Primary responsibility:</w:t>
          </w:r>
        </w:p>
      </w:docPartBody>
    </w:docPart>
    <w:docPart>
      <w:docPartPr>
        <w:name w:val="F20C1E3E76AE43B88FDDE2522841CFF8"/>
        <w:category>
          <w:name w:val="General"/>
          <w:gallery w:val="placeholder"/>
        </w:category>
        <w:types>
          <w:type w:val="bbPlcHdr"/>
        </w:types>
        <w:behaviors>
          <w:behavior w:val="content"/>
        </w:behaviors>
        <w:guid w:val="{BF0E1B10-4AAD-4E56-8638-7F3CC66275B5}"/>
      </w:docPartPr>
      <w:docPartBody>
        <w:p w:rsidR="00794DE3" w:rsidRDefault="00000000">
          <w:pPr>
            <w:pStyle w:val="F20C1E3E76AE43B88FDDE2522841CFF8"/>
          </w:pPr>
          <w:r w:rsidRPr="009756AD">
            <w:t>Percentage complete:</w:t>
          </w:r>
        </w:p>
      </w:docPartBody>
    </w:docPart>
    <w:docPart>
      <w:docPartPr>
        <w:name w:val="EFE61D2287324F56950C13BC8927B5BD"/>
        <w:category>
          <w:name w:val="General"/>
          <w:gallery w:val="placeholder"/>
        </w:category>
        <w:types>
          <w:type w:val="bbPlcHdr"/>
        </w:types>
        <w:behaviors>
          <w:behavior w:val="content"/>
        </w:behaviors>
        <w:guid w:val="{8C07BED0-082F-47D4-B9D3-79442B2E0827}"/>
      </w:docPartPr>
      <w:docPartBody>
        <w:p w:rsidR="00794DE3" w:rsidRDefault="00000000">
          <w:pPr>
            <w:pStyle w:val="EFE61D2287324F56950C13BC8927B5BD"/>
          </w:pPr>
          <w:r w:rsidRPr="009756AD">
            <w:t>40%</w:t>
          </w:r>
        </w:p>
      </w:docPartBody>
    </w:docPart>
    <w:docPart>
      <w:docPartPr>
        <w:name w:val="12297FA9E4124B98B438BFB2DD8D42AC"/>
        <w:category>
          <w:name w:val="General"/>
          <w:gallery w:val="placeholder"/>
        </w:category>
        <w:types>
          <w:type w:val="bbPlcHdr"/>
        </w:types>
        <w:behaviors>
          <w:behavior w:val="content"/>
        </w:behaviors>
        <w:guid w:val="{55E1B399-3224-4476-8BF5-653CF177C9CD}"/>
      </w:docPartPr>
      <w:docPartBody>
        <w:p w:rsidR="00794DE3" w:rsidRDefault="00000000">
          <w:pPr>
            <w:pStyle w:val="12297FA9E4124B98B438BFB2DD8D42AC"/>
          </w:pPr>
          <w:r w:rsidRPr="009756AD">
            <w:t>Current status:</w:t>
          </w:r>
        </w:p>
      </w:docPartBody>
    </w:docPart>
    <w:docPart>
      <w:docPartPr>
        <w:name w:val="1783C848BDA74B058050EDE670805A59"/>
        <w:category>
          <w:name w:val="General"/>
          <w:gallery w:val="placeholder"/>
        </w:category>
        <w:types>
          <w:type w:val="bbPlcHdr"/>
        </w:types>
        <w:behaviors>
          <w:behavior w:val="content"/>
        </w:behaviors>
        <w:guid w:val="{C9D0B66B-BBF8-4151-B8FD-35904B12E94F}"/>
      </w:docPartPr>
      <w:docPartBody>
        <w:p w:rsidR="00794DE3" w:rsidRDefault="00000000">
          <w:pPr>
            <w:pStyle w:val="1783C848BDA74B058050EDE670805A59"/>
          </w:pPr>
          <w:r w:rsidRPr="005B14BE">
            <w:t>Participant name</w:t>
          </w:r>
        </w:p>
      </w:docPartBody>
    </w:docPart>
    <w:docPart>
      <w:docPartPr>
        <w:name w:val="B8E158F477844341972842347C3E4D7C"/>
        <w:category>
          <w:name w:val="General"/>
          <w:gallery w:val="placeholder"/>
        </w:category>
        <w:types>
          <w:type w:val="bbPlcHdr"/>
        </w:types>
        <w:behaviors>
          <w:behavior w:val="content"/>
        </w:behaviors>
        <w:guid w:val="{C14600D1-4A70-442E-B9A3-BCF78F073C0F}"/>
      </w:docPartPr>
      <w:docPartBody>
        <w:p w:rsidR="00794DE3" w:rsidRDefault="00000000">
          <w:pPr>
            <w:pStyle w:val="B8E158F477844341972842347C3E4D7C"/>
          </w:pPr>
          <w:r w:rsidRPr="009756AD">
            <w:t>Role:</w:t>
          </w:r>
        </w:p>
      </w:docPartBody>
    </w:docPart>
    <w:docPart>
      <w:docPartPr>
        <w:name w:val="F4F368AD5E6C42FA9F93F778148C1BE7"/>
        <w:category>
          <w:name w:val="General"/>
          <w:gallery w:val="placeholder"/>
        </w:category>
        <w:types>
          <w:type w:val="bbPlcHdr"/>
        </w:types>
        <w:behaviors>
          <w:behavior w:val="content"/>
        </w:behaviors>
        <w:guid w:val="{34C82DEA-B5A4-477C-ACE4-7E1866FFCC5E}"/>
      </w:docPartPr>
      <w:docPartBody>
        <w:p w:rsidR="00794DE3" w:rsidRDefault="00000000">
          <w:pPr>
            <w:pStyle w:val="F4F368AD5E6C42FA9F93F778148C1BE7"/>
          </w:pPr>
          <w:r w:rsidRPr="009756AD">
            <w:t>Enter participant role</w:t>
          </w:r>
        </w:p>
      </w:docPartBody>
    </w:docPart>
    <w:docPart>
      <w:docPartPr>
        <w:name w:val="6F90C0933D30472B9DCC51D49748ED15"/>
        <w:category>
          <w:name w:val="General"/>
          <w:gallery w:val="placeholder"/>
        </w:category>
        <w:types>
          <w:type w:val="bbPlcHdr"/>
        </w:types>
        <w:behaviors>
          <w:behavior w:val="content"/>
        </w:behaviors>
        <w:guid w:val="{202F5D25-3E67-4F14-919B-3EB3DCCDF54F}"/>
      </w:docPartPr>
      <w:docPartBody>
        <w:p w:rsidR="00794DE3" w:rsidRDefault="00000000">
          <w:pPr>
            <w:pStyle w:val="6F90C0933D30472B9DCC51D49748ED15"/>
          </w:pPr>
          <w:r w:rsidRPr="009756AD">
            <w:t>Primary responsibility:</w:t>
          </w:r>
        </w:p>
      </w:docPartBody>
    </w:docPart>
    <w:docPart>
      <w:docPartPr>
        <w:name w:val="E39604830B8849009C5C68ACC8937A63"/>
        <w:category>
          <w:name w:val="General"/>
          <w:gallery w:val="placeholder"/>
        </w:category>
        <w:types>
          <w:type w:val="bbPlcHdr"/>
        </w:types>
        <w:behaviors>
          <w:behavior w:val="content"/>
        </w:behaviors>
        <w:guid w:val="{DABB8B19-9622-42BD-84BA-B7D855805338}"/>
      </w:docPartPr>
      <w:docPartBody>
        <w:p w:rsidR="00794DE3" w:rsidRDefault="00000000">
          <w:pPr>
            <w:pStyle w:val="E39604830B8849009C5C68ACC8937A63"/>
          </w:pPr>
          <w:r w:rsidRPr="009756AD">
            <w:t>Enter primary responsibility</w:t>
          </w:r>
        </w:p>
      </w:docPartBody>
    </w:docPart>
    <w:docPart>
      <w:docPartPr>
        <w:name w:val="8ABD684E9D7C4C3EB027BC10428EE4D8"/>
        <w:category>
          <w:name w:val="General"/>
          <w:gallery w:val="placeholder"/>
        </w:category>
        <w:types>
          <w:type w:val="bbPlcHdr"/>
        </w:types>
        <w:behaviors>
          <w:behavior w:val="content"/>
        </w:behaviors>
        <w:guid w:val="{741E014D-0FBB-46E1-90F4-B43ECDF29A0D}"/>
      </w:docPartPr>
      <w:docPartBody>
        <w:p w:rsidR="00794DE3" w:rsidRDefault="00000000">
          <w:pPr>
            <w:pStyle w:val="8ABD684E9D7C4C3EB027BC10428EE4D8"/>
          </w:pPr>
          <w:r w:rsidRPr="009756AD">
            <w:t>Percentage complete:</w:t>
          </w:r>
        </w:p>
      </w:docPartBody>
    </w:docPart>
    <w:docPart>
      <w:docPartPr>
        <w:name w:val="1DC55988BEA743ED9BB2C591FC9A3CF6"/>
        <w:category>
          <w:name w:val="General"/>
          <w:gallery w:val="placeholder"/>
        </w:category>
        <w:types>
          <w:type w:val="bbPlcHdr"/>
        </w:types>
        <w:behaviors>
          <w:behavior w:val="content"/>
        </w:behaviors>
        <w:guid w:val="{DA862395-0265-4D54-AA4C-95C73A08B647}"/>
      </w:docPartPr>
      <w:docPartBody>
        <w:p w:rsidR="00794DE3" w:rsidRDefault="00000000">
          <w:pPr>
            <w:pStyle w:val="1DC55988BEA743ED9BB2C591FC9A3CF6"/>
          </w:pPr>
          <w:r w:rsidRPr="009756AD">
            <w:t>Enter approximate percentage</w:t>
          </w:r>
        </w:p>
      </w:docPartBody>
    </w:docPart>
    <w:docPart>
      <w:docPartPr>
        <w:name w:val="0228E548219740509E8370B4221CD169"/>
        <w:category>
          <w:name w:val="General"/>
          <w:gallery w:val="placeholder"/>
        </w:category>
        <w:types>
          <w:type w:val="bbPlcHdr"/>
        </w:types>
        <w:behaviors>
          <w:behavior w:val="content"/>
        </w:behaviors>
        <w:guid w:val="{5189638D-76B1-46E7-B8A8-A9343096AD4A}"/>
      </w:docPartPr>
      <w:docPartBody>
        <w:p w:rsidR="00794DE3" w:rsidRDefault="00000000">
          <w:pPr>
            <w:pStyle w:val="0228E548219740509E8370B4221CD169"/>
          </w:pPr>
          <w:r w:rsidRPr="009756AD">
            <w:t>Current status:</w:t>
          </w:r>
        </w:p>
      </w:docPartBody>
    </w:docPart>
    <w:docPart>
      <w:docPartPr>
        <w:name w:val="F3E0206FF0364D199C5DBB2C0DD42F77"/>
        <w:category>
          <w:name w:val="General"/>
          <w:gallery w:val="placeholder"/>
        </w:category>
        <w:types>
          <w:type w:val="bbPlcHdr"/>
        </w:types>
        <w:behaviors>
          <w:behavior w:val="content"/>
        </w:behaviors>
        <w:guid w:val="{18271D36-AB4D-469D-A9D4-3734AC73D62E}"/>
      </w:docPartPr>
      <w:docPartBody>
        <w:p w:rsidR="00794DE3" w:rsidRDefault="00000000">
          <w:pPr>
            <w:pStyle w:val="F3E0206FF0364D199C5DBB2C0DD42F77"/>
          </w:pPr>
          <w:r w:rsidRPr="009756AD">
            <w:t>Enter current status</w:t>
          </w:r>
        </w:p>
      </w:docPartBody>
    </w:docPart>
    <w:docPart>
      <w:docPartPr>
        <w:name w:val="1700D8BC89E144759574191BF7F9D18A"/>
        <w:category>
          <w:name w:val="General"/>
          <w:gallery w:val="placeholder"/>
        </w:category>
        <w:types>
          <w:type w:val="bbPlcHdr"/>
        </w:types>
        <w:behaviors>
          <w:behavior w:val="content"/>
        </w:behaviors>
        <w:guid w:val="{AC1DF10B-6D54-4FF7-A8F4-E7B2A57D0204}"/>
      </w:docPartPr>
      <w:docPartBody>
        <w:p w:rsidR="00794DE3" w:rsidRDefault="00000000">
          <w:pPr>
            <w:pStyle w:val="1700D8BC89E144759574191BF7F9D18A"/>
          </w:pPr>
          <w:r w:rsidRPr="009756AD">
            <w:t>Tap any of the names, responsibilities, and other details above to replace them with your own. Depending on the type of group writing project, here are some ideas for how you might divide up responsibilities among multiple authors:</w:t>
          </w:r>
        </w:p>
      </w:docPartBody>
    </w:docPart>
    <w:docPart>
      <w:docPartPr>
        <w:name w:val="40EC49F51A704125B9F4D1678CC78EE2"/>
        <w:category>
          <w:name w:val="General"/>
          <w:gallery w:val="placeholder"/>
        </w:category>
        <w:types>
          <w:type w:val="bbPlcHdr"/>
        </w:types>
        <w:behaviors>
          <w:behavior w:val="content"/>
        </w:behaviors>
        <w:guid w:val="{72E29ACC-E4B1-4213-A210-387B3203F56F}"/>
      </w:docPartPr>
      <w:docPartBody>
        <w:p w:rsidR="00794DE3" w:rsidRDefault="00000000">
          <w:pPr>
            <w:pStyle w:val="40EC49F51A704125B9F4D1678CC78EE2"/>
          </w:pPr>
          <w:r w:rsidRPr="007200E1">
            <w:t>Fiction</w:t>
          </w:r>
        </w:p>
      </w:docPartBody>
    </w:docPart>
    <w:docPart>
      <w:docPartPr>
        <w:name w:val="50767378B5EE4F4089B4AE58B11B26E3"/>
        <w:category>
          <w:name w:val="General"/>
          <w:gallery w:val="placeholder"/>
        </w:category>
        <w:types>
          <w:type w:val="bbPlcHdr"/>
        </w:types>
        <w:behaviors>
          <w:behavior w:val="content"/>
        </w:behaviors>
        <w:guid w:val="{69786639-DD7F-4560-AC19-CEAD5C1D971B}"/>
      </w:docPartPr>
      <w:docPartBody>
        <w:p w:rsidR="00794DE3" w:rsidRDefault="00000000">
          <w:pPr>
            <w:pStyle w:val="50767378B5EE4F4089B4AE58B11B26E3"/>
          </w:pPr>
          <w:r w:rsidRPr="007200E1">
            <w:t>Specific points of view (POV), such as the POV of certain characters</w:t>
          </w:r>
        </w:p>
      </w:docPartBody>
    </w:docPart>
    <w:docPart>
      <w:docPartPr>
        <w:name w:val="2C190EF5AA864219802CB45AEBF53ECB"/>
        <w:category>
          <w:name w:val="General"/>
          <w:gallery w:val="placeholder"/>
        </w:category>
        <w:types>
          <w:type w:val="bbPlcHdr"/>
        </w:types>
        <w:behaviors>
          <w:behavior w:val="content"/>
        </w:behaviors>
        <w:guid w:val="{0E426C67-DDCB-4A50-A2D6-A3A356E00E54}"/>
      </w:docPartPr>
      <w:docPartBody>
        <w:p w:rsidR="00794DE3" w:rsidRDefault="00000000">
          <w:pPr>
            <w:pStyle w:val="2C190EF5AA864219802CB45AEBF53ECB"/>
          </w:pPr>
          <w:r w:rsidRPr="009756AD">
            <w:t>Specific settings, locales, or time periods</w:t>
          </w:r>
        </w:p>
      </w:docPartBody>
    </w:docPart>
    <w:docPart>
      <w:docPartPr>
        <w:name w:val="D1B4A1A49A794E2AB30400CAA10B1730"/>
        <w:category>
          <w:name w:val="General"/>
          <w:gallery w:val="placeholder"/>
        </w:category>
        <w:types>
          <w:type w:val="bbPlcHdr"/>
        </w:types>
        <w:behaviors>
          <w:behavior w:val="content"/>
        </w:behaviors>
        <w:guid w:val="{02F87B53-2E81-4CF3-80A6-541C994C9485}"/>
      </w:docPartPr>
      <w:docPartBody>
        <w:p w:rsidR="00794DE3" w:rsidRDefault="00000000">
          <w:pPr>
            <w:pStyle w:val="D1B4A1A49A794E2AB30400CAA10B1730"/>
          </w:pPr>
          <w:r w:rsidRPr="009756AD">
            <w:t>Specific chapters</w:t>
          </w:r>
        </w:p>
      </w:docPartBody>
    </w:docPart>
    <w:docPart>
      <w:docPartPr>
        <w:name w:val="D17E2B884AB04AD1A309067315E5F430"/>
        <w:category>
          <w:name w:val="General"/>
          <w:gallery w:val="placeholder"/>
        </w:category>
        <w:types>
          <w:type w:val="bbPlcHdr"/>
        </w:types>
        <w:behaviors>
          <w:behavior w:val="content"/>
        </w:behaviors>
        <w:guid w:val="{D46AC616-296E-40F1-BB6E-4A87EC72C45E}"/>
      </w:docPartPr>
      <w:docPartBody>
        <w:p w:rsidR="00794DE3" w:rsidRDefault="00000000">
          <w:pPr>
            <w:pStyle w:val="D17E2B884AB04AD1A309067315E5F430"/>
          </w:pPr>
          <w:r w:rsidRPr="009756AD">
            <w:t>Story anthology: story representing specific POVs or themes</w:t>
          </w:r>
        </w:p>
      </w:docPartBody>
    </w:docPart>
    <w:docPart>
      <w:docPartPr>
        <w:name w:val="ADABA9D688D147B2A59B7612EF6470B1"/>
        <w:category>
          <w:name w:val="General"/>
          <w:gallery w:val="placeholder"/>
        </w:category>
        <w:types>
          <w:type w:val="bbPlcHdr"/>
        </w:types>
        <w:behaviors>
          <w:behavior w:val="content"/>
        </w:behaviors>
        <w:guid w:val="{E2017908-83F3-4E62-B11F-EAA4DA82325D}"/>
      </w:docPartPr>
      <w:docPartBody>
        <w:p w:rsidR="00794DE3" w:rsidRDefault="00000000">
          <w:pPr>
            <w:pStyle w:val="ADABA9D688D147B2A59B7612EF6470B1"/>
          </w:pPr>
          <w:r w:rsidRPr="009756AD">
            <w:t>Non-fiction</w:t>
          </w:r>
        </w:p>
      </w:docPartBody>
    </w:docPart>
    <w:docPart>
      <w:docPartPr>
        <w:name w:val="C3EE3EF2537F4671A743A8365852D509"/>
        <w:category>
          <w:name w:val="General"/>
          <w:gallery w:val="placeholder"/>
        </w:category>
        <w:types>
          <w:type w:val="bbPlcHdr"/>
        </w:types>
        <w:behaviors>
          <w:behavior w:val="content"/>
        </w:behaviors>
        <w:guid w:val="{2228DD51-643D-4F81-9945-2D5BB2EFC1E1}"/>
      </w:docPartPr>
      <w:docPartBody>
        <w:p w:rsidR="00794DE3" w:rsidRDefault="00000000">
          <w:pPr>
            <w:pStyle w:val="C3EE3EF2537F4671A743A8365852D509"/>
          </w:pPr>
          <w:r w:rsidRPr="009756AD">
            <w:t>Sections or chapters</w:t>
          </w:r>
        </w:p>
      </w:docPartBody>
    </w:docPart>
    <w:docPart>
      <w:docPartPr>
        <w:name w:val="EFD1895A3B5E465188D81CE41AE23769"/>
        <w:category>
          <w:name w:val="General"/>
          <w:gallery w:val="placeholder"/>
        </w:category>
        <w:types>
          <w:type w:val="bbPlcHdr"/>
        </w:types>
        <w:behaviors>
          <w:behavior w:val="content"/>
        </w:behaviors>
        <w:guid w:val="{23EC5A38-740E-4673-9B79-73EC4FBF3B49}"/>
      </w:docPartPr>
      <w:docPartBody>
        <w:p w:rsidR="00794DE3" w:rsidRDefault="00000000">
          <w:pPr>
            <w:pStyle w:val="EFD1895A3B5E465188D81CE41AE23769"/>
          </w:pPr>
          <w:r w:rsidRPr="009756AD">
            <w:t>Areas of expertise</w:t>
          </w:r>
        </w:p>
      </w:docPartBody>
    </w:docPart>
    <w:docPart>
      <w:docPartPr>
        <w:name w:val="922CEBCECE264916B7F2F6947DA93D02"/>
        <w:category>
          <w:name w:val="General"/>
          <w:gallery w:val="placeholder"/>
        </w:category>
        <w:types>
          <w:type w:val="bbPlcHdr"/>
        </w:types>
        <w:behaviors>
          <w:behavior w:val="content"/>
        </w:behaviors>
        <w:guid w:val="{2F63C703-AF7F-4635-B5A8-0020AE76E610}"/>
      </w:docPartPr>
      <w:docPartBody>
        <w:p w:rsidR="00794DE3" w:rsidRDefault="00000000">
          <w:pPr>
            <w:pStyle w:val="922CEBCECE264916B7F2F6947DA93D02"/>
          </w:pPr>
          <w:r w:rsidRPr="009756AD">
            <w:t>Separate research topics</w:t>
          </w:r>
        </w:p>
      </w:docPartBody>
    </w:docPart>
    <w:docPart>
      <w:docPartPr>
        <w:name w:val="B6A0EFC1F9214372B1FAFBD9767B5C36"/>
        <w:category>
          <w:name w:val="General"/>
          <w:gallery w:val="placeholder"/>
        </w:category>
        <w:types>
          <w:type w:val="bbPlcHdr"/>
        </w:types>
        <w:behaviors>
          <w:behavior w:val="content"/>
        </w:behaviors>
        <w:guid w:val="{800AB111-73F0-4917-B3E1-53546C4C72CE}"/>
      </w:docPartPr>
      <w:docPartBody>
        <w:p w:rsidR="00794DE3" w:rsidRDefault="00000000">
          <w:pPr>
            <w:pStyle w:val="B6A0EFC1F9214372B1FAFBD9767B5C36"/>
          </w:pPr>
          <w:r w:rsidRPr="009756AD">
            <w:t>Types of information, such as general information or technical details</w:t>
          </w:r>
        </w:p>
      </w:docPartBody>
    </w:docPart>
    <w:docPart>
      <w:docPartPr>
        <w:name w:val="D476714BB3FC4D64A01DCEBBB88E2399"/>
        <w:category>
          <w:name w:val="General"/>
          <w:gallery w:val="placeholder"/>
        </w:category>
        <w:types>
          <w:type w:val="bbPlcHdr"/>
        </w:types>
        <w:behaviors>
          <w:behavior w:val="content"/>
        </w:behaviors>
        <w:guid w:val="{CDD4D015-3761-402D-B8CE-85F49C29D7EF}"/>
      </w:docPartPr>
      <w:docPartBody>
        <w:p w:rsidR="00794DE3" w:rsidRDefault="00000000">
          <w:pPr>
            <w:pStyle w:val="D476714BB3FC4D64A01DCEBBB88E2399"/>
          </w:pPr>
          <w:r w:rsidRPr="00C4665B">
            <w:t>Project resources</w:t>
          </w:r>
        </w:p>
      </w:docPartBody>
    </w:docPart>
    <w:docPart>
      <w:docPartPr>
        <w:name w:val="D3CE98576773485EABAEBCADB30D79D8"/>
        <w:category>
          <w:name w:val="General"/>
          <w:gallery w:val="placeholder"/>
        </w:category>
        <w:types>
          <w:type w:val="bbPlcHdr"/>
        </w:types>
        <w:behaviors>
          <w:behavior w:val="content"/>
        </w:behaviors>
        <w:guid w:val="{80BBFDBA-7F27-4421-A465-EA51BB1B8835}"/>
      </w:docPartPr>
      <w:docPartBody>
        <w:p w:rsidR="00794DE3" w:rsidRDefault="00000000">
          <w:pPr>
            <w:pStyle w:val="D3CE98576773485EABAEBCADB30D79D8"/>
          </w:pPr>
          <w:r w:rsidRPr="009756AD">
            <w:t>Add a link to the location of shared project resources, such as your drafts, artwork, and other online information. Don't have a shared location set up yet? Here are a couple of ways to make sure everyone can participate:</w:t>
          </w:r>
        </w:p>
      </w:docPartBody>
    </w:docPart>
    <w:docPart>
      <w:docPartPr>
        <w:name w:val="67DE2239B3EF4D8893C5E51593E3C171"/>
        <w:category>
          <w:name w:val="General"/>
          <w:gallery w:val="placeholder"/>
        </w:category>
        <w:types>
          <w:type w:val="bbPlcHdr"/>
        </w:types>
        <w:behaviors>
          <w:behavior w:val="content"/>
        </w:behaviors>
        <w:guid w:val="{307A1463-9306-44F4-ADC4-F9BB4DD3F585}"/>
      </w:docPartPr>
      <w:docPartBody>
        <w:p w:rsidR="00794DE3" w:rsidRDefault="00000000">
          <w:pPr>
            <w:pStyle w:val="67DE2239B3EF4D8893C5E51593E3C171"/>
          </w:pPr>
          <w:r w:rsidRPr="007200E1">
            <w:t>Set up a team in Microsoft Teams. It's free, and you can chat, share files, and even have quick phone or video calls. See</w:t>
          </w:r>
        </w:p>
      </w:docPartBody>
    </w:docPart>
    <w:docPart>
      <w:docPartPr>
        <w:name w:val="BD323E74E9A54E618CF06D8563E4C30D"/>
        <w:category>
          <w:name w:val="General"/>
          <w:gallery w:val="placeholder"/>
        </w:category>
        <w:types>
          <w:type w:val="bbPlcHdr"/>
        </w:types>
        <w:behaviors>
          <w:behavior w:val="content"/>
        </w:behaviors>
        <w:guid w:val="{1E00B34E-744B-49B1-BC93-9C0D2C05E0C1}"/>
      </w:docPartPr>
      <w:docPartBody>
        <w:p w:rsidR="00794DE3" w:rsidRDefault="00000000">
          <w:pPr>
            <w:pStyle w:val="BD323E74E9A54E618CF06D8563E4C30D"/>
          </w:pPr>
          <w:r w:rsidRPr="007200E1">
            <w:t>Set up a team in Microsoft Teams. It's free, and you can chat, share files, and even have quick phone or video calls. See</w:t>
          </w:r>
        </w:p>
      </w:docPartBody>
    </w:docPart>
    <w:docPart>
      <w:docPartPr>
        <w:name w:val="738ECDE64D704280BB065E4B7B374200"/>
        <w:category>
          <w:name w:val="General"/>
          <w:gallery w:val="placeholder"/>
        </w:category>
        <w:types>
          <w:type w:val="bbPlcHdr"/>
        </w:types>
        <w:behaviors>
          <w:behavior w:val="content"/>
        </w:behaviors>
        <w:guid w:val="{E5E2A97E-E359-4DF1-983F-BC62632AC281}"/>
      </w:docPartPr>
      <w:docPartBody>
        <w:p w:rsidR="00794DE3" w:rsidRDefault="00000000">
          <w:pPr>
            <w:pStyle w:val="738ECDE64D704280BB065E4B7B374200"/>
          </w:pPr>
          <w:r w:rsidRPr="007200E1">
            <w:t>for more information.</w:t>
          </w:r>
        </w:p>
      </w:docPartBody>
    </w:docPart>
    <w:docPart>
      <w:docPartPr>
        <w:name w:val="88E5056B8A4748588B892645FE130891"/>
        <w:category>
          <w:name w:val="General"/>
          <w:gallery w:val="placeholder"/>
        </w:category>
        <w:types>
          <w:type w:val="bbPlcHdr"/>
        </w:types>
        <w:behaviors>
          <w:behavior w:val="content"/>
        </w:behaviors>
        <w:guid w:val="{6C70892B-A1B7-439A-BDD2-CF906AC3045E}"/>
      </w:docPartPr>
      <w:docPartBody>
        <w:p w:rsidR="00794DE3" w:rsidRDefault="00000000">
          <w:pPr>
            <w:pStyle w:val="88E5056B8A4748588B892645FE130891"/>
          </w:pPr>
          <w:r w:rsidRPr="009756AD">
            <w:t>Share a personal folder on OneDrive, where anyone in the group can open and store documents, artwork, and other files. See</w:t>
          </w:r>
        </w:p>
      </w:docPartBody>
    </w:docPart>
    <w:docPart>
      <w:docPartPr>
        <w:name w:val="1E9DDFD085484411BD326730708A1E4B"/>
        <w:category>
          <w:name w:val="General"/>
          <w:gallery w:val="placeholder"/>
        </w:category>
        <w:types>
          <w:type w:val="bbPlcHdr"/>
        </w:types>
        <w:behaviors>
          <w:behavior w:val="content"/>
        </w:behaviors>
        <w:guid w:val="{30FC0FB3-74A2-404C-96B2-469290FB91A7}"/>
      </w:docPartPr>
      <w:docPartBody>
        <w:p w:rsidR="00794DE3" w:rsidRDefault="00000000">
          <w:pPr>
            <w:pStyle w:val="1E9DDFD085484411BD326730708A1E4B"/>
          </w:pPr>
          <w:r w:rsidRPr="007200E1">
            <w:t>Set up a team in Microsoft Teams. It's free, and you can chat, share files, and even have quick phone or video calls. See</w:t>
          </w:r>
        </w:p>
      </w:docPartBody>
    </w:docPart>
    <w:docPart>
      <w:docPartPr>
        <w:name w:val="08606573C26F4C37B89518F615A1FDD6"/>
        <w:category>
          <w:name w:val="General"/>
          <w:gallery w:val="placeholder"/>
        </w:category>
        <w:types>
          <w:type w:val="bbPlcHdr"/>
        </w:types>
        <w:behaviors>
          <w:behavior w:val="content"/>
        </w:behaviors>
        <w:guid w:val="{459A63EB-A0E7-4828-AB1E-CE87D16F2EBD}"/>
      </w:docPartPr>
      <w:docPartBody>
        <w:p w:rsidR="00794DE3" w:rsidRDefault="00000000">
          <w:pPr>
            <w:pStyle w:val="08606573C26F4C37B89518F615A1FDD6"/>
          </w:pPr>
          <w:r w:rsidRPr="009756AD">
            <w:t>and folders.</w:t>
          </w:r>
        </w:p>
      </w:docPartBody>
    </w:docPart>
    <w:docPart>
      <w:docPartPr>
        <w:name w:val="26A640489F0145BCA16C4E019ED012D7"/>
        <w:category>
          <w:name w:val="General"/>
          <w:gallery w:val="placeholder"/>
        </w:category>
        <w:types>
          <w:type w:val="bbPlcHdr"/>
        </w:types>
        <w:behaviors>
          <w:behavior w:val="content"/>
        </w:behaviors>
        <w:guid w:val="{006D7A7B-4EED-425B-ACEA-0BD1E955BF2D}"/>
      </w:docPartPr>
      <w:docPartBody>
        <w:p w:rsidR="00794DE3" w:rsidRDefault="00000000">
          <w:pPr>
            <w:pStyle w:val="26A640489F0145BCA16C4E019ED012D7"/>
          </w:pPr>
          <w:r w:rsidRPr="002C476C">
            <w:t>Project wiki</w:t>
          </w:r>
        </w:p>
      </w:docPartBody>
    </w:docPart>
    <w:docPart>
      <w:docPartPr>
        <w:name w:val="3628CED4E6284BC09D19335C364D742C"/>
        <w:category>
          <w:name w:val="General"/>
          <w:gallery w:val="placeholder"/>
        </w:category>
        <w:types>
          <w:type w:val="bbPlcHdr"/>
        </w:types>
        <w:behaviors>
          <w:behavior w:val="content"/>
        </w:behaviors>
        <w:guid w:val="{BB32C00D-2F46-45DA-81D1-65E5B87BF537}"/>
      </w:docPartPr>
      <w:docPartBody>
        <w:p w:rsidR="00794DE3" w:rsidRDefault="00000000">
          <w:pPr>
            <w:pStyle w:val="3628CED4E6284BC09D19335C364D742C"/>
          </w:pPr>
          <w:r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p>
      </w:docPartBody>
    </w:docPart>
    <w:docPart>
      <w:docPartPr>
        <w:name w:val="6138F5BD8CC34FF381030B73DA21A12A"/>
        <w:category>
          <w:name w:val="General"/>
          <w:gallery w:val="placeholder"/>
        </w:category>
        <w:types>
          <w:type w:val="bbPlcHdr"/>
        </w:types>
        <w:behaviors>
          <w:behavior w:val="content"/>
        </w:behaviors>
        <w:guid w:val="{2E797DCB-B508-439C-9E18-30AECE5B1824}"/>
      </w:docPartPr>
      <w:docPartBody>
        <w:p w:rsidR="00794DE3" w:rsidRDefault="00000000">
          <w:pPr>
            <w:pStyle w:val="6138F5BD8CC34FF381030B73DA21A12A"/>
          </w:pPr>
          <w:r w:rsidRPr="009756AD">
            <w:t>Topic:</w:t>
          </w:r>
        </w:p>
      </w:docPartBody>
    </w:docPart>
    <w:docPart>
      <w:docPartPr>
        <w:name w:val="575CC773E62744D8A7E6A44E7AB6766A"/>
        <w:category>
          <w:name w:val="General"/>
          <w:gallery w:val="placeholder"/>
        </w:category>
        <w:types>
          <w:type w:val="bbPlcHdr"/>
        </w:types>
        <w:behaviors>
          <w:behavior w:val="content"/>
        </w:behaviors>
        <w:guid w:val="{A8721776-CED6-43DE-927C-EB002B4280B7}"/>
      </w:docPartPr>
      <w:docPartBody>
        <w:p w:rsidR="00794DE3" w:rsidRDefault="00000000">
          <w:pPr>
            <w:pStyle w:val="575CC773E62744D8A7E6A44E7AB6766A"/>
          </w:pPr>
          <w:r w:rsidRPr="009756AD">
            <w:t>Topic:</w:t>
          </w:r>
        </w:p>
      </w:docPartBody>
    </w:docPart>
    <w:docPart>
      <w:docPartPr>
        <w:name w:val="17F59E02CD7E4ECA8BE903A673395FA3"/>
        <w:category>
          <w:name w:val="General"/>
          <w:gallery w:val="placeholder"/>
        </w:category>
        <w:types>
          <w:type w:val="bbPlcHdr"/>
        </w:types>
        <w:behaviors>
          <w:behavior w:val="content"/>
        </w:behaviors>
        <w:guid w:val="{BF3FD024-76EF-456C-BF52-3E6DC2D1E0CD}"/>
      </w:docPartPr>
      <w:docPartBody>
        <w:p w:rsidR="00794DE3" w:rsidRDefault="00000000">
          <w:pPr>
            <w:pStyle w:val="17F59E02CD7E4ECA8BE903A673395FA3"/>
          </w:pPr>
          <w:r w:rsidRPr="009756AD">
            <w:t>Wiki topic name</w:t>
          </w:r>
        </w:p>
      </w:docPartBody>
    </w:docPart>
    <w:docPart>
      <w:docPartPr>
        <w:name w:val="0CF41B30B74441ED87798AE8814479DF"/>
        <w:category>
          <w:name w:val="General"/>
          <w:gallery w:val="placeholder"/>
        </w:category>
        <w:types>
          <w:type w:val="bbPlcHdr"/>
        </w:types>
        <w:behaviors>
          <w:behavior w:val="content"/>
        </w:behaviors>
        <w:guid w:val="{8222CFC2-7AB6-4771-8AE9-1038DDD88B84}"/>
      </w:docPartPr>
      <w:docPartBody>
        <w:p w:rsidR="00794DE3" w:rsidRDefault="00000000">
          <w:pPr>
            <w:pStyle w:val="0CF41B30B74441ED87798AE8814479DF"/>
          </w:pPr>
          <w:r w:rsidRPr="009756AD">
            <w:t>Enter wiki item</w:t>
          </w:r>
        </w:p>
      </w:docPartBody>
    </w:docPart>
    <w:docPart>
      <w:docPartPr>
        <w:name w:val="6D67C7D755844D3CA382FFDAED86CC18"/>
        <w:category>
          <w:name w:val="General"/>
          <w:gallery w:val="placeholder"/>
        </w:category>
        <w:types>
          <w:type w:val="bbPlcHdr"/>
        </w:types>
        <w:behaviors>
          <w:behavior w:val="content"/>
        </w:behaviors>
        <w:guid w:val="{2673B4BA-D42C-4044-92DA-887726AA7334}"/>
      </w:docPartPr>
      <w:docPartBody>
        <w:p w:rsidR="00794DE3" w:rsidRDefault="00000000">
          <w:pPr>
            <w:pStyle w:val="6D67C7D755844D3CA382FFDAED86CC18"/>
          </w:pPr>
          <w:r w:rsidRPr="009756AD">
            <w:t>Enter wiki comment</w:t>
          </w:r>
        </w:p>
      </w:docPartBody>
    </w:docPart>
    <w:docPart>
      <w:docPartPr>
        <w:name w:val="C04AB80381DF4E85A33A3A09CA03134B"/>
        <w:category>
          <w:name w:val="General"/>
          <w:gallery w:val="placeholder"/>
        </w:category>
        <w:types>
          <w:type w:val="bbPlcHdr"/>
        </w:types>
        <w:behaviors>
          <w:behavior w:val="content"/>
        </w:behaviors>
        <w:guid w:val="{2BDE7E67-2715-4D59-8B3C-E8154B48C0D2}"/>
      </w:docPartPr>
      <w:docPartBody>
        <w:p w:rsidR="00794DE3" w:rsidRDefault="00000000">
          <w:pPr>
            <w:pStyle w:val="C04AB80381DF4E85A33A3A09CA03134B"/>
          </w:pPr>
          <w:r w:rsidRPr="009756AD">
            <w:t>Enter wiki comment</w:t>
          </w:r>
        </w:p>
      </w:docPartBody>
    </w:docPart>
    <w:docPart>
      <w:docPartPr>
        <w:name w:val="737D39C5E6A54F2B9E68332DC14990AC"/>
        <w:category>
          <w:name w:val="General"/>
          <w:gallery w:val="placeholder"/>
        </w:category>
        <w:types>
          <w:type w:val="bbPlcHdr"/>
        </w:types>
        <w:behaviors>
          <w:behavior w:val="content"/>
        </w:behaviors>
        <w:guid w:val="{4B680D14-7330-4AB5-9683-AC19817B75BC}"/>
      </w:docPartPr>
      <w:docPartBody>
        <w:p w:rsidR="00794DE3" w:rsidRDefault="00000000">
          <w:pPr>
            <w:pStyle w:val="737D39C5E6A54F2B9E68332DC14990AC"/>
          </w:pPr>
          <w:r w:rsidRPr="009756AD">
            <w:t>Enter wiki comment</w:t>
          </w:r>
        </w:p>
      </w:docPartBody>
    </w:docPart>
    <w:docPart>
      <w:docPartPr>
        <w:name w:val="DF29D8424044452A948D7BA725E1E7A2"/>
        <w:category>
          <w:name w:val="General"/>
          <w:gallery w:val="placeholder"/>
        </w:category>
        <w:types>
          <w:type w:val="bbPlcHdr"/>
        </w:types>
        <w:behaviors>
          <w:behavior w:val="content"/>
        </w:behaviors>
        <w:guid w:val="{A8803DA1-4B64-4CC3-A362-2F62EF19ECF7}"/>
      </w:docPartPr>
      <w:docPartBody>
        <w:p w:rsidR="00000000" w:rsidRDefault="00BA5654" w:rsidP="00BA5654">
          <w:pPr>
            <w:pStyle w:val="DF29D8424044452A948D7BA725E1E7A2"/>
          </w:pPr>
          <w:r>
            <w:t>Writing in progress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CD"/>
    <w:rsid w:val="00790EFA"/>
    <w:rsid w:val="00794DE3"/>
    <w:rsid w:val="00904FFE"/>
    <w:rsid w:val="00BA5654"/>
    <w:rsid w:val="00DA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F9A8AE1A145EFA2160BD395406119">
    <w:name w:val="C3AF9A8AE1A145EFA2160BD395406119"/>
  </w:style>
  <w:style w:type="paragraph" w:customStyle="1" w:styleId="57AA9675EF4745EFAFD1AB7BCD31FC63">
    <w:name w:val="57AA9675EF4745EFAFD1AB7BCD31FC63"/>
  </w:style>
  <w:style w:type="paragraph" w:customStyle="1" w:styleId="7037278A15AE44E9A43D9BD59CAD5641">
    <w:name w:val="7037278A15AE44E9A43D9BD59CAD5641"/>
  </w:style>
  <w:style w:type="paragraph" w:customStyle="1" w:styleId="4A32DE71F5404B51B1C042874A2DC75A">
    <w:name w:val="4A32DE71F5404B51B1C042874A2DC75A"/>
  </w:style>
  <w:style w:type="paragraph" w:customStyle="1" w:styleId="2DB842C5D87B4F449E2A978167C951AB">
    <w:name w:val="2DB842C5D87B4F449E2A978167C951AB"/>
  </w:style>
  <w:style w:type="paragraph" w:customStyle="1" w:styleId="9DEA6227CD7A425197880F4D8485613A">
    <w:name w:val="9DEA6227CD7A425197880F4D8485613A"/>
  </w:style>
  <w:style w:type="paragraph" w:customStyle="1" w:styleId="D22559FC372141C9BA8FFEDAF8638E78">
    <w:name w:val="D22559FC372141C9BA8FFEDAF8638E78"/>
  </w:style>
  <w:style w:type="paragraph" w:customStyle="1" w:styleId="79B0D10C186F4AC2B90708B61EAC761B">
    <w:name w:val="79B0D10C186F4AC2B90708B61EAC761B"/>
  </w:style>
  <w:style w:type="paragraph" w:customStyle="1" w:styleId="E98641FD2F9246D6B7CD966704C7D9CF">
    <w:name w:val="E98641FD2F9246D6B7CD966704C7D9CF"/>
  </w:style>
  <w:style w:type="paragraph" w:customStyle="1" w:styleId="572F615A5BE6434FBA98DD5467E4E1FE">
    <w:name w:val="572F615A5BE6434FBA98DD5467E4E1FE"/>
  </w:style>
  <w:style w:type="paragraph" w:customStyle="1" w:styleId="874FB625CC13401C8AE00DE9138840C2">
    <w:name w:val="874FB625CC13401C8AE00DE9138840C2"/>
  </w:style>
  <w:style w:type="paragraph" w:customStyle="1" w:styleId="7F5B9F31AC5C4D0BBABCF7ADD6BC5AF6">
    <w:name w:val="7F5B9F31AC5C4D0BBABCF7ADD6BC5AF6"/>
  </w:style>
  <w:style w:type="paragraph" w:customStyle="1" w:styleId="8CF1F73337CE4C1F96BEB6A56BD9F945">
    <w:name w:val="8CF1F73337CE4C1F96BEB6A56BD9F945"/>
  </w:style>
  <w:style w:type="paragraph" w:customStyle="1" w:styleId="C01AE2B8D48B48AFAE5EC19E2CEEFF88">
    <w:name w:val="C01AE2B8D48B48AFAE5EC19E2CEEFF88"/>
  </w:style>
  <w:style w:type="paragraph" w:customStyle="1" w:styleId="E0669C02BE1343328A4AC6296F5DD23C">
    <w:name w:val="E0669C02BE1343328A4AC6296F5DD23C"/>
  </w:style>
  <w:style w:type="paragraph" w:customStyle="1" w:styleId="2A3F221DFF31459D98414E424AC914F7">
    <w:name w:val="2A3F221DFF31459D98414E424AC914F7"/>
  </w:style>
  <w:style w:type="paragraph" w:customStyle="1" w:styleId="3E126C02D0494DBDBA76A3640E97C36F">
    <w:name w:val="3E126C02D0494DBDBA76A3640E97C36F"/>
  </w:style>
  <w:style w:type="paragraph" w:customStyle="1" w:styleId="1FDF32DCDF224A9BA22A2C660665E315">
    <w:name w:val="1FDF32DCDF224A9BA22A2C660665E315"/>
  </w:style>
  <w:style w:type="paragraph" w:customStyle="1" w:styleId="CB39C6E2978D4321B7F7AF0B91A5DFBB">
    <w:name w:val="CB39C6E2978D4321B7F7AF0B91A5DFBB"/>
  </w:style>
  <w:style w:type="paragraph" w:customStyle="1" w:styleId="D397646DEED447DDB306F78B9649B4DE">
    <w:name w:val="D397646DEED447DDB306F78B9649B4DE"/>
  </w:style>
  <w:style w:type="paragraph" w:customStyle="1" w:styleId="A07556C01B384482A5B0AD4DB5C1E078">
    <w:name w:val="A07556C01B384482A5B0AD4DB5C1E078"/>
  </w:style>
  <w:style w:type="paragraph" w:customStyle="1" w:styleId="858DA201A9B24A8A8F05A01AF21171D9">
    <w:name w:val="858DA201A9B24A8A8F05A01AF21171D9"/>
  </w:style>
  <w:style w:type="paragraph" w:customStyle="1" w:styleId="1468FD69E846401DA4CB55C716417807">
    <w:name w:val="1468FD69E846401DA4CB55C716417807"/>
  </w:style>
  <w:style w:type="paragraph" w:customStyle="1" w:styleId="E84DCCE97EA2468B886752868D567984">
    <w:name w:val="E84DCCE97EA2468B886752868D567984"/>
  </w:style>
  <w:style w:type="paragraph" w:customStyle="1" w:styleId="B686BEC3F294482CA46F813B264045E4">
    <w:name w:val="B686BEC3F294482CA46F813B264045E4"/>
  </w:style>
  <w:style w:type="paragraph" w:customStyle="1" w:styleId="58BB22A712714F329593445E8CE63F89">
    <w:name w:val="58BB22A712714F329593445E8CE63F89"/>
  </w:style>
  <w:style w:type="paragraph" w:customStyle="1" w:styleId="57D93E4C344847F0A5AE541FBBDD955E">
    <w:name w:val="57D93E4C344847F0A5AE541FBBDD955E"/>
  </w:style>
  <w:style w:type="paragraph" w:customStyle="1" w:styleId="0444673F8A6D4AECB1708E17A3002CF0">
    <w:name w:val="0444673F8A6D4AECB1708E17A3002CF0"/>
  </w:style>
  <w:style w:type="paragraph" w:customStyle="1" w:styleId="768D8743F82E4CD9A724EED47656C13D">
    <w:name w:val="768D8743F82E4CD9A724EED47656C13D"/>
  </w:style>
  <w:style w:type="paragraph" w:customStyle="1" w:styleId="6CAB7C6222E545369DD6FBF6CB5EF40F">
    <w:name w:val="6CAB7C6222E545369DD6FBF6CB5EF40F"/>
  </w:style>
  <w:style w:type="paragraph" w:customStyle="1" w:styleId="3EA7A9BCFABB481AB4E774DEC73589FA">
    <w:name w:val="3EA7A9BCFABB481AB4E774DEC73589FA"/>
  </w:style>
  <w:style w:type="paragraph" w:customStyle="1" w:styleId="E91A08685ADF453494A659B882E1E4ED">
    <w:name w:val="E91A08685ADF453494A659B882E1E4ED"/>
  </w:style>
  <w:style w:type="paragraph" w:customStyle="1" w:styleId="661D6F8286D14B09B4F1825C11DF6E0F">
    <w:name w:val="661D6F8286D14B09B4F1825C11DF6E0F"/>
  </w:style>
  <w:style w:type="paragraph" w:customStyle="1" w:styleId="B0E0C932F8EF4632BF73FB25FD4CAD03">
    <w:name w:val="B0E0C932F8EF4632BF73FB25FD4CAD03"/>
  </w:style>
  <w:style w:type="paragraph" w:customStyle="1" w:styleId="AA7FCC4829094160A101D61099A97A94">
    <w:name w:val="AA7FCC4829094160A101D61099A97A94"/>
  </w:style>
  <w:style w:type="paragraph" w:customStyle="1" w:styleId="FAC3F7B64B254F7AA4AD5E49D1DB91AC">
    <w:name w:val="FAC3F7B64B254F7AA4AD5E49D1DB91AC"/>
  </w:style>
  <w:style w:type="paragraph" w:customStyle="1" w:styleId="AAA4BEF34B2C4A4281C500BF835EAF80">
    <w:name w:val="AAA4BEF34B2C4A4281C500BF835EAF80"/>
  </w:style>
  <w:style w:type="paragraph" w:customStyle="1" w:styleId="008CC0F44724482E8A71CCC689C69D63">
    <w:name w:val="008CC0F44724482E8A71CCC689C69D63"/>
  </w:style>
  <w:style w:type="paragraph" w:customStyle="1" w:styleId="10DF5D05D207453C81499F28B0F3224C">
    <w:name w:val="10DF5D05D207453C81499F28B0F3224C"/>
  </w:style>
  <w:style w:type="paragraph" w:customStyle="1" w:styleId="1D710B75841E4E9EA8B4955C1839A609">
    <w:name w:val="1D710B75841E4E9EA8B4955C1839A609"/>
  </w:style>
  <w:style w:type="paragraph" w:customStyle="1" w:styleId="9678B1D9E0BB4B3498C195F6A604E96E">
    <w:name w:val="9678B1D9E0BB4B3498C195F6A604E96E"/>
  </w:style>
  <w:style w:type="paragraph" w:customStyle="1" w:styleId="9963BF222AC641BDACFE8C03EAE1DC26">
    <w:name w:val="9963BF222AC641BDACFE8C03EAE1DC26"/>
  </w:style>
  <w:style w:type="paragraph" w:customStyle="1" w:styleId="71FBDFBA2591468AB281BC4D34ED6E01">
    <w:name w:val="71FBDFBA2591468AB281BC4D34ED6E01"/>
  </w:style>
  <w:style w:type="paragraph" w:customStyle="1" w:styleId="F2BCC7C688564C63A94EE1D5BD1584C4">
    <w:name w:val="F2BCC7C688564C63A94EE1D5BD1584C4"/>
  </w:style>
  <w:style w:type="paragraph" w:customStyle="1" w:styleId="C06905A76143489CBA599EA6325FADB4">
    <w:name w:val="C06905A76143489CBA599EA6325FADB4"/>
  </w:style>
  <w:style w:type="paragraph" w:customStyle="1" w:styleId="A6BD8B761D974369BE9F6A72FD1ED3E1">
    <w:name w:val="A6BD8B761D974369BE9F6A72FD1ED3E1"/>
  </w:style>
  <w:style w:type="paragraph" w:customStyle="1" w:styleId="5CE4BEEC3BFA470799DBD6E562421660">
    <w:name w:val="5CE4BEEC3BFA470799DBD6E562421660"/>
  </w:style>
  <w:style w:type="paragraph" w:customStyle="1" w:styleId="2305C8D46EEB4EF5878CF486A8795427">
    <w:name w:val="2305C8D46EEB4EF5878CF486A8795427"/>
  </w:style>
  <w:style w:type="paragraph" w:customStyle="1" w:styleId="A63FC1B21E934237991C1F4627D95E06">
    <w:name w:val="A63FC1B21E934237991C1F4627D95E06"/>
  </w:style>
  <w:style w:type="paragraph" w:customStyle="1" w:styleId="6F5FDB1C86584652AE9C60A91D815D2F">
    <w:name w:val="6F5FDB1C86584652AE9C60A91D815D2F"/>
  </w:style>
  <w:style w:type="paragraph" w:customStyle="1" w:styleId="E81667ECE2A74D9C8CE51797A483A70C">
    <w:name w:val="E81667ECE2A74D9C8CE51797A483A70C"/>
  </w:style>
  <w:style w:type="paragraph" w:customStyle="1" w:styleId="FDA56D7823D44C1A99349CE63832047A">
    <w:name w:val="FDA56D7823D44C1A99349CE63832047A"/>
  </w:style>
  <w:style w:type="paragraph" w:customStyle="1" w:styleId="527557B7DEE14EA0A818BDD42900C4DE">
    <w:name w:val="527557B7DEE14EA0A818BDD42900C4DE"/>
  </w:style>
  <w:style w:type="paragraph" w:customStyle="1" w:styleId="5B6A178FDFA3457880FE848A2FE9E0D9">
    <w:name w:val="5B6A178FDFA3457880FE848A2FE9E0D9"/>
  </w:style>
  <w:style w:type="paragraph" w:customStyle="1" w:styleId="0B080AC7176C45FC8AA86BC24ED31E59">
    <w:name w:val="0B080AC7176C45FC8AA86BC24ED31E59"/>
  </w:style>
  <w:style w:type="paragraph" w:customStyle="1" w:styleId="7EAA5AAB3F4742E8929B13696435B152">
    <w:name w:val="7EAA5AAB3F4742E8929B13696435B152"/>
  </w:style>
  <w:style w:type="paragraph" w:customStyle="1" w:styleId="335E1BFD0D424E8E9F040C88A65FACBB">
    <w:name w:val="335E1BFD0D424E8E9F040C88A65FACBB"/>
  </w:style>
  <w:style w:type="paragraph" w:customStyle="1" w:styleId="13B3CFB59D9546F282FB3ED0B367AC36">
    <w:name w:val="13B3CFB59D9546F282FB3ED0B367AC36"/>
  </w:style>
  <w:style w:type="paragraph" w:customStyle="1" w:styleId="7A996D6A22DE4EFB81F7AACD413A9E4D">
    <w:name w:val="7A996D6A22DE4EFB81F7AACD413A9E4D"/>
  </w:style>
  <w:style w:type="paragraph" w:customStyle="1" w:styleId="6724658810DA43F9A7FACB6408AA5F79">
    <w:name w:val="6724658810DA43F9A7FACB6408AA5F79"/>
  </w:style>
  <w:style w:type="paragraph" w:customStyle="1" w:styleId="71B627513CE542CDB6C73318DC5DE812">
    <w:name w:val="71B627513CE542CDB6C73318DC5DE812"/>
  </w:style>
  <w:style w:type="paragraph" w:customStyle="1" w:styleId="C0A6DD5FDD1D4E8DA2C33804C3ECFCF4">
    <w:name w:val="C0A6DD5FDD1D4E8DA2C33804C3ECFCF4"/>
  </w:style>
  <w:style w:type="paragraph" w:customStyle="1" w:styleId="292DC02E40D540C991340102B70DBA84">
    <w:name w:val="292DC02E40D540C991340102B70DBA84"/>
  </w:style>
  <w:style w:type="paragraph" w:customStyle="1" w:styleId="0051BF87201E4A858AC1FDBFC340B642">
    <w:name w:val="0051BF87201E4A858AC1FDBFC340B642"/>
  </w:style>
  <w:style w:type="paragraph" w:customStyle="1" w:styleId="729B87ED8A184310ACEBE55591226DBB">
    <w:name w:val="729B87ED8A184310ACEBE55591226DBB"/>
  </w:style>
  <w:style w:type="paragraph" w:customStyle="1" w:styleId="7283FBB751804C3F8AF741369934039E">
    <w:name w:val="7283FBB751804C3F8AF741369934039E"/>
  </w:style>
  <w:style w:type="paragraph" w:customStyle="1" w:styleId="9A2B98AC458B448593B3F7FE1BA63671">
    <w:name w:val="9A2B98AC458B448593B3F7FE1BA63671"/>
  </w:style>
  <w:style w:type="paragraph" w:customStyle="1" w:styleId="BA1F455FB09643AB880BAB68C4BC60BB">
    <w:name w:val="BA1F455FB09643AB880BAB68C4BC60BB"/>
  </w:style>
  <w:style w:type="paragraph" w:customStyle="1" w:styleId="2AF9C04B31CD48F394F4470D3681DDC3">
    <w:name w:val="2AF9C04B31CD48F394F4470D3681DDC3"/>
  </w:style>
  <w:style w:type="paragraph" w:customStyle="1" w:styleId="42D8CAB714DE44AC8AA3C5EE12922630">
    <w:name w:val="42D8CAB714DE44AC8AA3C5EE12922630"/>
  </w:style>
  <w:style w:type="paragraph" w:customStyle="1" w:styleId="6BE1EC8496DE418C9BCEA630CA9393A3">
    <w:name w:val="6BE1EC8496DE418C9BCEA630CA9393A3"/>
  </w:style>
  <w:style w:type="paragraph" w:customStyle="1" w:styleId="9AE43CB626A446E1B8B00D13BEC52CF1">
    <w:name w:val="9AE43CB626A446E1B8B00D13BEC52CF1"/>
  </w:style>
  <w:style w:type="paragraph" w:customStyle="1" w:styleId="604B58E7F28B4D2C8477C6E0B7D026E4">
    <w:name w:val="604B58E7F28B4D2C8477C6E0B7D026E4"/>
  </w:style>
  <w:style w:type="paragraph" w:customStyle="1" w:styleId="7EB03548235A47F8AB285FBE32E29EE2">
    <w:name w:val="7EB03548235A47F8AB285FBE32E29EE2"/>
  </w:style>
  <w:style w:type="paragraph" w:customStyle="1" w:styleId="9EF1445C53994F94A1C0E8F3FF91592B">
    <w:name w:val="9EF1445C53994F94A1C0E8F3FF91592B"/>
  </w:style>
  <w:style w:type="paragraph" w:customStyle="1" w:styleId="D6E3E5B67360489ABD3C86F202AC9A7A">
    <w:name w:val="D6E3E5B67360489ABD3C86F202AC9A7A"/>
  </w:style>
  <w:style w:type="paragraph" w:customStyle="1" w:styleId="0EC36DAF83DF438BB9D1CDCC2A324EAC">
    <w:name w:val="0EC36DAF83DF438BB9D1CDCC2A324EAC"/>
  </w:style>
  <w:style w:type="paragraph" w:customStyle="1" w:styleId="04249FF7A2E2406EA11F64965BB65489">
    <w:name w:val="04249FF7A2E2406EA11F64965BB65489"/>
  </w:style>
  <w:style w:type="paragraph" w:customStyle="1" w:styleId="049CBF24ACE24C3697BC72C003DD1436">
    <w:name w:val="049CBF24ACE24C3697BC72C003DD1436"/>
  </w:style>
  <w:style w:type="paragraph" w:customStyle="1" w:styleId="300728B6829D4B69A9A1785B646953DD">
    <w:name w:val="300728B6829D4B69A9A1785B646953DD"/>
  </w:style>
  <w:style w:type="paragraph" w:customStyle="1" w:styleId="BFE05E807EAA43CCAB0C9E63A6041EA2">
    <w:name w:val="BFE05E807EAA43CCAB0C9E63A6041EA2"/>
  </w:style>
  <w:style w:type="paragraph" w:customStyle="1" w:styleId="A4FF0E2346C44B2BA08D5B8454385FD0">
    <w:name w:val="A4FF0E2346C44B2BA08D5B8454385FD0"/>
  </w:style>
  <w:style w:type="paragraph" w:customStyle="1" w:styleId="AD4811CC2F0647588CF0273993A0247B">
    <w:name w:val="AD4811CC2F0647588CF0273993A0247B"/>
  </w:style>
  <w:style w:type="paragraph" w:customStyle="1" w:styleId="5FDEB6F0B1E84947BB3E80CC53150696">
    <w:name w:val="5FDEB6F0B1E84947BB3E80CC53150696"/>
  </w:style>
  <w:style w:type="paragraph" w:customStyle="1" w:styleId="62983E7ADC234E2FB05F3F41175E1FCC">
    <w:name w:val="62983E7ADC234E2FB05F3F41175E1FCC"/>
  </w:style>
  <w:style w:type="paragraph" w:customStyle="1" w:styleId="F20C1E3E76AE43B88FDDE2522841CFF8">
    <w:name w:val="F20C1E3E76AE43B88FDDE2522841CFF8"/>
  </w:style>
  <w:style w:type="paragraph" w:customStyle="1" w:styleId="EFE61D2287324F56950C13BC8927B5BD">
    <w:name w:val="EFE61D2287324F56950C13BC8927B5BD"/>
  </w:style>
  <w:style w:type="paragraph" w:customStyle="1" w:styleId="12297FA9E4124B98B438BFB2DD8D42AC">
    <w:name w:val="12297FA9E4124B98B438BFB2DD8D42AC"/>
  </w:style>
  <w:style w:type="paragraph" w:customStyle="1" w:styleId="39DAA79705824D079402B57C812A8932">
    <w:name w:val="39DAA79705824D079402B57C812A8932"/>
  </w:style>
  <w:style w:type="paragraph" w:customStyle="1" w:styleId="1783C848BDA74B058050EDE670805A59">
    <w:name w:val="1783C848BDA74B058050EDE670805A59"/>
  </w:style>
  <w:style w:type="paragraph" w:customStyle="1" w:styleId="B8E158F477844341972842347C3E4D7C">
    <w:name w:val="B8E158F477844341972842347C3E4D7C"/>
  </w:style>
  <w:style w:type="paragraph" w:customStyle="1" w:styleId="F4F368AD5E6C42FA9F93F778148C1BE7">
    <w:name w:val="F4F368AD5E6C42FA9F93F778148C1BE7"/>
  </w:style>
  <w:style w:type="paragraph" w:customStyle="1" w:styleId="6F90C0933D30472B9DCC51D49748ED15">
    <w:name w:val="6F90C0933D30472B9DCC51D49748ED15"/>
  </w:style>
  <w:style w:type="paragraph" w:customStyle="1" w:styleId="E39604830B8849009C5C68ACC8937A63">
    <w:name w:val="E39604830B8849009C5C68ACC8937A63"/>
  </w:style>
  <w:style w:type="paragraph" w:customStyle="1" w:styleId="8ABD684E9D7C4C3EB027BC10428EE4D8">
    <w:name w:val="8ABD684E9D7C4C3EB027BC10428EE4D8"/>
  </w:style>
  <w:style w:type="paragraph" w:customStyle="1" w:styleId="1DC55988BEA743ED9BB2C591FC9A3CF6">
    <w:name w:val="1DC55988BEA743ED9BB2C591FC9A3CF6"/>
  </w:style>
  <w:style w:type="paragraph" w:customStyle="1" w:styleId="0228E548219740509E8370B4221CD169">
    <w:name w:val="0228E548219740509E8370B4221CD169"/>
  </w:style>
  <w:style w:type="paragraph" w:customStyle="1" w:styleId="F3E0206FF0364D199C5DBB2C0DD42F77">
    <w:name w:val="F3E0206FF0364D199C5DBB2C0DD42F77"/>
  </w:style>
  <w:style w:type="paragraph" w:customStyle="1" w:styleId="1700D8BC89E144759574191BF7F9D18A">
    <w:name w:val="1700D8BC89E144759574191BF7F9D18A"/>
  </w:style>
  <w:style w:type="paragraph" w:customStyle="1" w:styleId="40EC49F51A704125B9F4D1678CC78EE2">
    <w:name w:val="40EC49F51A704125B9F4D1678CC78EE2"/>
  </w:style>
  <w:style w:type="paragraph" w:customStyle="1" w:styleId="50767378B5EE4F4089B4AE58B11B26E3">
    <w:name w:val="50767378B5EE4F4089B4AE58B11B26E3"/>
  </w:style>
  <w:style w:type="paragraph" w:customStyle="1" w:styleId="2C190EF5AA864219802CB45AEBF53ECB">
    <w:name w:val="2C190EF5AA864219802CB45AEBF53ECB"/>
  </w:style>
  <w:style w:type="paragraph" w:customStyle="1" w:styleId="D1B4A1A49A794E2AB30400CAA10B1730">
    <w:name w:val="D1B4A1A49A794E2AB30400CAA10B1730"/>
  </w:style>
  <w:style w:type="paragraph" w:customStyle="1" w:styleId="D17E2B884AB04AD1A309067315E5F430">
    <w:name w:val="D17E2B884AB04AD1A309067315E5F430"/>
  </w:style>
  <w:style w:type="paragraph" w:customStyle="1" w:styleId="ADABA9D688D147B2A59B7612EF6470B1">
    <w:name w:val="ADABA9D688D147B2A59B7612EF6470B1"/>
  </w:style>
  <w:style w:type="paragraph" w:customStyle="1" w:styleId="C3EE3EF2537F4671A743A8365852D509">
    <w:name w:val="C3EE3EF2537F4671A743A8365852D509"/>
  </w:style>
  <w:style w:type="paragraph" w:customStyle="1" w:styleId="EFD1895A3B5E465188D81CE41AE23769">
    <w:name w:val="EFD1895A3B5E465188D81CE41AE23769"/>
  </w:style>
  <w:style w:type="paragraph" w:customStyle="1" w:styleId="922CEBCECE264916B7F2F6947DA93D02">
    <w:name w:val="922CEBCECE264916B7F2F6947DA93D02"/>
  </w:style>
  <w:style w:type="paragraph" w:customStyle="1" w:styleId="B6A0EFC1F9214372B1FAFBD9767B5C36">
    <w:name w:val="B6A0EFC1F9214372B1FAFBD9767B5C36"/>
  </w:style>
  <w:style w:type="paragraph" w:customStyle="1" w:styleId="D476714BB3FC4D64A01DCEBBB88E2399">
    <w:name w:val="D476714BB3FC4D64A01DCEBBB88E2399"/>
  </w:style>
  <w:style w:type="paragraph" w:customStyle="1" w:styleId="D3CE98576773485EABAEBCADB30D79D8">
    <w:name w:val="D3CE98576773485EABAEBCADB30D79D8"/>
  </w:style>
  <w:style w:type="paragraph" w:customStyle="1" w:styleId="67DE2239B3EF4D8893C5E51593E3C171">
    <w:name w:val="67DE2239B3EF4D8893C5E51593E3C171"/>
  </w:style>
  <w:style w:type="paragraph" w:customStyle="1" w:styleId="BD323E74E9A54E618CF06D8563E4C30D">
    <w:name w:val="BD323E74E9A54E618CF06D8563E4C30D"/>
  </w:style>
  <w:style w:type="paragraph" w:customStyle="1" w:styleId="738ECDE64D704280BB065E4B7B374200">
    <w:name w:val="738ECDE64D704280BB065E4B7B374200"/>
  </w:style>
  <w:style w:type="paragraph" w:customStyle="1" w:styleId="88E5056B8A4748588B892645FE130891">
    <w:name w:val="88E5056B8A4748588B892645FE130891"/>
  </w:style>
  <w:style w:type="paragraph" w:customStyle="1" w:styleId="1E9DDFD085484411BD326730708A1E4B">
    <w:name w:val="1E9DDFD085484411BD326730708A1E4B"/>
  </w:style>
  <w:style w:type="paragraph" w:customStyle="1" w:styleId="08606573C26F4C37B89518F615A1FDD6">
    <w:name w:val="08606573C26F4C37B89518F615A1FDD6"/>
  </w:style>
  <w:style w:type="paragraph" w:customStyle="1" w:styleId="26A640489F0145BCA16C4E019ED012D7">
    <w:name w:val="26A640489F0145BCA16C4E019ED012D7"/>
  </w:style>
  <w:style w:type="paragraph" w:customStyle="1" w:styleId="3628CED4E6284BC09D19335C364D742C">
    <w:name w:val="3628CED4E6284BC09D19335C364D742C"/>
  </w:style>
  <w:style w:type="paragraph" w:customStyle="1" w:styleId="6138F5BD8CC34FF381030B73DA21A12A">
    <w:name w:val="6138F5BD8CC34FF381030B73DA21A12A"/>
  </w:style>
  <w:style w:type="paragraph" w:customStyle="1" w:styleId="8FB326ABD6BD47A5BFAF8D5105CB8CA1">
    <w:name w:val="8FB326ABD6BD47A5BFAF8D5105CB8CA1"/>
  </w:style>
  <w:style w:type="paragraph" w:customStyle="1" w:styleId="CFF7D27CEFAD411199D4998E5C35A2EF">
    <w:name w:val="CFF7D27CEFAD411199D4998E5C35A2EF"/>
  </w:style>
  <w:style w:type="paragraph" w:customStyle="1" w:styleId="0749FED29A57417A913B471D73AFE7F3">
    <w:name w:val="0749FED29A57417A913B471D73AFE7F3"/>
  </w:style>
  <w:style w:type="paragraph" w:customStyle="1" w:styleId="11A03736253A42F89C61C1799AEC71D6">
    <w:name w:val="11A03736253A42F89C61C1799AEC71D6"/>
  </w:style>
  <w:style w:type="paragraph" w:customStyle="1" w:styleId="3995274EE6D741679B6998E26DA0BBD3">
    <w:name w:val="3995274EE6D741679B6998E26DA0BBD3"/>
  </w:style>
  <w:style w:type="paragraph" w:customStyle="1" w:styleId="3EB2F746EE10443298871B48FD256D41">
    <w:name w:val="3EB2F746EE10443298871B48FD256D41"/>
  </w:style>
  <w:style w:type="paragraph" w:customStyle="1" w:styleId="D074E6E8658D475E8ED33E7D6791A1DF">
    <w:name w:val="D074E6E8658D475E8ED33E7D6791A1DF"/>
  </w:style>
  <w:style w:type="paragraph" w:customStyle="1" w:styleId="575CC773E62744D8A7E6A44E7AB6766A">
    <w:name w:val="575CC773E62744D8A7E6A44E7AB6766A"/>
  </w:style>
  <w:style w:type="paragraph" w:customStyle="1" w:styleId="17F59E02CD7E4ECA8BE903A673395FA3">
    <w:name w:val="17F59E02CD7E4ECA8BE903A673395FA3"/>
  </w:style>
  <w:style w:type="paragraph" w:customStyle="1" w:styleId="0CF41B30B74441ED87798AE8814479DF">
    <w:name w:val="0CF41B30B74441ED87798AE8814479DF"/>
  </w:style>
  <w:style w:type="paragraph" w:customStyle="1" w:styleId="6D67C7D755844D3CA382FFDAED86CC18">
    <w:name w:val="6D67C7D755844D3CA382FFDAED86CC18"/>
  </w:style>
  <w:style w:type="paragraph" w:customStyle="1" w:styleId="C04AB80381DF4E85A33A3A09CA03134B">
    <w:name w:val="C04AB80381DF4E85A33A3A09CA03134B"/>
  </w:style>
  <w:style w:type="paragraph" w:customStyle="1" w:styleId="737D39C5E6A54F2B9E68332DC14990AC">
    <w:name w:val="737D39C5E6A54F2B9E68332DC14990AC"/>
  </w:style>
  <w:style w:type="paragraph" w:customStyle="1" w:styleId="DF29D8424044452A948D7BA725E1E7A2">
    <w:name w:val="DF29D8424044452A948D7BA725E1E7A2"/>
    <w:rsid w:val="00BA5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customXml/itemProps3.xml><?xml version="1.0" encoding="utf-8"?>
<ds:datastoreItem xmlns:ds="http://schemas.openxmlformats.org/officeDocument/2006/customXml" ds:itemID="{99D7AE2B-59E7-4AD3-AE20-E886E392C79B}">
  <ds:schemaRefs>
    <ds:schemaRef ds:uri="http://schemas.microsoft.com/sharepoint/v3/contenttype/forms"/>
  </ds:schemaRefs>
</ds:datastoreItem>
</file>

<file path=customXml/itemProps4.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Group writing project</Template>
  <TotalTime>0</TotalTime>
  <Pages>13</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2024-05-09T14:57:00Z</dcterms:created>
  <dcterms:modified xsi:type="dcterms:W3CDTF">2024-05-10T15:13:00Z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